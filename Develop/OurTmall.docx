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id w:val="414904541"/>
        <w:docPartObj>
          <w:docPartGallery w:val="Cover Pages"/>
          <w:docPartUnique/>
        </w:docPartObj>
      </w:sdtPr>
      <w:sdtContent>
        <w:p w:rsidR="001A633E" w:rsidRPr="008A7E37" w:rsidRDefault="001F66C2">
          <w:pPr>
            <w:ind w:left="240" w:right="240"/>
            <w:rPr>
              <w:rFonts w:ascii="微软雅黑" w:eastAsia="微软雅黑" w:hAnsi="微软雅黑"/>
            </w:rPr>
          </w:pPr>
          <w:r w:rsidRPr="008A7E37">
            <w:rPr>
              <w:rFonts w:ascii="微软雅黑" w:eastAsia="微软雅黑" w:hAnsi="微软雅黑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0" wp14:anchorId="104215A9" wp14:editId="5245A120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6800</wp14:pctPosVOffset>
                    </wp:positionV>
                  </mc:Choice>
                  <mc:Fallback>
                    <wp:positionV relativeFrom="page">
                      <wp:posOffset>727075</wp:posOffset>
                    </wp:positionV>
                  </mc:Fallback>
                </mc:AlternateContent>
                <wp:extent cx="6400800" cy="5769864"/>
                <wp:effectExtent l="0" t="0" r="0" b="2540"/>
                <wp:wrapNone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tock_000017310223Large_RT.jpg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76" t="14187" r="7305" b="2346"/>
                        <a:stretch/>
                      </pic:blipFill>
                      <pic:spPr bwMode="auto">
                        <a:xfrm>
                          <a:off x="0" y="0"/>
                          <a:ext cx="6400800" cy="57698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A633E" w:rsidRPr="008A7E37" w:rsidRDefault="001A633E">
          <w:pPr>
            <w:ind w:left="240" w:right="240"/>
            <w:rPr>
              <w:rFonts w:ascii="微软雅黑" w:eastAsia="微软雅黑" w:hAnsi="微软雅黑"/>
            </w:rPr>
          </w:pPr>
        </w:p>
        <w:p w:rsidR="001A633E" w:rsidRPr="008A7E37" w:rsidRDefault="003F3B28">
          <w:pPr>
            <w:ind w:left="240" w:right="240"/>
            <w:rPr>
              <w:rFonts w:ascii="微软雅黑" w:eastAsia="微软雅黑" w:hAnsi="微软雅黑"/>
            </w:rPr>
          </w:pPr>
          <w:r w:rsidRPr="008A7E37">
            <w:rPr>
              <w:rFonts w:ascii="微软雅黑" w:eastAsia="微软雅黑" w:hAnsi="微软雅黑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54433352" wp14:editId="3114C3CE">
                    <wp:simplePos x="0" y="0"/>
                    <wp:positionH relativeFrom="page">
                      <wp:posOffset>676275</wp:posOffset>
                    </wp:positionH>
                    <wp:positionV relativeFrom="margin">
                      <wp:posOffset>4914900</wp:posOffset>
                    </wp:positionV>
                    <wp:extent cx="6400800" cy="2724150"/>
                    <wp:effectExtent l="0" t="0" r="7620" b="0"/>
                    <wp:wrapNone/>
                    <wp:docPr id="6" name="文本框 6" descr="标题、副标题和摘要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00800" cy="2724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D1C3E" w:rsidRPr="003F3B28" w:rsidRDefault="00BD1C3E" w:rsidP="00A306AF">
                                <w:pPr>
                                  <w:pStyle w:val="affffe"/>
                                  <w:ind w:left="1320" w:right="240" w:hangingChars="150" w:hanging="1080"/>
                                  <w:rPr>
                                    <w:sz w:val="52"/>
                                  </w:rPr>
                                </w:pPr>
                                <w:sdt>
                                  <w:sdtPr>
                                    <w:alias w:val="标题"/>
                                    <w:tag w:val=""/>
                                    <w:id w:val="1790474242"/>
                                    <w:placeholder>
                                      <w:docPart w:val="4011C6005AA745A9BC25A64347EE143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sz w:val="52"/>
                                    </w:rPr>
                                  </w:sdtEndPr>
                                  <w:sdtContent>
                                    <w:r>
                                      <w:t>Ourtmall</w:t>
                                    </w:r>
                                    <w:r>
                                      <w:br/>
                                    </w:r>
                                    <w:r w:rsidR="00A306AF">
                                      <w:rPr>
                                        <w:rFonts w:hint="eastAsia"/>
                                        <w:sz w:val="52"/>
                                      </w:rPr>
                                      <w:t>——程序设计实践</w:t>
                                    </w:r>
                                  </w:sdtContent>
                                </w:sdt>
                              </w:p>
                              <w:p w:rsidR="00BD1C3E" w:rsidRDefault="00BD1C3E" w:rsidP="004F5756">
                                <w:pPr>
                                  <w:pStyle w:val="afffff4"/>
                                  <w:spacing w:before="0"/>
                                  <w:ind w:left="240" w:right="240"/>
                                  <w:rPr>
                                    <w:rFonts w:ascii="微软雅黑" w:eastAsia="微软雅黑" w:hAnsi="微软雅黑" w:cstheme="majorBidi"/>
                                    <w:i w:val="0"/>
                                    <w:iCs w:val="0"/>
                                    <w:caps/>
                                    <w:color w:val="0F6FC6" w:themeColor="accent1"/>
                                    <w:sz w:val="32"/>
                                    <w:szCs w:val="32"/>
                                  </w:rPr>
                                </w:pPr>
                                <w:r w:rsidRPr="004F5756">
                                  <w:rPr>
                                    <w:rFonts w:ascii="微软雅黑" w:eastAsia="微软雅黑" w:hAnsi="微软雅黑" w:cstheme="majorBidi" w:hint="eastAsia"/>
                                    <w:i w:val="0"/>
                                    <w:iCs w:val="0"/>
                                    <w:caps/>
                                    <w:color w:val="0F6FC6" w:themeColor="accent1"/>
                                    <w:sz w:val="32"/>
                                    <w:szCs w:val="32"/>
                                  </w:rPr>
                                  <w:t xml:space="preserve">刘桐彤 2012013331 </w:t>
                                </w:r>
                              </w:p>
                              <w:p w:rsidR="00BD1C3E" w:rsidRDefault="00BD1C3E" w:rsidP="004F5756">
                                <w:pPr>
                                  <w:pStyle w:val="afffff4"/>
                                  <w:spacing w:before="0"/>
                                  <w:ind w:left="240" w:right="240"/>
                                  <w:rPr>
                                    <w:rFonts w:ascii="微软雅黑" w:eastAsia="微软雅黑" w:hAnsi="微软雅黑" w:cstheme="majorBidi"/>
                                    <w:i w:val="0"/>
                                    <w:iCs w:val="0"/>
                                    <w:caps/>
                                    <w:color w:val="0F6FC6" w:themeColor="accent1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4F5756">
                                  <w:rPr>
                                    <w:rFonts w:ascii="微软雅黑" w:eastAsia="微软雅黑" w:hAnsi="微软雅黑" w:cstheme="majorBidi" w:hint="eastAsia"/>
                                    <w:i w:val="0"/>
                                    <w:iCs w:val="0"/>
                                    <w:caps/>
                                    <w:color w:val="0F6FC6" w:themeColor="accent1"/>
                                    <w:sz w:val="32"/>
                                    <w:szCs w:val="32"/>
                                  </w:rPr>
                                  <w:t>赵馨逸</w:t>
                                </w:r>
                                <w:proofErr w:type="gramEnd"/>
                                <w:r w:rsidRPr="004F5756">
                                  <w:rPr>
                                    <w:rFonts w:ascii="微软雅黑" w:eastAsia="微软雅黑" w:hAnsi="微软雅黑" w:cstheme="majorBidi" w:hint="eastAsia"/>
                                    <w:i w:val="0"/>
                                    <w:iCs w:val="0"/>
                                    <w:caps/>
                                    <w:color w:val="0F6FC6" w:themeColor="accent1"/>
                                    <w:sz w:val="32"/>
                                    <w:szCs w:val="32"/>
                                  </w:rPr>
                                  <w:t xml:space="preserve"> 2012013277 </w:t>
                                </w:r>
                              </w:p>
                              <w:p w:rsidR="00BD1C3E" w:rsidRPr="003F3B28" w:rsidRDefault="00BD1C3E" w:rsidP="004F5756">
                                <w:pPr>
                                  <w:pStyle w:val="afffff4"/>
                                  <w:spacing w:before="0"/>
                                  <w:ind w:left="240" w:right="24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r w:rsidRPr="004F5756">
                                  <w:rPr>
                                    <w:rFonts w:ascii="微软雅黑" w:eastAsia="微软雅黑" w:hAnsi="微软雅黑" w:cstheme="majorBidi" w:hint="eastAsia"/>
                                    <w:i w:val="0"/>
                                    <w:iCs w:val="0"/>
                                    <w:caps/>
                                    <w:color w:val="0F6FC6" w:themeColor="accent1"/>
                                    <w:sz w:val="32"/>
                                    <w:szCs w:val="32"/>
                                  </w:rPr>
                                  <w:t>包</w:t>
                                </w:r>
                                <w:r>
                                  <w:rPr>
                                    <w:rFonts w:ascii="微软雅黑" w:eastAsia="微软雅黑" w:hAnsi="微软雅黑" w:cstheme="majorBidi" w:hint="eastAsia"/>
                                    <w:i w:val="0"/>
                                    <w:iCs w:val="0"/>
                                    <w:caps/>
                                    <w:color w:val="0F6FC6" w:themeColor="accent1"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proofErr w:type="gramStart"/>
                                <w:r w:rsidRPr="004F5756">
                                  <w:rPr>
                                    <w:rFonts w:ascii="微软雅黑" w:eastAsia="微软雅黑" w:hAnsi="微软雅黑" w:cstheme="majorBidi" w:hint="eastAsia"/>
                                    <w:i w:val="0"/>
                                    <w:iCs w:val="0"/>
                                    <w:caps/>
                                    <w:color w:val="0F6FC6" w:themeColor="accent1"/>
                                    <w:sz w:val="32"/>
                                    <w:szCs w:val="32"/>
                                  </w:rPr>
                                  <w:t>煜</w:t>
                                </w:r>
                                <w:proofErr w:type="gramEnd"/>
                                <w:r w:rsidRPr="004F5756">
                                  <w:rPr>
                                    <w:rFonts w:ascii="微软雅黑" w:eastAsia="微软雅黑" w:hAnsi="微软雅黑" w:cstheme="majorBidi" w:hint="eastAsia"/>
                                    <w:i w:val="0"/>
                                    <w:iCs w:val="0"/>
                                    <w:caps/>
                                    <w:color w:val="0F6FC6" w:themeColor="accent1"/>
                                    <w:sz w:val="56"/>
                                  </w:rPr>
                                  <w:t xml:space="preserve"> </w:t>
                                </w:r>
                                <w:r w:rsidRPr="004F5756">
                                  <w:rPr>
                                    <w:rFonts w:ascii="微软雅黑" w:eastAsia="微软雅黑" w:hAnsi="微软雅黑" w:cstheme="majorBidi" w:hint="eastAsia"/>
                                    <w:i w:val="0"/>
                                    <w:iCs w:val="0"/>
                                    <w:caps/>
                                    <w:color w:val="0F6FC6" w:themeColor="accent1"/>
                                    <w:sz w:val="32"/>
                                    <w:szCs w:val="32"/>
                                  </w:rPr>
                                  <w:t>2012012269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82500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43335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6" type="#_x0000_t202" alt="标题、副标题和摘要" style="position:absolute;left:0;text-align:left;margin-left:53.25pt;margin-top:387pt;width:7in;height:214.5pt;z-index:251659264;visibility:visible;mso-wrap-style:square;mso-width-percent:82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825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" o:allowoverlap="f" filled="f" stroked="f" strokeweight=".5pt">
                    <v:textbox inset="0,0,0,0">
                      <w:txbxContent>
                        <w:p w:rsidR="00BD1C3E" w:rsidRPr="003F3B28" w:rsidRDefault="00BD1C3E" w:rsidP="00A306AF">
                          <w:pPr>
                            <w:pStyle w:val="affffe"/>
                            <w:ind w:left="1320" w:right="240" w:hangingChars="150" w:hanging="1080"/>
                            <w:rPr>
                              <w:sz w:val="52"/>
                            </w:rPr>
                          </w:pPr>
                          <w:sdt>
                            <w:sdtPr>
                              <w:alias w:val="标题"/>
                              <w:tag w:val=""/>
                              <w:id w:val="1790474242"/>
                              <w:placeholder>
                                <w:docPart w:val="4011C6005AA745A9BC25A64347EE143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sz w:val="52"/>
                              </w:rPr>
                            </w:sdtEndPr>
                            <w:sdtContent>
                              <w:r>
                                <w:t>Ourtmall</w:t>
                              </w:r>
                              <w:r>
                                <w:br/>
                              </w:r>
                              <w:r w:rsidR="00A306AF">
                                <w:rPr>
                                  <w:rFonts w:hint="eastAsia"/>
                                  <w:sz w:val="52"/>
                                </w:rPr>
                                <w:t>——程序设计实践</w:t>
                              </w:r>
                            </w:sdtContent>
                          </w:sdt>
                        </w:p>
                        <w:p w:rsidR="00BD1C3E" w:rsidRDefault="00BD1C3E" w:rsidP="004F5756">
                          <w:pPr>
                            <w:pStyle w:val="afffff4"/>
                            <w:spacing w:before="0"/>
                            <w:ind w:left="240" w:right="240"/>
                            <w:rPr>
                              <w:rFonts w:ascii="微软雅黑" w:eastAsia="微软雅黑" w:hAnsi="微软雅黑" w:cstheme="majorBidi"/>
                              <w:i w:val="0"/>
                              <w:iCs w:val="0"/>
                              <w:caps/>
                              <w:color w:val="0F6FC6" w:themeColor="accent1"/>
                              <w:sz w:val="32"/>
                              <w:szCs w:val="32"/>
                            </w:rPr>
                          </w:pPr>
                          <w:r w:rsidRPr="004F5756">
                            <w:rPr>
                              <w:rFonts w:ascii="微软雅黑" w:eastAsia="微软雅黑" w:hAnsi="微软雅黑" w:cstheme="majorBidi" w:hint="eastAsia"/>
                              <w:i w:val="0"/>
                              <w:iCs w:val="0"/>
                              <w:caps/>
                              <w:color w:val="0F6FC6" w:themeColor="accent1"/>
                              <w:sz w:val="32"/>
                              <w:szCs w:val="32"/>
                            </w:rPr>
                            <w:t xml:space="preserve">刘桐彤 2012013331 </w:t>
                          </w:r>
                        </w:p>
                        <w:p w:rsidR="00BD1C3E" w:rsidRDefault="00BD1C3E" w:rsidP="004F5756">
                          <w:pPr>
                            <w:pStyle w:val="afffff4"/>
                            <w:spacing w:before="0"/>
                            <w:ind w:left="240" w:right="240"/>
                            <w:rPr>
                              <w:rFonts w:ascii="微软雅黑" w:eastAsia="微软雅黑" w:hAnsi="微软雅黑" w:cstheme="majorBidi"/>
                              <w:i w:val="0"/>
                              <w:iCs w:val="0"/>
                              <w:caps/>
                              <w:color w:val="0F6FC6" w:themeColor="accent1"/>
                              <w:sz w:val="32"/>
                              <w:szCs w:val="32"/>
                            </w:rPr>
                          </w:pPr>
                          <w:proofErr w:type="gramStart"/>
                          <w:r w:rsidRPr="004F5756">
                            <w:rPr>
                              <w:rFonts w:ascii="微软雅黑" w:eastAsia="微软雅黑" w:hAnsi="微软雅黑" w:cstheme="majorBidi" w:hint="eastAsia"/>
                              <w:i w:val="0"/>
                              <w:iCs w:val="0"/>
                              <w:caps/>
                              <w:color w:val="0F6FC6" w:themeColor="accent1"/>
                              <w:sz w:val="32"/>
                              <w:szCs w:val="32"/>
                            </w:rPr>
                            <w:t>赵馨逸</w:t>
                          </w:r>
                          <w:proofErr w:type="gramEnd"/>
                          <w:r w:rsidRPr="004F5756">
                            <w:rPr>
                              <w:rFonts w:ascii="微软雅黑" w:eastAsia="微软雅黑" w:hAnsi="微软雅黑" w:cstheme="majorBidi" w:hint="eastAsia"/>
                              <w:i w:val="0"/>
                              <w:iCs w:val="0"/>
                              <w:caps/>
                              <w:color w:val="0F6FC6" w:themeColor="accent1"/>
                              <w:sz w:val="32"/>
                              <w:szCs w:val="32"/>
                            </w:rPr>
                            <w:t xml:space="preserve"> 2012013277 </w:t>
                          </w:r>
                        </w:p>
                        <w:p w:rsidR="00BD1C3E" w:rsidRPr="003F3B28" w:rsidRDefault="00BD1C3E" w:rsidP="004F5756">
                          <w:pPr>
                            <w:pStyle w:val="afffff4"/>
                            <w:spacing w:before="0"/>
                            <w:ind w:left="240" w:right="24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r w:rsidRPr="004F5756">
                            <w:rPr>
                              <w:rFonts w:ascii="微软雅黑" w:eastAsia="微软雅黑" w:hAnsi="微软雅黑" w:cstheme="majorBidi" w:hint="eastAsia"/>
                              <w:i w:val="0"/>
                              <w:iCs w:val="0"/>
                              <w:caps/>
                              <w:color w:val="0F6FC6" w:themeColor="accent1"/>
                              <w:sz w:val="32"/>
                              <w:szCs w:val="32"/>
                            </w:rPr>
                            <w:t>包</w:t>
                          </w:r>
                          <w:r>
                            <w:rPr>
                              <w:rFonts w:ascii="微软雅黑" w:eastAsia="微软雅黑" w:hAnsi="微软雅黑" w:cstheme="majorBidi" w:hint="eastAsia"/>
                              <w:i w:val="0"/>
                              <w:iCs w:val="0"/>
                              <w:caps/>
                              <w:color w:val="0F6FC6" w:themeColor="accent1"/>
                              <w:sz w:val="32"/>
                              <w:szCs w:val="32"/>
                            </w:rPr>
                            <w:t xml:space="preserve">   </w:t>
                          </w:r>
                          <w:proofErr w:type="gramStart"/>
                          <w:r w:rsidRPr="004F5756">
                            <w:rPr>
                              <w:rFonts w:ascii="微软雅黑" w:eastAsia="微软雅黑" w:hAnsi="微软雅黑" w:cstheme="majorBidi" w:hint="eastAsia"/>
                              <w:i w:val="0"/>
                              <w:iCs w:val="0"/>
                              <w:caps/>
                              <w:color w:val="0F6FC6" w:themeColor="accent1"/>
                              <w:sz w:val="32"/>
                              <w:szCs w:val="32"/>
                            </w:rPr>
                            <w:t>煜</w:t>
                          </w:r>
                          <w:proofErr w:type="gramEnd"/>
                          <w:r w:rsidRPr="004F5756">
                            <w:rPr>
                              <w:rFonts w:ascii="微软雅黑" w:eastAsia="微软雅黑" w:hAnsi="微软雅黑" w:cstheme="majorBidi" w:hint="eastAsia"/>
                              <w:i w:val="0"/>
                              <w:iCs w:val="0"/>
                              <w:caps/>
                              <w:color w:val="0F6FC6" w:themeColor="accent1"/>
                              <w:sz w:val="56"/>
                            </w:rPr>
                            <w:t xml:space="preserve"> </w:t>
                          </w:r>
                          <w:r w:rsidRPr="004F5756">
                            <w:rPr>
                              <w:rFonts w:ascii="微软雅黑" w:eastAsia="微软雅黑" w:hAnsi="微软雅黑" w:cstheme="majorBidi" w:hint="eastAsia"/>
                              <w:i w:val="0"/>
                              <w:iCs w:val="0"/>
                              <w:caps/>
                              <w:color w:val="0F6FC6" w:themeColor="accent1"/>
                              <w:sz w:val="32"/>
                              <w:szCs w:val="32"/>
                            </w:rPr>
                            <w:t>2012012269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1F66C2" w:rsidRPr="008A7E37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Theme="minorHAnsi" w:eastAsia="宋体" w:hAnsiTheme="minorHAnsi" w:cstheme="minorBidi"/>
          <w:color w:val="595959" w:themeColor="text1" w:themeTint="A6"/>
          <w:kern w:val="20"/>
          <w:sz w:val="24"/>
          <w:szCs w:val="20"/>
          <w:lang w:val="zh-CN"/>
        </w:rPr>
        <w:id w:val="-1805998706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/>
          <w:bCs/>
        </w:rPr>
      </w:sdtEndPr>
      <w:sdtContent>
        <w:p w:rsidR="00E4458E" w:rsidRDefault="00E4458E">
          <w:pPr>
            <w:pStyle w:val="TOC"/>
            <w:ind w:left="240" w:right="240"/>
          </w:pPr>
          <w:r>
            <w:rPr>
              <w:lang w:val="zh-CN"/>
            </w:rPr>
            <w:t>目录</w:t>
          </w:r>
        </w:p>
        <w:p w:rsidR="00C4169C" w:rsidRDefault="00E4458E">
          <w:pPr>
            <w:pStyle w:val="1f3"/>
            <w:tabs>
              <w:tab w:val="left" w:pos="720"/>
              <w:tab w:val="right" w:leader="dot" w:pos="8957"/>
            </w:tabs>
            <w:ind w:left="240" w:right="240"/>
            <w:rPr>
              <w:rFonts w:eastAsiaTheme="minorEastAsia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/>
            </w:rPr>
          </w:pPr>
          <w:r w:rsidRPr="008A7E37">
            <w:rPr>
              <w:rFonts w:ascii="微软雅黑" w:eastAsia="微软雅黑" w:hAnsi="微软雅黑"/>
              <w:b w:val="0"/>
              <w:bCs w:val="0"/>
              <w:caps w:val="0"/>
            </w:rPr>
            <w:fldChar w:fldCharType="begin"/>
          </w:r>
          <w:r w:rsidRPr="008A7E37">
            <w:rPr>
              <w:rFonts w:ascii="微软雅黑" w:eastAsia="微软雅黑" w:hAnsi="微软雅黑"/>
              <w:b w:val="0"/>
              <w:bCs w:val="0"/>
              <w:caps w:val="0"/>
            </w:rPr>
            <w:instrText xml:space="preserve"> TOC \o "1-3" \h \z \u </w:instrText>
          </w:r>
          <w:r w:rsidRPr="008A7E37">
            <w:rPr>
              <w:rFonts w:ascii="微软雅黑" w:eastAsia="微软雅黑" w:hAnsi="微软雅黑"/>
              <w:b w:val="0"/>
              <w:bCs w:val="0"/>
              <w:caps w:val="0"/>
            </w:rPr>
            <w:fldChar w:fldCharType="separate"/>
          </w:r>
          <w:hyperlink w:anchor="_Toc393662873" w:history="1">
            <w:r w:rsidR="00C4169C" w:rsidRPr="00B60B18">
              <w:rPr>
                <w:rStyle w:val="affd"/>
                <w:rFonts w:ascii="微软雅黑" w:eastAsia="微软雅黑" w:hAnsi="微软雅黑"/>
                <w:noProof/>
              </w:rPr>
              <w:t>1</w:t>
            </w:r>
            <w:r w:rsidR="00C4169C">
              <w:rPr>
                <w:rFonts w:eastAsiaTheme="minorEastAsia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2"/>
                <w:lang w:val="en-US"/>
              </w:rPr>
              <w:tab/>
            </w:r>
            <w:r w:rsidR="00C4169C" w:rsidRPr="00B60B18">
              <w:rPr>
                <w:rStyle w:val="affd"/>
                <w:rFonts w:ascii="微软雅黑" w:eastAsia="微软雅黑" w:hAnsi="微软雅黑" w:hint="eastAsia"/>
                <w:noProof/>
              </w:rPr>
              <w:t>需求分析</w:t>
            </w:r>
            <w:r w:rsidR="00C4169C">
              <w:rPr>
                <w:noProof/>
                <w:webHidden/>
              </w:rPr>
              <w:tab/>
            </w:r>
            <w:r w:rsidR="00C4169C">
              <w:rPr>
                <w:noProof/>
                <w:webHidden/>
              </w:rPr>
              <w:fldChar w:fldCharType="begin"/>
            </w:r>
            <w:r w:rsidR="00C4169C">
              <w:rPr>
                <w:noProof/>
                <w:webHidden/>
              </w:rPr>
              <w:instrText xml:space="preserve"> PAGEREF _Toc393662873 \h </w:instrText>
            </w:r>
            <w:r w:rsidR="00C4169C">
              <w:rPr>
                <w:noProof/>
                <w:webHidden/>
              </w:rPr>
            </w:r>
            <w:r w:rsidR="00C4169C">
              <w:rPr>
                <w:noProof/>
                <w:webHidden/>
              </w:rPr>
              <w:fldChar w:fldCharType="separate"/>
            </w:r>
            <w:r w:rsidR="00991CDE">
              <w:rPr>
                <w:noProof/>
                <w:webHidden/>
              </w:rPr>
              <w:t>1</w:t>
            </w:r>
            <w:r w:rsidR="00C4169C">
              <w:rPr>
                <w:noProof/>
                <w:webHidden/>
              </w:rPr>
              <w:fldChar w:fldCharType="end"/>
            </w:r>
          </w:hyperlink>
        </w:p>
        <w:p w:rsidR="00C4169C" w:rsidRDefault="00C4169C">
          <w:pPr>
            <w:pStyle w:val="2fb"/>
            <w:tabs>
              <w:tab w:val="left" w:pos="960"/>
              <w:tab w:val="right" w:leader="dot" w:pos="8957"/>
            </w:tabs>
            <w:ind w:right="240"/>
            <w:rPr>
              <w:rFonts w:eastAsiaTheme="minorEastAsia"/>
              <w:smallCaps w:val="0"/>
              <w:noProof/>
              <w:color w:val="auto"/>
              <w:kern w:val="2"/>
              <w:sz w:val="21"/>
              <w:szCs w:val="22"/>
              <w:lang w:val="en-US"/>
            </w:rPr>
          </w:pPr>
          <w:hyperlink w:anchor="_Toc393662874" w:history="1">
            <w:r w:rsidRPr="00B60B18">
              <w:rPr>
                <w:rStyle w:val="affd"/>
                <w:rFonts w:ascii="微软雅黑" w:eastAsia="微软雅黑" w:hAnsi="微软雅黑"/>
                <w:noProof/>
              </w:rPr>
              <w:t>1.1</w:t>
            </w:r>
            <w:r>
              <w:rPr>
                <w:rFonts w:eastAsiaTheme="minorEastAsia"/>
                <w:smallCaps w:val="0"/>
                <w:noProof/>
                <w:color w:val="auto"/>
                <w:kern w:val="2"/>
                <w:sz w:val="21"/>
                <w:szCs w:val="22"/>
                <w:lang w:val="en-US"/>
              </w:rPr>
              <w:tab/>
            </w:r>
            <w:r w:rsidRPr="00B60B18">
              <w:rPr>
                <w:rStyle w:val="affd"/>
                <w:rFonts w:ascii="微软雅黑" w:eastAsia="微软雅黑" w:hAnsi="微软雅黑" w:hint="eastAsia"/>
                <w:noProof/>
              </w:rPr>
              <w:t>选题说明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_Toc393662874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CD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69C" w:rsidRDefault="00C4169C">
          <w:pPr>
            <w:pStyle w:val="2fb"/>
            <w:tabs>
              <w:tab w:val="left" w:pos="960"/>
              <w:tab w:val="right" w:leader="dot" w:pos="8957"/>
            </w:tabs>
            <w:ind w:right="240"/>
            <w:rPr>
              <w:rFonts w:eastAsiaTheme="minorEastAsia"/>
              <w:smallCaps w:val="0"/>
              <w:noProof/>
              <w:color w:val="auto"/>
              <w:kern w:val="2"/>
              <w:sz w:val="21"/>
              <w:szCs w:val="22"/>
              <w:lang w:val="en-US"/>
            </w:rPr>
          </w:pPr>
          <w:hyperlink w:anchor="_Toc393662875" w:history="1">
            <w:r w:rsidRPr="00B60B18">
              <w:rPr>
                <w:rStyle w:val="affd"/>
                <w:rFonts w:ascii="微软雅黑" w:eastAsia="微软雅黑" w:hAnsi="微软雅黑"/>
                <w:noProof/>
              </w:rPr>
              <w:t>1.2</w:t>
            </w:r>
            <w:r>
              <w:rPr>
                <w:rFonts w:eastAsiaTheme="minorEastAsia"/>
                <w:smallCaps w:val="0"/>
                <w:noProof/>
                <w:color w:val="auto"/>
                <w:kern w:val="2"/>
                <w:sz w:val="21"/>
                <w:szCs w:val="22"/>
                <w:lang w:val="en-US"/>
              </w:rPr>
              <w:tab/>
            </w:r>
            <w:r w:rsidRPr="00B60B18">
              <w:rPr>
                <w:rStyle w:val="affd"/>
                <w:rFonts w:ascii="微软雅黑" w:eastAsia="微软雅黑" w:hAnsi="微软雅黑" w:hint="eastAsia"/>
                <w:noProof/>
              </w:rPr>
              <w:t>功能简述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_Toc393662875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CD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C4169C" w:rsidRDefault="00C4169C">
          <w:pPr>
            <w:pStyle w:val="1f3"/>
            <w:tabs>
              <w:tab w:val="left" w:pos="720"/>
              <w:tab w:val="right" w:leader="dot" w:pos="8957"/>
            </w:tabs>
            <w:ind w:left="240" w:right="240"/>
            <w:rPr>
              <w:rFonts w:eastAsiaTheme="minorEastAsia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/>
            </w:rPr>
          </w:pPr>
          <w:r w:rsidRPr="00B60B18">
            <w:rPr>
              <w:rStyle w:val="affd"/>
              <w:noProof/>
            </w:rPr>
            <w:fldChar w:fldCharType="begin"/>
          </w:r>
          <w:r w:rsidRPr="00B60B18">
            <w:rPr>
              <w:rStyle w:val="affd"/>
              <w:noProof/>
            </w:rPr>
            <w:instrText xml:space="preserve"> </w:instrText>
          </w:r>
          <w:r>
            <w:rPr>
              <w:noProof/>
            </w:rPr>
            <w:instrText>HYPERLINK \l "_Toc393662876"</w:instrText>
          </w:r>
          <w:r w:rsidRPr="00B60B18">
            <w:rPr>
              <w:rStyle w:val="affd"/>
              <w:noProof/>
            </w:rPr>
            <w:instrText xml:space="preserve"> </w:instrText>
          </w:r>
          <w:r w:rsidRPr="00B60B18">
            <w:rPr>
              <w:rStyle w:val="affd"/>
              <w:noProof/>
            </w:rPr>
          </w:r>
          <w:r w:rsidRPr="00B60B18">
            <w:rPr>
              <w:rStyle w:val="affd"/>
              <w:noProof/>
            </w:rPr>
            <w:fldChar w:fldCharType="separate"/>
          </w:r>
          <w:r w:rsidRPr="00B60B18">
            <w:rPr>
              <w:rStyle w:val="affd"/>
              <w:rFonts w:ascii="微软雅黑" w:eastAsia="微软雅黑" w:hAnsi="微软雅黑"/>
              <w:noProof/>
            </w:rPr>
            <w:t>2</w:t>
          </w:r>
          <w:r>
            <w:rPr>
              <w:rFonts w:eastAsiaTheme="minorEastAsia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/>
            </w:rPr>
            <w:tab/>
          </w:r>
          <w:r w:rsidRPr="00B60B18">
            <w:rPr>
              <w:rStyle w:val="affd"/>
              <w:rFonts w:ascii="微软雅黑" w:eastAsia="微软雅黑" w:hAnsi="微软雅黑" w:hint="eastAsia"/>
              <w:noProof/>
            </w:rPr>
            <w:t>设计概要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_Toc393662876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91CDE"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B60B18">
            <w:rPr>
              <w:rStyle w:val="affd"/>
              <w:noProof/>
            </w:rPr>
            <w:fldChar w:fldCharType="end"/>
          </w:r>
        </w:p>
        <w:bookmarkEnd w:id="0"/>
        <w:p w:rsidR="00C4169C" w:rsidRDefault="00C4169C">
          <w:pPr>
            <w:pStyle w:val="2fb"/>
            <w:tabs>
              <w:tab w:val="left" w:pos="960"/>
              <w:tab w:val="right" w:leader="dot" w:pos="8957"/>
            </w:tabs>
            <w:ind w:right="240"/>
            <w:rPr>
              <w:rFonts w:eastAsiaTheme="minorEastAsia"/>
              <w:smallCaps w:val="0"/>
              <w:noProof/>
              <w:color w:val="auto"/>
              <w:kern w:val="2"/>
              <w:sz w:val="21"/>
              <w:szCs w:val="22"/>
              <w:lang w:val="en-US"/>
            </w:rPr>
          </w:pPr>
          <w:r w:rsidRPr="00B60B18">
            <w:rPr>
              <w:rStyle w:val="affd"/>
              <w:noProof/>
            </w:rPr>
            <w:fldChar w:fldCharType="begin"/>
          </w:r>
          <w:r w:rsidRPr="00B60B18">
            <w:rPr>
              <w:rStyle w:val="affd"/>
              <w:noProof/>
            </w:rPr>
            <w:instrText xml:space="preserve"> </w:instrText>
          </w:r>
          <w:r>
            <w:rPr>
              <w:noProof/>
            </w:rPr>
            <w:instrText>HYPERLINK \l "_Toc393662877"</w:instrText>
          </w:r>
          <w:r w:rsidRPr="00B60B18">
            <w:rPr>
              <w:rStyle w:val="affd"/>
              <w:noProof/>
            </w:rPr>
            <w:instrText xml:space="preserve"> </w:instrText>
          </w:r>
          <w:r w:rsidRPr="00B60B18">
            <w:rPr>
              <w:rStyle w:val="affd"/>
              <w:noProof/>
            </w:rPr>
          </w:r>
          <w:r w:rsidRPr="00B60B18">
            <w:rPr>
              <w:rStyle w:val="affd"/>
              <w:noProof/>
            </w:rPr>
            <w:fldChar w:fldCharType="separate"/>
          </w:r>
          <w:r w:rsidRPr="00B60B18">
            <w:rPr>
              <w:rStyle w:val="affd"/>
              <w:rFonts w:ascii="微软雅黑" w:eastAsia="微软雅黑" w:hAnsi="微软雅黑"/>
              <w:noProof/>
            </w:rPr>
            <w:t>2.1</w:t>
          </w:r>
          <w:r>
            <w:rPr>
              <w:rFonts w:eastAsiaTheme="minorEastAsia"/>
              <w:smallCaps w:val="0"/>
              <w:noProof/>
              <w:color w:val="auto"/>
              <w:kern w:val="2"/>
              <w:sz w:val="21"/>
              <w:szCs w:val="22"/>
              <w:lang w:val="en-US"/>
            </w:rPr>
            <w:tab/>
          </w:r>
          <w:r w:rsidRPr="00B60B18">
            <w:rPr>
              <w:rStyle w:val="affd"/>
              <w:rFonts w:ascii="微软雅黑" w:eastAsia="微软雅黑" w:hAnsi="微软雅黑" w:hint="eastAsia"/>
              <w:noProof/>
            </w:rPr>
            <w:t>层次架构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_Toc393662877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991CDE"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B60B18">
            <w:rPr>
              <w:rStyle w:val="affd"/>
              <w:noProof/>
            </w:rPr>
            <w:fldChar w:fldCharType="end"/>
          </w:r>
        </w:p>
        <w:p w:rsidR="00C4169C" w:rsidRDefault="00C4169C">
          <w:pPr>
            <w:pStyle w:val="2fb"/>
            <w:tabs>
              <w:tab w:val="left" w:pos="960"/>
              <w:tab w:val="right" w:leader="dot" w:pos="8957"/>
            </w:tabs>
            <w:ind w:right="240"/>
            <w:rPr>
              <w:rFonts w:eastAsiaTheme="minorEastAsia"/>
              <w:smallCaps w:val="0"/>
              <w:noProof/>
              <w:color w:val="auto"/>
              <w:kern w:val="2"/>
              <w:sz w:val="21"/>
              <w:szCs w:val="22"/>
              <w:lang w:val="en-US"/>
            </w:rPr>
          </w:pPr>
          <w:hyperlink w:anchor="_Toc393662878" w:history="1">
            <w:r w:rsidRPr="00B60B18">
              <w:rPr>
                <w:rStyle w:val="affd"/>
                <w:rFonts w:ascii="微软雅黑" w:eastAsia="微软雅黑" w:hAnsi="微软雅黑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color w:val="auto"/>
                <w:kern w:val="2"/>
                <w:sz w:val="21"/>
                <w:szCs w:val="22"/>
                <w:lang w:val="en-US"/>
              </w:rPr>
              <w:tab/>
            </w:r>
            <w:r w:rsidRPr="00B60B18">
              <w:rPr>
                <w:rStyle w:val="affd"/>
                <w:rFonts w:ascii="微软雅黑" w:eastAsia="微软雅黑" w:hAnsi="微软雅黑" w:hint="eastAsia"/>
                <w:noProof/>
              </w:rPr>
              <w:t>数据库表模型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_Toc393662878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C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69C" w:rsidRDefault="00C4169C">
          <w:pPr>
            <w:pStyle w:val="2fb"/>
            <w:tabs>
              <w:tab w:val="left" w:pos="960"/>
              <w:tab w:val="right" w:leader="dot" w:pos="8957"/>
            </w:tabs>
            <w:ind w:right="240"/>
            <w:rPr>
              <w:rFonts w:eastAsiaTheme="minorEastAsia"/>
              <w:smallCaps w:val="0"/>
              <w:noProof/>
              <w:color w:val="auto"/>
              <w:kern w:val="2"/>
              <w:sz w:val="21"/>
              <w:szCs w:val="22"/>
              <w:lang w:val="en-US"/>
            </w:rPr>
          </w:pPr>
          <w:hyperlink w:anchor="_Toc393662879" w:history="1">
            <w:r w:rsidRPr="00B60B18">
              <w:rPr>
                <w:rStyle w:val="affd"/>
                <w:rFonts w:ascii="微软雅黑" w:eastAsia="微软雅黑" w:hAnsi="微软雅黑"/>
                <w:noProof/>
              </w:rPr>
              <w:t>2.3</w:t>
            </w:r>
            <w:r>
              <w:rPr>
                <w:rFonts w:eastAsiaTheme="minorEastAsia"/>
                <w:smallCaps w:val="0"/>
                <w:noProof/>
                <w:color w:val="auto"/>
                <w:kern w:val="2"/>
                <w:sz w:val="21"/>
                <w:szCs w:val="22"/>
                <w:lang w:val="en-US"/>
              </w:rPr>
              <w:tab/>
            </w:r>
            <w:r w:rsidRPr="00B60B18">
              <w:rPr>
                <w:rStyle w:val="affd"/>
                <w:rFonts w:ascii="微软雅黑" w:eastAsia="微软雅黑" w:hAnsi="微软雅黑" w:hint="eastAsia"/>
                <w:noProof/>
              </w:rPr>
              <w:t>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_Toc393662879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CD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69C" w:rsidRDefault="00C4169C">
          <w:pPr>
            <w:pStyle w:val="2fb"/>
            <w:tabs>
              <w:tab w:val="left" w:pos="960"/>
              <w:tab w:val="right" w:leader="dot" w:pos="8957"/>
            </w:tabs>
            <w:ind w:right="240"/>
            <w:rPr>
              <w:rFonts w:eastAsiaTheme="minorEastAsia"/>
              <w:smallCaps w:val="0"/>
              <w:noProof/>
              <w:color w:val="auto"/>
              <w:kern w:val="2"/>
              <w:sz w:val="21"/>
              <w:szCs w:val="22"/>
              <w:lang w:val="en-US"/>
            </w:rPr>
          </w:pPr>
          <w:hyperlink w:anchor="_Toc393662880" w:history="1">
            <w:r w:rsidRPr="00B60B18">
              <w:rPr>
                <w:rStyle w:val="affd"/>
                <w:rFonts w:ascii="微软雅黑" w:eastAsia="微软雅黑" w:hAnsi="微软雅黑"/>
                <w:noProof/>
              </w:rPr>
              <w:t>2.4</w:t>
            </w:r>
            <w:r>
              <w:rPr>
                <w:rFonts w:eastAsiaTheme="minorEastAsia"/>
                <w:smallCaps w:val="0"/>
                <w:noProof/>
                <w:color w:val="auto"/>
                <w:kern w:val="2"/>
                <w:sz w:val="21"/>
                <w:szCs w:val="22"/>
                <w:lang w:val="en-US"/>
              </w:rPr>
              <w:tab/>
            </w:r>
            <w:r w:rsidRPr="00B60B18">
              <w:rPr>
                <w:rStyle w:val="affd"/>
                <w:rFonts w:ascii="微软雅黑" w:eastAsia="微软雅黑" w:hAnsi="微软雅黑" w:hint="eastAsia"/>
                <w:noProof/>
              </w:rPr>
              <w:t>模块接口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_Toc393662880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C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69C" w:rsidRDefault="00C4169C">
          <w:pPr>
            <w:pStyle w:val="3f6"/>
            <w:tabs>
              <w:tab w:val="left" w:pos="960"/>
              <w:tab w:val="right" w:leader="dot" w:pos="8957"/>
            </w:tabs>
            <w:ind w:left="240" w:right="240"/>
            <w:rPr>
              <w:rFonts w:eastAsiaTheme="minorEastAsia"/>
              <w:i w:val="0"/>
              <w:iCs w:val="0"/>
              <w:noProof/>
              <w:color w:val="auto"/>
              <w:kern w:val="2"/>
              <w:sz w:val="21"/>
              <w:szCs w:val="22"/>
              <w:lang w:val="en-US"/>
            </w:rPr>
          </w:pPr>
          <w:hyperlink w:anchor="_Toc393662881" w:history="1">
            <w:r w:rsidRPr="00B60B18">
              <w:rPr>
                <w:rStyle w:val="affd"/>
                <w:rFonts w:ascii="微软雅黑" w:eastAsia="微软雅黑" w:hAnsi="微软雅黑"/>
                <w:noProof/>
              </w:rPr>
              <w:t>2.4.1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/>
              </w:rPr>
              <w:tab/>
            </w:r>
            <w:r w:rsidRPr="00B60B18">
              <w:rPr>
                <w:rStyle w:val="affd"/>
                <w:rFonts w:ascii="微软雅黑" w:eastAsia="微软雅黑" w:hAnsi="微软雅黑"/>
                <w:noProof/>
              </w:rPr>
              <w:t>Logic-Data</w:t>
            </w:r>
            <w:r w:rsidRPr="00B60B18">
              <w:rPr>
                <w:rStyle w:val="affd"/>
                <w:rFonts w:ascii="微软雅黑" w:eastAsia="微软雅黑" w:hAnsi="微软雅黑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_Toc393662881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C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69C" w:rsidRDefault="00C4169C">
          <w:pPr>
            <w:pStyle w:val="3f6"/>
            <w:tabs>
              <w:tab w:val="left" w:pos="960"/>
              <w:tab w:val="right" w:leader="dot" w:pos="8957"/>
            </w:tabs>
            <w:ind w:left="240" w:right="240"/>
            <w:rPr>
              <w:rFonts w:eastAsiaTheme="minorEastAsia"/>
              <w:i w:val="0"/>
              <w:iCs w:val="0"/>
              <w:noProof/>
              <w:color w:val="auto"/>
              <w:kern w:val="2"/>
              <w:sz w:val="21"/>
              <w:szCs w:val="22"/>
              <w:lang w:val="en-US"/>
            </w:rPr>
          </w:pPr>
          <w:hyperlink w:anchor="_Toc393662882" w:history="1">
            <w:r w:rsidRPr="00B60B18">
              <w:rPr>
                <w:rStyle w:val="affd"/>
                <w:rFonts w:ascii="微软雅黑" w:eastAsia="微软雅黑" w:hAnsi="微软雅黑"/>
                <w:noProof/>
              </w:rPr>
              <w:t>2.4.2</w:t>
            </w:r>
            <w:r>
              <w:rPr>
                <w:rFonts w:eastAsiaTheme="minorEastAsia"/>
                <w:i w:val="0"/>
                <w:iCs w:val="0"/>
                <w:noProof/>
                <w:color w:val="auto"/>
                <w:kern w:val="2"/>
                <w:sz w:val="21"/>
                <w:szCs w:val="22"/>
                <w:lang w:val="en-US"/>
              </w:rPr>
              <w:tab/>
            </w:r>
            <w:r w:rsidRPr="00B60B18">
              <w:rPr>
                <w:rStyle w:val="affd"/>
                <w:rFonts w:ascii="微软雅黑" w:eastAsia="微软雅黑" w:hAnsi="微软雅黑"/>
                <w:noProof/>
              </w:rPr>
              <w:t>View-Logic &amp; Logic</w:t>
            </w:r>
            <w:r w:rsidRPr="00B60B18">
              <w:rPr>
                <w:rStyle w:val="affd"/>
                <w:rFonts w:ascii="微软雅黑" w:eastAsia="微软雅黑" w:hAnsi="微软雅黑"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_Toc393662882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C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69C" w:rsidRDefault="00C4169C">
          <w:pPr>
            <w:pStyle w:val="1f3"/>
            <w:tabs>
              <w:tab w:val="left" w:pos="720"/>
              <w:tab w:val="right" w:leader="dot" w:pos="8957"/>
            </w:tabs>
            <w:ind w:left="240" w:right="240"/>
            <w:rPr>
              <w:rFonts w:eastAsiaTheme="minorEastAsia"/>
              <w:b w:val="0"/>
              <w:bCs w:val="0"/>
              <w:caps w:val="0"/>
              <w:noProof/>
              <w:color w:val="auto"/>
              <w:kern w:val="2"/>
              <w:sz w:val="21"/>
              <w:szCs w:val="22"/>
              <w:lang w:val="en-US"/>
            </w:rPr>
          </w:pPr>
          <w:hyperlink w:anchor="_Toc393662883" w:history="1">
            <w:r w:rsidRPr="00B60B18">
              <w:rPr>
                <w:rStyle w:val="affd"/>
                <w:rFonts w:ascii="微软雅黑" w:eastAsia="微软雅黑" w:hAnsi="微软雅黑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color w:val="auto"/>
                <w:kern w:val="2"/>
                <w:sz w:val="21"/>
                <w:szCs w:val="22"/>
                <w:lang w:val="en-US"/>
              </w:rPr>
              <w:tab/>
            </w:r>
            <w:r w:rsidRPr="00B60B18">
              <w:rPr>
                <w:rStyle w:val="affd"/>
                <w:rFonts w:ascii="微软雅黑" w:eastAsia="微软雅黑" w:hAnsi="微软雅黑" w:hint="eastAsia"/>
                <w:noProof/>
              </w:rPr>
              <w:t>团队分工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_Toc393662883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1CD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58E" w:rsidRPr="008A7E37" w:rsidRDefault="00E4458E">
          <w:pPr>
            <w:ind w:left="240" w:right="240"/>
            <w:rPr>
              <w:rFonts w:ascii="微软雅黑" w:eastAsia="微软雅黑" w:hAnsi="微软雅黑"/>
            </w:rPr>
          </w:pPr>
          <w:r w:rsidRPr="008A7E37">
            <w:rPr>
              <w:rFonts w:ascii="微软雅黑" w:eastAsia="微软雅黑" w:hAnsi="微软雅黑"/>
              <w:b/>
              <w:bCs/>
              <w:caps/>
              <w:sz w:val="20"/>
            </w:rPr>
            <w:fldChar w:fldCharType="end"/>
          </w:r>
        </w:p>
      </w:sdtContent>
    </w:sdt>
    <w:p w:rsidR="001A633E" w:rsidRPr="008A7E37" w:rsidRDefault="001A633E">
      <w:pPr>
        <w:ind w:left="240" w:right="240"/>
        <w:rPr>
          <w:rFonts w:ascii="微软雅黑" w:eastAsia="微软雅黑" w:hAnsi="微软雅黑"/>
        </w:rPr>
        <w:sectPr w:rsidR="001A633E" w:rsidRPr="008A7E3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1"/>
          <w:pgMar w:top="2678" w:right="1470" w:bottom="1913" w:left="1470" w:header="1148" w:footer="709" w:gutter="0"/>
          <w:pgNumType w:start="0"/>
          <w:cols w:space="720"/>
          <w:titlePg/>
          <w:docGrid w:linePitch="360"/>
        </w:sectPr>
      </w:pPr>
    </w:p>
    <w:p w:rsidR="001A633E" w:rsidRDefault="00037608" w:rsidP="00037608">
      <w:pPr>
        <w:pStyle w:val="1"/>
        <w:numPr>
          <w:ilvl w:val="0"/>
          <w:numId w:val="27"/>
        </w:numPr>
        <w:ind w:left="665" w:right="240"/>
        <w:rPr>
          <w:rFonts w:ascii="微软雅黑" w:eastAsia="微软雅黑" w:hAnsi="微软雅黑"/>
        </w:rPr>
      </w:pPr>
      <w:bookmarkStart w:id="1" w:name="_Toc393662873"/>
      <w:r>
        <w:rPr>
          <w:rFonts w:ascii="微软雅黑" w:eastAsia="微软雅黑" w:hAnsi="微软雅黑" w:hint="eastAsia"/>
        </w:rPr>
        <w:lastRenderedPageBreak/>
        <w:t>需求</w:t>
      </w:r>
      <w:r>
        <w:rPr>
          <w:rFonts w:ascii="微软雅黑" w:eastAsia="微软雅黑" w:hAnsi="微软雅黑"/>
        </w:rPr>
        <w:t>分析</w:t>
      </w:r>
      <w:bookmarkEnd w:id="1"/>
    </w:p>
    <w:p w:rsidR="00037608" w:rsidRDefault="005D2B24" w:rsidP="00037608">
      <w:pPr>
        <w:pStyle w:val="21"/>
        <w:numPr>
          <w:ilvl w:val="1"/>
          <w:numId w:val="28"/>
        </w:numPr>
        <w:ind w:left="807" w:right="240"/>
        <w:rPr>
          <w:rFonts w:ascii="微软雅黑" w:eastAsia="微软雅黑" w:hAnsi="微软雅黑"/>
        </w:rPr>
      </w:pPr>
      <w:bookmarkStart w:id="2" w:name="_Toc393662874"/>
      <w:r>
        <w:rPr>
          <w:rFonts w:ascii="微软雅黑" w:eastAsia="微软雅黑" w:hAnsi="微软雅黑" w:hint="eastAsia"/>
        </w:rPr>
        <w:t>选题说明</w:t>
      </w:r>
      <w:bookmarkEnd w:id="2"/>
    </w:p>
    <w:p w:rsidR="00C96D68" w:rsidRPr="008A7E37" w:rsidRDefault="00C96D68" w:rsidP="00C96D68">
      <w:pPr>
        <w:ind w:left="240" w:right="240"/>
        <w:rPr>
          <w:rFonts w:ascii="微软雅黑" w:eastAsia="微软雅黑" w:hAnsi="微软雅黑"/>
        </w:rPr>
      </w:pPr>
      <w:r w:rsidRPr="008A7E37">
        <w:rPr>
          <w:rFonts w:ascii="微软雅黑" w:eastAsia="微软雅黑" w:hAnsi="微软雅黑" w:hint="eastAsia"/>
        </w:rPr>
        <w:t>网站类型</w:t>
      </w:r>
      <w:r w:rsidR="00F314B9" w:rsidRPr="008A7E37">
        <w:rPr>
          <w:rFonts w:ascii="微软雅黑" w:eastAsia="微软雅黑" w:hAnsi="微软雅黑" w:hint="eastAsia"/>
        </w:rPr>
        <w:t>：</w:t>
      </w:r>
      <w:r w:rsidRPr="008A7E37">
        <w:rPr>
          <w:rFonts w:ascii="微软雅黑" w:eastAsia="微软雅黑" w:hAnsi="微软雅黑" w:hint="eastAsia"/>
        </w:rPr>
        <w:t>电子</w:t>
      </w:r>
      <w:r w:rsidRPr="008A7E37">
        <w:rPr>
          <w:rFonts w:ascii="微软雅黑" w:eastAsia="微软雅黑" w:hAnsi="微软雅黑"/>
        </w:rPr>
        <w:t>商务</w:t>
      </w:r>
    </w:p>
    <w:p w:rsidR="00C96D68" w:rsidRPr="008A7E37" w:rsidRDefault="00C96D68" w:rsidP="00C96D68">
      <w:pPr>
        <w:ind w:left="240" w:right="240"/>
        <w:rPr>
          <w:rFonts w:ascii="微软雅黑" w:eastAsia="微软雅黑" w:hAnsi="微软雅黑"/>
        </w:rPr>
      </w:pPr>
      <w:r w:rsidRPr="008A7E37">
        <w:rPr>
          <w:rFonts w:ascii="微软雅黑" w:eastAsia="微软雅黑" w:hAnsi="微软雅黑" w:hint="eastAsia"/>
        </w:rPr>
        <w:t>参考网站</w:t>
      </w:r>
      <w:r w:rsidR="00F314B9" w:rsidRPr="008A7E37">
        <w:rPr>
          <w:rFonts w:ascii="微软雅黑" w:eastAsia="微软雅黑" w:hAnsi="微软雅黑" w:hint="eastAsia"/>
        </w:rPr>
        <w:t>：</w:t>
      </w:r>
      <w:proofErr w:type="gramStart"/>
      <w:r w:rsidRPr="008A7E37">
        <w:rPr>
          <w:rFonts w:ascii="微软雅黑" w:eastAsia="微软雅黑" w:hAnsi="微软雅黑" w:hint="eastAsia"/>
        </w:rPr>
        <w:t>天猫</w:t>
      </w:r>
      <w:proofErr w:type="gramEnd"/>
      <w:r w:rsidR="00F314B9" w:rsidRPr="008A7E37">
        <w:rPr>
          <w:rFonts w:ascii="微软雅黑" w:eastAsia="微软雅黑" w:hAnsi="微软雅黑"/>
        </w:rPr>
        <w:t xml:space="preserve"> </w:t>
      </w:r>
      <w:r w:rsidRPr="008A7E37">
        <w:rPr>
          <w:rFonts w:ascii="微软雅黑" w:eastAsia="微软雅黑" w:hAnsi="微软雅黑" w:hint="eastAsia"/>
        </w:rPr>
        <w:t>www.tmall.com</w:t>
      </w:r>
    </w:p>
    <w:p w:rsidR="005D2B24" w:rsidRDefault="005D2B24" w:rsidP="00037608">
      <w:pPr>
        <w:pStyle w:val="21"/>
        <w:numPr>
          <w:ilvl w:val="1"/>
          <w:numId w:val="28"/>
        </w:numPr>
        <w:ind w:left="807" w:right="240"/>
        <w:rPr>
          <w:rFonts w:ascii="微软雅黑" w:eastAsia="微软雅黑" w:hAnsi="微软雅黑"/>
        </w:rPr>
      </w:pPr>
      <w:bookmarkStart w:id="3" w:name="_Toc393662875"/>
      <w:r>
        <w:rPr>
          <w:rFonts w:ascii="微软雅黑" w:eastAsia="微软雅黑" w:hAnsi="微软雅黑" w:hint="eastAsia"/>
        </w:rPr>
        <w:lastRenderedPageBreak/>
        <w:t>功能</w:t>
      </w:r>
      <w:r>
        <w:rPr>
          <w:rFonts w:ascii="微软雅黑" w:eastAsia="微软雅黑" w:hAnsi="微软雅黑"/>
        </w:rPr>
        <w:t>简述</w:t>
      </w:r>
      <w:bookmarkEnd w:id="3"/>
    </w:p>
    <w:p w:rsidR="003B3372" w:rsidRPr="008A7E37" w:rsidRDefault="00862799" w:rsidP="00F970DF">
      <w:pPr>
        <w:ind w:left="240" w:right="240"/>
        <w:rPr>
          <w:rFonts w:ascii="微软雅黑" w:eastAsia="微软雅黑" w:hAnsi="微软雅黑"/>
        </w:rPr>
      </w:pPr>
      <w:r w:rsidRPr="008A7E37">
        <w:rPr>
          <w:rFonts w:ascii="微软雅黑" w:eastAsia="微软雅黑" w:hAnsi="微软雅黑" w:hint="eastAsia"/>
          <w:noProof/>
          <w:lang w:val="en-US"/>
        </w:rPr>
        <w:drawing>
          <wp:inline distT="0" distB="0" distL="0" distR="0" wp14:anchorId="486F4995" wp14:editId="7066C0D4">
            <wp:extent cx="5695950" cy="6524625"/>
            <wp:effectExtent l="0" t="0" r="0" b="9525"/>
            <wp:docPr id="2" name="图片 2" descr="C:\Users\LiuTongtong\Desktop\OurTma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Tongtong\Desktop\OurTmall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99" w:rsidRPr="008A7E37" w:rsidRDefault="009D6840" w:rsidP="00F970DF">
      <w:pPr>
        <w:ind w:left="240" w:right="240"/>
        <w:rPr>
          <w:rFonts w:ascii="微软雅黑" w:eastAsia="微软雅黑" w:hAnsi="微软雅黑"/>
        </w:rPr>
      </w:pPr>
      <w:r w:rsidRPr="008A7E37">
        <w:rPr>
          <w:rFonts w:ascii="微软雅黑" w:eastAsia="微软雅黑" w:hAnsi="微软雅黑" w:hint="eastAsia"/>
        </w:rPr>
        <w:t>其中</w:t>
      </w:r>
      <w:r w:rsidR="00862799" w:rsidRPr="008A7E37">
        <w:rPr>
          <w:rFonts w:ascii="微软雅黑" w:eastAsia="微软雅黑" w:hAnsi="微软雅黑"/>
        </w:rPr>
        <w:t>黄色标记</w:t>
      </w:r>
      <w:r w:rsidRPr="008A7E37">
        <w:rPr>
          <w:rFonts w:ascii="微软雅黑" w:eastAsia="微软雅黑" w:hAnsi="微软雅黑" w:hint="eastAsia"/>
        </w:rPr>
        <w:t>部分</w:t>
      </w:r>
      <w:r w:rsidR="00862799" w:rsidRPr="008A7E37">
        <w:rPr>
          <w:rFonts w:ascii="微软雅黑" w:eastAsia="微软雅黑" w:hAnsi="微软雅黑"/>
        </w:rPr>
        <w:t>是扩展功能。</w:t>
      </w:r>
      <w:r w:rsidRPr="008A7E37">
        <w:rPr>
          <w:rFonts w:ascii="微软雅黑" w:eastAsia="微软雅黑" w:hAnsi="微软雅黑" w:hint="eastAsia"/>
        </w:rPr>
        <w:t>各模块</w:t>
      </w:r>
      <w:r w:rsidRPr="008A7E37">
        <w:rPr>
          <w:rFonts w:ascii="微软雅黑" w:eastAsia="微软雅黑" w:hAnsi="微软雅黑"/>
        </w:rPr>
        <w:t>详细功能如下表所述</w:t>
      </w:r>
      <w:r w:rsidRPr="008A7E37">
        <w:rPr>
          <w:rFonts w:ascii="微软雅黑" w:eastAsia="微软雅黑" w:hAnsi="微软雅黑" w:hint="eastAsia"/>
        </w:rPr>
        <w:t>：</w:t>
      </w:r>
    </w:p>
    <w:p w:rsidR="009D6840" w:rsidRPr="008A7E37" w:rsidRDefault="009D6840" w:rsidP="00F970DF">
      <w:pPr>
        <w:ind w:left="240" w:right="240"/>
        <w:rPr>
          <w:rFonts w:ascii="微软雅黑" w:eastAsia="微软雅黑" w:hAnsi="微软雅黑"/>
        </w:rPr>
      </w:pPr>
    </w:p>
    <w:tbl>
      <w:tblPr>
        <w:tblStyle w:val="310"/>
        <w:tblW w:w="8967" w:type="dxa"/>
        <w:tblLook w:val="04A0" w:firstRow="1" w:lastRow="0" w:firstColumn="1" w:lastColumn="0" w:noHBand="0" w:noVBand="1"/>
      </w:tblPr>
      <w:tblGrid>
        <w:gridCol w:w="1560"/>
        <w:gridCol w:w="1549"/>
        <w:gridCol w:w="1701"/>
        <w:gridCol w:w="4157"/>
      </w:tblGrid>
      <w:tr w:rsidR="0033183A" w:rsidRPr="003C3C22" w:rsidTr="00331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FFFFFF" w:themeColor="background1"/>
            </w:tcBorders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模块</w:t>
            </w:r>
          </w:p>
        </w:tc>
        <w:tc>
          <w:tcPr>
            <w:tcW w:w="1549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子模块</w:t>
            </w: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功能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说明</w:t>
            </w:r>
          </w:p>
        </w:tc>
      </w:tr>
      <w:tr w:rsidR="0033183A" w:rsidRPr="003C3C22" w:rsidTr="0033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实体</w:t>
            </w:r>
            <w:r w:rsidRPr="008A7E37">
              <w:rPr>
                <w:rFonts w:ascii="微软雅黑" w:eastAsia="微软雅黑" w:hAnsi="微软雅黑"/>
                <w:szCs w:val="24"/>
              </w:rPr>
              <w:t>模块</w:t>
            </w:r>
          </w:p>
        </w:tc>
        <w:tc>
          <w:tcPr>
            <w:tcW w:w="1549" w:type="dxa"/>
            <w:vMerge w:val="restart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消费者</w:t>
            </w: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浏览信息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用户可以浏览各种店铺信息和商品信息</w:t>
            </w:r>
          </w:p>
        </w:tc>
      </w:tr>
      <w:tr w:rsidR="0033183A" w:rsidRPr="003C3C22" w:rsidTr="0033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购买商品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首先用户可以根据自己的需要选择符合自己要求的商品和</w:t>
            </w:r>
            <w:proofErr w:type="gramStart"/>
            <w:r w:rsidRPr="008A7E37">
              <w:rPr>
                <w:rFonts w:ascii="微软雅黑" w:eastAsia="微软雅黑" w:hAnsi="微软雅黑" w:hint="eastAsia"/>
                <w:szCs w:val="24"/>
              </w:rPr>
              <w:t>要</w:t>
            </w:r>
            <w:proofErr w:type="gramEnd"/>
            <w:r w:rsidRPr="008A7E37">
              <w:rPr>
                <w:rFonts w:ascii="微软雅黑" w:eastAsia="微软雅黑" w:hAnsi="微软雅黑" w:hint="eastAsia"/>
                <w:szCs w:val="24"/>
              </w:rPr>
              <w:t>购买的数量并将自己要买的商品放入购物车中（这同时有要求可以修改购物车中已选的商品）,在确定要买的东西之后，就可以下订单了，下订单时，消费者需要填送货地址、付款方式、运送方式等</w:t>
            </w:r>
          </w:p>
        </w:tc>
      </w:tr>
      <w:tr w:rsidR="0033183A" w:rsidRPr="003C3C22" w:rsidTr="0033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订单管理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用户可以浏览自己曾经的订单记录，以及最近的订单的状态，比如待收货、</w:t>
            </w:r>
            <w:proofErr w:type="gramStart"/>
            <w:r w:rsidRPr="008A7E37">
              <w:rPr>
                <w:rFonts w:ascii="微软雅黑" w:eastAsia="微软雅黑" w:hAnsi="微软雅黑" w:hint="eastAsia"/>
                <w:szCs w:val="24"/>
              </w:rPr>
              <w:t>待评价</w:t>
            </w:r>
            <w:proofErr w:type="gramEnd"/>
            <w:r w:rsidRPr="008A7E37">
              <w:rPr>
                <w:rFonts w:ascii="微软雅黑" w:eastAsia="微软雅黑" w:hAnsi="微软雅黑" w:hint="eastAsia"/>
                <w:szCs w:val="24"/>
              </w:rPr>
              <w:t>的订单等，还可以取消还未付款的订单</w:t>
            </w:r>
          </w:p>
        </w:tc>
      </w:tr>
      <w:tr w:rsidR="0033183A" w:rsidRPr="003C3C22" w:rsidTr="0033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收藏功能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用户可以收藏自己喜欢的店铺和商品</w:t>
            </w:r>
          </w:p>
        </w:tc>
      </w:tr>
      <w:tr w:rsidR="0033183A" w:rsidRPr="003C3C22" w:rsidTr="0033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 w:val="restart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店铺</w:t>
            </w: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商品管理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卖家可以在自己店铺的页面上对商品的信息进行修改、新建或删除商品</w:t>
            </w:r>
          </w:p>
        </w:tc>
      </w:tr>
      <w:tr w:rsidR="0033183A" w:rsidRPr="003C3C22" w:rsidTr="0033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订单管理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卖家可以查看自己曾经的交易记录，正在进行的订单的详细信息与状态</w:t>
            </w:r>
          </w:p>
        </w:tc>
      </w:tr>
      <w:tr w:rsidR="0033183A" w:rsidRPr="003C3C22" w:rsidTr="0033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商品</w:t>
            </w: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商品信息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包含商品的各种信息，比如名称、关键词、类别、介绍、图片等</w:t>
            </w:r>
          </w:p>
        </w:tc>
      </w:tr>
      <w:tr w:rsidR="0033183A" w:rsidRPr="003C3C22" w:rsidTr="0033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 w:val="restart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管理员</w:t>
            </w: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管理买家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屏蔽一些恶意消费者</w:t>
            </w:r>
          </w:p>
        </w:tc>
      </w:tr>
      <w:tr w:rsidR="0033183A" w:rsidRPr="003C3C22" w:rsidTr="0033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管理商家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对一些</w:t>
            </w:r>
            <w:proofErr w:type="gramStart"/>
            <w:r w:rsidRPr="008A7E37">
              <w:rPr>
                <w:rFonts w:ascii="微软雅黑" w:eastAsia="微软雅黑" w:hAnsi="微软雅黑" w:hint="eastAsia"/>
                <w:szCs w:val="24"/>
              </w:rPr>
              <w:t>不</w:t>
            </w:r>
            <w:proofErr w:type="gramEnd"/>
            <w:r w:rsidRPr="008A7E37">
              <w:rPr>
                <w:rFonts w:ascii="微软雅黑" w:eastAsia="微软雅黑" w:hAnsi="微软雅黑" w:hint="eastAsia"/>
                <w:szCs w:val="24"/>
              </w:rPr>
              <w:t>诚信、不活跃商家采取措施(比如删除店铺之类的操作)，对一些低销量的、或是假冒伪劣商品进行删除操作</w:t>
            </w:r>
          </w:p>
        </w:tc>
      </w:tr>
      <w:tr w:rsidR="0033183A" w:rsidRPr="003C3C22" w:rsidTr="0033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管理交易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管理买卖双方的纠纷与退款等事宜</w:t>
            </w:r>
          </w:p>
        </w:tc>
      </w:tr>
      <w:tr w:rsidR="0033183A" w:rsidRPr="003C3C22" w:rsidTr="0033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管理投诉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管理买卖双方的投诉</w:t>
            </w:r>
          </w:p>
        </w:tc>
      </w:tr>
      <w:tr w:rsidR="0033183A" w:rsidRPr="003C3C22" w:rsidTr="0033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功能</w:t>
            </w:r>
            <w:r w:rsidRPr="008A7E37">
              <w:rPr>
                <w:rFonts w:ascii="微软雅黑" w:eastAsia="微软雅黑" w:hAnsi="微软雅黑"/>
                <w:szCs w:val="24"/>
              </w:rPr>
              <w:t>模块</w:t>
            </w:r>
          </w:p>
        </w:tc>
        <w:tc>
          <w:tcPr>
            <w:tcW w:w="1549" w:type="dxa"/>
            <w:vMerge w:val="restart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用户管理</w:t>
            </w: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注册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可以完成对于买卖双方的用户的注册功能</w:t>
            </w:r>
          </w:p>
        </w:tc>
      </w:tr>
      <w:tr w:rsidR="0033183A" w:rsidRPr="003C3C22" w:rsidTr="0033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登陆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卖家和买家两方的用户可以登陆到自己的账户中</w:t>
            </w:r>
          </w:p>
        </w:tc>
      </w:tr>
      <w:tr w:rsidR="0033183A" w:rsidRPr="003C3C22" w:rsidTr="0033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个人信息维护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对于卖家来说，可以修改自己店铺的名称、位置、简述、经营范围等；对于买家来说，可以修改自己的昵称，个人资料账户信息，管理收货地址</w:t>
            </w:r>
          </w:p>
        </w:tc>
      </w:tr>
      <w:tr w:rsidR="0033183A" w:rsidRPr="003C3C22" w:rsidTr="0033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 w:val="restart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搜索系统</w:t>
            </w: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店铺搜索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用户可以通过搜索框对想要找的店铺进行搜索，此外，还可以通过店铺的名称、位置、类别对搜索结果进行进一步筛选</w:t>
            </w:r>
          </w:p>
        </w:tc>
      </w:tr>
      <w:tr w:rsidR="0033183A" w:rsidRPr="003C3C22" w:rsidTr="0033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商品搜索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用户可以通过搜索框对想要找的商品进行搜索，此外，还可以通过商品的类别、关键词、属性对搜索结果进行进一步筛选，还可以考虑支持相似商品搜索</w:t>
            </w:r>
          </w:p>
        </w:tc>
      </w:tr>
      <w:tr w:rsidR="0033183A" w:rsidRPr="003C3C22" w:rsidTr="0033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结果排序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用户可以选取不同的标准对搜索结果进行排序，比如，店铺的搜索结果可以按店铺的销量、评价排序，</w:t>
            </w:r>
            <w:r w:rsidRPr="008A7E37">
              <w:rPr>
                <w:rFonts w:ascii="微软雅黑" w:eastAsia="微软雅黑" w:hAnsi="微软雅黑" w:hint="eastAsia"/>
                <w:szCs w:val="24"/>
              </w:rPr>
              <w:lastRenderedPageBreak/>
              <w:t>商品的结果可以销量、价格、评价排序</w:t>
            </w:r>
          </w:p>
        </w:tc>
      </w:tr>
      <w:tr w:rsidR="0033183A" w:rsidRPr="003C3C22" w:rsidTr="0033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 w:val="restart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评价</w:t>
            </w:r>
            <w:r w:rsidRPr="008A7E37">
              <w:rPr>
                <w:rFonts w:ascii="微软雅黑" w:eastAsia="微软雅黑" w:hAnsi="微软雅黑"/>
                <w:szCs w:val="24"/>
              </w:rPr>
              <w:t>系统</w:t>
            </w: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消费者打分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消费者可以发表对商品的评论，并且可以为自己买过的商品和做过交易的商家进行打分</w:t>
            </w:r>
          </w:p>
        </w:tc>
      </w:tr>
      <w:tr w:rsidR="0033183A" w:rsidRPr="003C3C22" w:rsidTr="0033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商家打分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商家同样可以在交易过后对下订单的客户进行评价</w:t>
            </w:r>
          </w:p>
        </w:tc>
      </w:tr>
      <w:tr w:rsidR="0033183A" w:rsidRPr="003C3C22" w:rsidTr="00331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 w:val="restart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社交系统</w:t>
            </w: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好友机制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允许用户可以添加自己的好友</w:t>
            </w:r>
          </w:p>
        </w:tc>
      </w:tr>
      <w:tr w:rsidR="0033183A" w:rsidRPr="003C3C22" w:rsidTr="00331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Merge/>
            <w:tcBorders>
              <w:top w:val="single" w:sz="4" w:space="0" w:color="FFFFFF" w:themeColor="background1"/>
            </w:tcBorders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549" w:type="dxa"/>
            <w:vMerge/>
            <w:vAlign w:val="center"/>
          </w:tcPr>
          <w:p w:rsidR="0033183A" w:rsidRPr="003C3C22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/>
                <w:szCs w:val="24"/>
              </w:rPr>
              <w:t>即时通讯</w:t>
            </w:r>
          </w:p>
        </w:tc>
        <w:tc>
          <w:tcPr>
            <w:tcW w:w="4157" w:type="dxa"/>
            <w:vAlign w:val="center"/>
          </w:tcPr>
          <w:p w:rsidR="0033183A" w:rsidRPr="008A7E37" w:rsidRDefault="0033183A" w:rsidP="0033183A">
            <w:pPr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4"/>
              </w:rPr>
            </w:pPr>
            <w:r w:rsidRPr="008A7E37">
              <w:rPr>
                <w:rFonts w:ascii="微软雅黑" w:eastAsia="微软雅黑" w:hAnsi="微软雅黑" w:hint="eastAsia"/>
                <w:szCs w:val="24"/>
              </w:rPr>
              <w:t>帮助买卖双方在交易过程中沟通，类似于阿里旺旺</w:t>
            </w:r>
          </w:p>
        </w:tc>
      </w:tr>
    </w:tbl>
    <w:p w:rsidR="009D6840" w:rsidRPr="008A7E37" w:rsidRDefault="009D6840" w:rsidP="00F970DF">
      <w:pPr>
        <w:ind w:left="240" w:right="240"/>
        <w:rPr>
          <w:rFonts w:ascii="微软雅黑" w:eastAsia="微软雅黑" w:hAnsi="微软雅黑"/>
        </w:rPr>
      </w:pPr>
    </w:p>
    <w:p w:rsidR="00037608" w:rsidRDefault="00037608" w:rsidP="00037608">
      <w:pPr>
        <w:pStyle w:val="1"/>
        <w:numPr>
          <w:ilvl w:val="0"/>
          <w:numId w:val="28"/>
        </w:numPr>
        <w:ind w:left="665" w:right="240"/>
        <w:rPr>
          <w:rFonts w:ascii="微软雅黑" w:eastAsia="微软雅黑" w:hAnsi="微软雅黑"/>
        </w:rPr>
      </w:pPr>
      <w:bookmarkStart w:id="4" w:name="_Toc393662876"/>
      <w:r>
        <w:rPr>
          <w:rFonts w:ascii="微软雅黑" w:eastAsia="微软雅黑" w:hAnsi="微软雅黑" w:hint="eastAsia"/>
        </w:rPr>
        <w:lastRenderedPageBreak/>
        <w:t>设计</w:t>
      </w:r>
      <w:r>
        <w:rPr>
          <w:rFonts w:ascii="微软雅黑" w:eastAsia="微软雅黑" w:hAnsi="微软雅黑"/>
        </w:rPr>
        <w:t>概要</w:t>
      </w:r>
      <w:bookmarkEnd w:id="4"/>
    </w:p>
    <w:p w:rsidR="005D2B24" w:rsidRDefault="005D2B24" w:rsidP="005D2B24">
      <w:pPr>
        <w:pStyle w:val="21"/>
        <w:numPr>
          <w:ilvl w:val="1"/>
          <w:numId w:val="28"/>
        </w:numPr>
        <w:ind w:left="807" w:right="240"/>
        <w:rPr>
          <w:rFonts w:ascii="微软雅黑" w:eastAsia="微软雅黑" w:hAnsi="微软雅黑"/>
        </w:rPr>
      </w:pPr>
      <w:bookmarkStart w:id="5" w:name="_Toc393662877"/>
      <w:r>
        <w:rPr>
          <w:rFonts w:ascii="微软雅黑" w:eastAsia="微软雅黑" w:hAnsi="微软雅黑" w:hint="eastAsia"/>
        </w:rPr>
        <w:t>层次</w:t>
      </w:r>
      <w:r>
        <w:rPr>
          <w:rFonts w:ascii="微软雅黑" w:eastAsia="微软雅黑" w:hAnsi="微软雅黑"/>
        </w:rPr>
        <w:t>架构</w:t>
      </w:r>
      <w:bookmarkEnd w:id="5"/>
    </w:p>
    <w:p w:rsidR="008A7E37" w:rsidRPr="008A7E37" w:rsidRDefault="008A7E37" w:rsidP="008A7E37">
      <w:pPr>
        <w:ind w:left="240" w:right="240"/>
        <w:rPr>
          <w:rFonts w:ascii="微软雅黑" w:eastAsia="微软雅黑" w:hAnsi="微软雅黑"/>
        </w:rPr>
      </w:pPr>
      <w:r w:rsidRPr="008A7E37">
        <w:rPr>
          <w:rFonts w:ascii="微软雅黑" w:eastAsia="微软雅黑" w:hAnsi="微软雅黑" w:hint="eastAsia"/>
        </w:rPr>
        <w:t>本次实验</w:t>
      </w:r>
      <w:r w:rsidRPr="008A7E37">
        <w:rPr>
          <w:rFonts w:ascii="微软雅黑" w:eastAsia="微软雅黑" w:hAnsi="微软雅黑"/>
        </w:rPr>
        <w:t>中我们</w:t>
      </w:r>
      <w:r w:rsidR="00CF5A34">
        <w:rPr>
          <w:rFonts w:ascii="微软雅黑" w:eastAsia="微软雅黑" w:hAnsi="微软雅黑" w:hint="eastAsia"/>
        </w:rPr>
        <w:t>计划</w:t>
      </w:r>
      <w:r w:rsidRPr="008A7E37">
        <w:rPr>
          <w:rFonts w:ascii="微软雅黑" w:eastAsia="微软雅黑" w:hAnsi="微软雅黑"/>
        </w:rPr>
        <w:t>采用</w:t>
      </w:r>
      <w:r w:rsidRPr="008A7E37">
        <w:rPr>
          <w:rFonts w:ascii="微软雅黑" w:eastAsia="微软雅黑" w:hAnsi="微软雅黑" w:hint="eastAsia"/>
          <w:szCs w:val="21"/>
        </w:rPr>
        <w:t>View-Logic-Data的三层架构</w:t>
      </w:r>
      <w:r w:rsidRPr="008A7E37">
        <w:rPr>
          <w:rFonts w:ascii="微软雅黑" w:eastAsia="微软雅黑" w:hAnsi="微软雅黑"/>
          <w:szCs w:val="21"/>
        </w:rPr>
        <w:t>来搭建我们的</w:t>
      </w:r>
      <w:r>
        <w:rPr>
          <w:rFonts w:ascii="微软雅黑" w:eastAsia="微软雅黑" w:hAnsi="微软雅黑" w:hint="eastAsia"/>
          <w:szCs w:val="21"/>
        </w:rPr>
        <w:t>项目</w:t>
      </w:r>
      <w:r>
        <w:rPr>
          <w:rFonts w:ascii="微软雅黑" w:eastAsia="微软雅黑" w:hAnsi="微软雅黑"/>
          <w:szCs w:val="21"/>
        </w:rPr>
        <w:t>。具体</w:t>
      </w:r>
      <w:r>
        <w:rPr>
          <w:rFonts w:ascii="微软雅黑" w:eastAsia="微软雅黑" w:hAnsi="微软雅黑" w:hint="eastAsia"/>
          <w:szCs w:val="21"/>
        </w:rPr>
        <w:t>架构</w:t>
      </w:r>
      <w:r>
        <w:rPr>
          <w:rFonts w:ascii="微软雅黑" w:eastAsia="微软雅黑" w:hAnsi="微软雅黑"/>
          <w:szCs w:val="21"/>
        </w:rPr>
        <w:t>及各层所用的主要</w:t>
      </w:r>
      <w:r>
        <w:rPr>
          <w:rFonts w:ascii="微软雅黑" w:eastAsia="微软雅黑" w:hAnsi="微软雅黑" w:hint="eastAsia"/>
          <w:szCs w:val="21"/>
        </w:rPr>
        <w:t>技术</w:t>
      </w:r>
      <w:r>
        <w:rPr>
          <w:rFonts w:ascii="微软雅黑" w:eastAsia="微软雅黑" w:hAnsi="微软雅黑"/>
          <w:szCs w:val="21"/>
        </w:rPr>
        <w:t>如下图所示：</w:t>
      </w:r>
    </w:p>
    <w:p w:rsidR="003B3372" w:rsidRDefault="008A7E37" w:rsidP="003B3372">
      <w:pPr>
        <w:ind w:left="240" w:right="240"/>
        <w:rPr>
          <w:rFonts w:ascii="微软雅黑" w:eastAsia="微软雅黑" w:hAnsi="微软雅黑"/>
        </w:rPr>
      </w:pPr>
      <w:r w:rsidRPr="008A7E37">
        <w:rPr>
          <w:rFonts w:ascii="微软雅黑" w:eastAsia="微软雅黑" w:hAnsi="微软雅黑"/>
          <w:noProof/>
          <w:lang w:val="en-US"/>
        </w:rPr>
        <w:drawing>
          <wp:inline distT="0" distB="0" distL="0" distR="0" wp14:anchorId="31006DD7" wp14:editId="7882AF70">
            <wp:extent cx="5486400" cy="3200400"/>
            <wp:effectExtent l="0" t="38100" r="19050" b="190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8A7E37" w:rsidRPr="008A7E37" w:rsidRDefault="008A7E37" w:rsidP="003B3372">
      <w:pPr>
        <w:ind w:left="240" w:right="240"/>
        <w:rPr>
          <w:rFonts w:ascii="微软雅黑" w:eastAsia="微软雅黑" w:hAnsi="微软雅黑"/>
        </w:rPr>
      </w:pPr>
    </w:p>
    <w:p w:rsidR="005D2B24" w:rsidRDefault="005D2B24" w:rsidP="005D2B24">
      <w:pPr>
        <w:pStyle w:val="21"/>
        <w:numPr>
          <w:ilvl w:val="1"/>
          <w:numId w:val="28"/>
        </w:numPr>
        <w:ind w:left="807" w:right="240"/>
        <w:rPr>
          <w:rFonts w:ascii="微软雅黑" w:eastAsia="微软雅黑" w:hAnsi="微软雅黑"/>
        </w:rPr>
      </w:pPr>
      <w:bookmarkStart w:id="6" w:name="_Toc393662878"/>
      <w:r>
        <w:rPr>
          <w:rFonts w:ascii="微软雅黑" w:eastAsia="微软雅黑" w:hAnsi="微软雅黑" w:hint="eastAsia"/>
        </w:rPr>
        <w:t>数据库表</w:t>
      </w:r>
      <w:r>
        <w:rPr>
          <w:rFonts w:ascii="微软雅黑" w:eastAsia="微软雅黑" w:hAnsi="微软雅黑"/>
        </w:rPr>
        <w:t>模型</w:t>
      </w:r>
      <w:bookmarkEnd w:id="6"/>
    </w:p>
    <w:p w:rsidR="003B3372" w:rsidRDefault="00CF5A34" w:rsidP="003B3372">
      <w:pPr>
        <w:ind w:left="240" w:right="2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经过</w:t>
      </w:r>
      <w:r>
        <w:rPr>
          <w:rFonts w:ascii="微软雅黑" w:eastAsia="微软雅黑" w:hAnsi="微软雅黑"/>
        </w:rPr>
        <w:t>初步设计，我们的</w:t>
      </w:r>
      <w:r w:rsidR="00844C2F">
        <w:rPr>
          <w:rFonts w:ascii="微软雅黑" w:eastAsia="微软雅黑" w:hAnsi="微软雅黑" w:hint="eastAsia"/>
        </w:rPr>
        <w:t>建立</w:t>
      </w:r>
      <w:r w:rsidR="00844C2F">
        <w:rPr>
          <w:rFonts w:ascii="微软雅黑" w:eastAsia="微软雅黑" w:hAnsi="微软雅黑"/>
        </w:rPr>
        <w:t>了</w:t>
      </w:r>
      <w:r w:rsidR="00844C2F">
        <w:rPr>
          <w:rFonts w:ascii="微软雅黑" w:eastAsia="微软雅黑" w:hAnsi="微软雅黑" w:hint="eastAsia"/>
        </w:rPr>
        <w:t>21张</w:t>
      </w:r>
      <w:r w:rsidR="00844C2F">
        <w:rPr>
          <w:rFonts w:ascii="微软雅黑" w:eastAsia="微软雅黑" w:hAnsi="微软雅黑"/>
        </w:rPr>
        <w:t>数据库表</w:t>
      </w:r>
      <w:r w:rsidR="00844C2F">
        <w:rPr>
          <w:rFonts w:ascii="微软雅黑" w:eastAsia="微软雅黑" w:hAnsi="微软雅黑" w:hint="eastAsia"/>
        </w:rPr>
        <w:t>，按照</w:t>
      </w:r>
      <w:r w:rsidR="00844C2F">
        <w:rPr>
          <w:rFonts w:ascii="微软雅黑" w:eastAsia="微软雅黑" w:hAnsi="微软雅黑"/>
        </w:rPr>
        <w:t>实体</w:t>
      </w:r>
      <w:r w:rsidR="00844C2F">
        <w:rPr>
          <w:rFonts w:ascii="微软雅黑" w:eastAsia="微软雅黑" w:hAnsi="微软雅黑" w:hint="eastAsia"/>
        </w:rPr>
        <w:t>模块分类</w:t>
      </w:r>
      <w:r w:rsidR="00844C2F">
        <w:rPr>
          <w:rFonts w:ascii="微软雅黑" w:eastAsia="微软雅黑" w:hAnsi="微软雅黑"/>
        </w:rPr>
        <w:t>，</w:t>
      </w:r>
      <w:r w:rsidR="00844C2F">
        <w:rPr>
          <w:rFonts w:ascii="微软雅黑" w:eastAsia="微软雅黑" w:hAnsi="微软雅黑" w:hint="eastAsia"/>
        </w:rPr>
        <w:t>如下图</w:t>
      </w:r>
      <w:r w:rsidR="00844C2F">
        <w:rPr>
          <w:rFonts w:ascii="微软雅黑" w:eastAsia="微软雅黑" w:hAnsi="微软雅黑"/>
        </w:rPr>
        <w:t>所示</w:t>
      </w:r>
      <w:r w:rsidR="00844C2F">
        <w:rPr>
          <w:rFonts w:ascii="微软雅黑" w:eastAsia="微软雅黑" w:hAnsi="微软雅黑" w:hint="eastAsia"/>
        </w:rPr>
        <w:t>（表</w:t>
      </w:r>
      <w:r w:rsidR="00844C2F">
        <w:rPr>
          <w:rFonts w:ascii="微软雅黑" w:eastAsia="微软雅黑" w:hAnsi="微软雅黑"/>
        </w:rPr>
        <w:t>之间的</w:t>
      </w:r>
      <w:r w:rsidR="00844C2F">
        <w:rPr>
          <w:rFonts w:ascii="微软雅黑" w:eastAsia="微软雅黑" w:hAnsi="微软雅黑" w:hint="eastAsia"/>
        </w:rPr>
        <w:t>连线</w:t>
      </w:r>
      <w:r w:rsidR="00844C2F">
        <w:rPr>
          <w:rFonts w:ascii="微软雅黑" w:eastAsia="微软雅黑" w:hAnsi="微软雅黑"/>
        </w:rPr>
        <w:t>表示</w:t>
      </w:r>
      <w:r w:rsidR="00844C2F">
        <w:rPr>
          <w:rFonts w:ascii="微软雅黑" w:eastAsia="微软雅黑" w:hAnsi="微软雅黑" w:hint="eastAsia"/>
        </w:rPr>
        <w:t>，两</w:t>
      </w:r>
      <w:r w:rsidR="00844C2F">
        <w:rPr>
          <w:rFonts w:ascii="微软雅黑" w:eastAsia="微软雅黑" w:hAnsi="微软雅黑"/>
        </w:rPr>
        <w:t>表</w:t>
      </w:r>
      <w:r w:rsidR="00A232DD">
        <w:rPr>
          <w:rFonts w:ascii="微软雅黑" w:eastAsia="微软雅黑" w:hAnsi="微软雅黑" w:hint="eastAsia"/>
        </w:rPr>
        <w:t>有</w:t>
      </w:r>
      <w:r w:rsidR="00844C2F">
        <w:rPr>
          <w:rFonts w:ascii="微软雅黑" w:eastAsia="微软雅黑" w:hAnsi="微软雅黑" w:hint="eastAsia"/>
        </w:rPr>
        <w:t>该实体</w:t>
      </w:r>
      <w:r w:rsidR="00A232DD">
        <w:rPr>
          <w:rFonts w:ascii="微软雅黑" w:eastAsia="微软雅黑" w:hAnsi="微软雅黑" w:hint="eastAsia"/>
        </w:rPr>
        <w:t>的相同</w:t>
      </w:r>
      <w:r w:rsidR="00A232DD">
        <w:rPr>
          <w:rFonts w:ascii="微软雅黑" w:eastAsia="微软雅黑" w:hAnsi="微软雅黑"/>
        </w:rPr>
        <w:t>id的实例</w:t>
      </w:r>
      <w:r w:rsidR="00844C2F">
        <w:rPr>
          <w:rFonts w:ascii="微软雅黑" w:eastAsia="微软雅黑" w:hAnsi="微软雅黑"/>
        </w:rPr>
        <w:t>）：</w:t>
      </w:r>
    </w:p>
    <w:p w:rsidR="00CF5A34" w:rsidRDefault="00844C2F" w:rsidP="003B3372">
      <w:pPr>
        <w:ind w:left="240" w:right="2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lang w:val="en-US"/>
        </w:rPr>
        <w:lastRenderedPageBreak/>
        <w:drawing>
          <wp:inline distT="0" distB="0" distL="0" distR="0">
            <wp:extent cx="5686425" cy="5248275"/>
            <wp:effectExtent l="0" t="0" r="9525" b="9525"/>
            <wp:docPr id="4" name="图片 4" descr="C:\Users\LiuTongtong\Desktop\OurTmall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Tongtong\Desktop\OurTmall1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2F" w:rsidRDefault="00F0108B" w:rsidP="003B3372">
      <w:pPr>
        <w:ind w:left="240" w:right="2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下面</w:t>
      </w:r>
      <w:r w:rsidR="00F93C98">
        <w:rPr>
          <w:rFonts w:ascii="微软雅黑" w:eastAsia="微软雅黑" w:hAnsi="微软雅黑" w:hint="eastAsia"/>
        </w:rPr>
        <w:t>分别</w:t>
      </w:r>
      <w:r>
        <w:rPr>
          <w:rFonts w:ascii="微软雅黑" w:eastAsia="微软雅黑" w:hAnsi="微软雅黑" w:hint="eastAsia"/>
        </w:rPr>
        <w:t>说明</w:t>
      </w:r>
      <w:r>
        <w:rPr>
          <w:rFonts w:ascii="微软雅黑" w:eastAsia="微软雅黑" w:hAnsi="微软雅黑"/>
        </w:rPr>
        <w:t>各表的</w:t>
      </w:r>
      <w:r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/>
        </w:rPr>
        <w:t>的内容</w:t>
      </w:r>
      <w:r w:rsidR="00F93C98">
        <w:rPr>
          <w:rFonts w:ascii="微软雅黑" w:eastAsia="微软雅黑" w:hAnsi="微软雅黑" w:hint="eastAsia"/>
        </w:rPr>
        <w:t>：</w:t>
      </w:r>
    </w:p>
    <w:p w:rsidR="00F0108B" w:rsidRDefault="00F93C98" w:rsidP="00F0108B">
      <w:pPr>
        <w:pStyle w:val="afffff8"/>
        <w:numPr>
          <w:ilvl w:val="0"/>
          <w:numId w:val="29"/>
        </w:numPr>
        <w:ind w:leftChars="0" w:right="2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四种</w:t>
      </w:r>
      <w:r>
        <w:rPr>
          <w:rFonts w:ascii="微软雅黑" w:eastAsia="微软雅黑" w:hAnsi="微软雅黑"/>
        </w:rPr>
        <w:t>实体</w:t>
      </w:r>
      <w:r w:rsidR="001327CB">
        <w:rPr>
          <w:rFonts w:ascii="微软雅黑" w:eastAsia="微软雅黑" w:hAnsi="微软雅黑" w:hint="eastAsia"/>
        </w:rPr>
        <w:t>（</w:t>
      </w:r>
      <w:r w:rsidR="001327CB" w:rsidRPr="00F93C98">
        <w:rPr>
          <w:rFonts w:ascii="微软雅黑" w:eastAsia="微软雅黑" w:hAnsi="微软雅黑" w:hint="eastAsia"/>
        </w:rPr>
        <w:t>tb_consumer</w:t>
      </w:r>
      <w:r w:rsidR="001327CB">
        <w:rPr>
          <w:rFonts w:ascii="微软雅黑" w:eastAsia="微软雅黑" w:hAnsi="微软雅黑"/>
        </w:rPr>
        <w:t xml:space="preserve">, </w:t>
      </w:r>
      <w:r w:rsidR="001327CB">
        <w:rPr>
          <w:rFonts w:ascii="微软雅黑" w:eastAsia="微软雅黑" w:hAnsi="微软雅黑" w:hint="eastAsia"/>
        </w:rPr>
        <w:t>tb_consumer_log</w:t>
      </w:r>
      <w:r w:rsidR="001327CB">
        <w:rPr>
          <w:rFonts w:ascii="微软雅黑" w:eastAsia="微软雅黑" w:hAnsi="微软雅黑"/>
        </w:rPr>
        <w:t xml:space="preserve">, </w:t>
      </w:r>
      <w:r w:rsidR="001327CB">
        <w:rPr>
          <w:rFonts w:ascii="微软雅黑" w:eastAsia="微软雅黑" w:hAnsi="微软雅黑" w:hint="eastAsia"/>
        </w:rPr>
        <w:t>tb_store</w:t>
      </w:r>
      <w:r w:rsidR="001327CB">
        <w:rPr>
          <w:rFonts w:ascii="微软雅黑" w:eastAsia="微软雅黑" w:hAnsi="微软雅黑"/>
        </w:rPr>
        <w:t xml:space="preserve">, </w:t>
      </w:r>
      <w:r w:rsidR="001327CB">
        <w:rPr>
          <w:rFonts w:ascii="微软雅黑" w:eastAsia="微软雅黑" w:hAnsi="微软雅黑" w:hint="eastAsia"/>
        </w:rPr>
        <w:t>tb_store</w:t>
      </w:r>
      <w:r w:rsidR="001327CB">
        <w:rPr>
          <w:rFonts w:ascii="微软雅黑" w:eastAsia="微软雅黑" w:hAnsi="微软雅黑"/>
        </w:rPr>
        <w:t xml:space="preserve">_log, </w:t>
      </w:r>
      <w:r w:rsidR="001327CB">
        <w:rPr>
          <w:rFonts w:ascii="微软雅黑" w:eastAsia="微软雅黑" w:hAnsi="微软雅黑" w:hint="eastAsia"/>
        </w:rPr>
        <w:t>tb_product</w:t>
      </w:r>
      <w:r w:rsidR="001327CB">
        <w:rPr>
          <w:rFonts w:ascii="微软雅黑" w:eastAsia="微软雅黑" w:hAnsi="微软雅黑"/>
        </w:rPr>
        <w:t>, tb_admin, tb_admin_log）</w:t>
      </w:r>
    </w:p>
    <w:p w:rsidR="00F93C98" w:rsidRPr="00B3071D" w:rsidRDefault="00F93C98" w:rsidP="00B3071D">
      <w:pPr>
        <w:spacing w:before="0" w:after="0"/>
        <w:ind w:leftChars="0"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B3071D">
        <w:rPr>
          <w:rFonts w:ascii="微软雅黑" w:eastAsia="微软雅黑" w:hAnsi="微软雅黑" w:hint="eastAsia"/>
          <w:sz w:val="21"/>
          <w:szCs w:val="21"/>
        </w:rPr>
        <w:t>tb_consumer: 消费者</w:t>
      </w:r>
    </w:p>
    <w:tbl>
      <w:tblPr>
        <w:tblStyle w:val="17"/>
        <w:tblW w:w="0" w:type="auto"/>
        <w:jc w:val="center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B3071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  <w:vAlign w:val="center"/>
          </w:tcPr>
          <w:p w:rsidR="00F93C98" w:rsidRPr="00B3071D" w:rsidRDefault="00F93C98" w:rsidP="00B3071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  <w:vAlign w:val="center"/>
          </w:tcPr>
          <w:p w:rsidR="00F93C98" w:rsidRPr="00B3071D" w:rsidRDefault="00F93C98" w:rsidP="00B3071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消费者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B3071D" w:rsidTr="00F93C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consumer_name</w:t>
            </w:r>
          </w:p>
        </w:tc>
        <w:tc>
          <w:tcPr>
            <w:tcW w:w="4484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消费者名称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password</w:t>
            </w:r>
          </w:p>
        </w:tc>
        <w:tc>
          <w:tcPr>
            <w:tcW w:w="4484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密码</w:t>
            </w:r>
          </w:p>
        </w:tc>
      </w:tr>
      <w:tr w:rsidR="00F93C98" w:rsidRPr="00B3071D" w:rsidTr="00F93C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email</w:t>
            </w:r>
          </w:p>
        </w:tc>
        <w:tc>
          <w:tcPr>
            <w:tcW w:w="4484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邮箱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telephone</w:t>
            </w:r>
          </w:p>
        </w:tc>
        <w:tc>
          <w:tcPr>
            <w:tcW w:w="4484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电话</w:t>
            </w:r>
          </w:p>
        </w:tc>
      </w:tr>
      <w:tr w:rsidR="00F93C98" w:rsidRPr="00B3071D" w:rsidTr="00F93C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photo</w:t>
            </w:r>
          </w:p>
        </w:tc>
        <w:tc>
          <w:tcPr>
            <w:tcW w:w="4484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头像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points</w:t>
            </w:r>
          </w:p>
        </w:tc>
        <w:tc>
          <w:tcPr>
            <w:tcW w:w="4484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proofErr w:type="gramStart"/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天猫积分</w:t>
            </w:r>
            <w:proofErr w:type="gramEnd"/>
          </w:p>
        </w:tc>
      </w:tr>
      <w:tr w:rsidR="00F93C98" w:rsidRPr="00B3071D" w:rsidTr="00F93C9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score</w:t>
            </w:r>
          </w:p>
        </w:tc>
        <w:tc>
          <w:tcPr>
            <w:tcW w:w="4484" w:type="dxa"/>
            <w:vAlign w:val="center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买家信用评分</w:t>
            </w:r>
          </w:p>
        </w:tc>
      </w:tr>
    </w:tbl>
    <w:p w:rsidR="00F93C98" w:rsidRPr="00B3071D" w:rsidRDefault="00F93C98" w:rsidP="00B3071D">
      <w:pPr>
        <w:spacing w:before="0" w:after="0"/>
        <w:ind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B3071D">
        <w:rPr>
          <w:rFonts w:ascii="微软雅黑" w:eastAsia="微软雅黑" w:hAnsi="微软雅黑" w:hint="eastAsia"/>
          <w:sz w:val="21"/>
          <w:szCs w:val="21"/>
        </w:rPr>
        <w:t>tb_consumer_log: 消费者</w:t>
      </w:r>
      <w:r w:rsidRPr="00B3071D">
        <w:rPr>
          <w:rFonts w:ascii="微软雅黑" w:eastAsia="微软雅黑" w:hAnsi="微软雅黑"/>
          <w:sz w:val="21"/>
          <w:szCs w:val="21"/>
        </w:rPr>
        <w:t>操作日志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B3071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操作编号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consumer_id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消费者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time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操作时间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detail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操作详情</w:t>
            </w:r>
          </w:p>
        </w:tc>
      </w:tr>
    </w:tbl>
    <w:p w:rsidR="00F93C98" w:rsidRPr="00B3071D" w:rsidRDefault="00F93C98" w:rsidP="00B3071D">
      <w:pPr>
        <w:spacing w:before="0" w:after="0"/>
        <w:ind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B3071D">
        <w:rPr>
          <w:rFonts w:ascii="微软雅黑" w:eastAsia="微软雅黑" w:hAnsi="微软雅黑" w:hint="eastAsia"/>
          <w:sz w:val="21"/>
          <w:szCs w:val="21"/>
        </w:rPr>
        <w:t>tb_store: 店铺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B3071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店铺编号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store_name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店铺名称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password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密码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owner_name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店主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telephone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电话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email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邮箱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logo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标志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description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店铺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描述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score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卖家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信用评分</w:t>
            </w:r>
          </w:p>
        </w:tc>
      </w:tr>
    </w:tbl>
    <w:p w:rsidR="00F93C98" w:rsidRPr="00B3071D" w:rsidRDefault="00F93C98" w:rsidP="00B3071D">
      <w:pPr>
        <w:spacing w:before="0" w:after="0"/>
        <w:ind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B3071D">
        <w:rPr>
          <w:rFonts w:ascii="微软雅黑" w:eastAsia="微软雅黑" w:hAnsi="微软雅黑" w:hint="eastAsia"/>
          <w:sz w:val="21"/>
          <w:szCs w:val="21"/>
        </w:rPr>
        <w:t>tb_store_log: 店铺操作</w:t>
      </w:r>
      <w:r w:rsidRPr="00B3071D">
        <w:rPr>
          <w:rFonts w:ascii="微软雅黑" w:eastAsia="微软雅黑" w:hAnsi="微软雅黑"/>
          <w:sz w:val="21"/>
          <w:szCs w:val="21"/>
        </w:rPr>
        <w:t>日志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B3071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store_id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店铺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time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detail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内容</w:t>
            </w:r>
          </w:p>
        </w:tc>
      </w:tr>
    </w:tbl>
    <w:p w:rsidR="00F93C98" w:rsidRPr="00B3071D" w:rsidRDefault="00F93C98" w:rsidP="00B3071D">
      <w:pPr>
        <w:spacing w:before="0" w:after="0"/>
        <w:ind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B3071D">
        <w:rPr>
          <w:rFonts w:ascii="微软雅黑" w:eastAsia="微软雅黑" w:hAnsi="微软雅黑" w:hint="eastAsia"/>
          <w:sz w:val="21"/>
          <w:szCs w:val="21"/>
        </w:rPr>
        <w:t>tb_product: 商品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B3071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商品编号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product_name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store_id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店铺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price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价格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sales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销量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score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评分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description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描述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img1..5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图片</w:t>
            </w:r>
          </w:p>
        </w:tc>
      </w:tr>
    </w:tbl>
    <w:p w:rsidR="00F93C98" w:rsidRPr="00B3071D" w:rsidRDefault="00F93C98" w:rsidP="00B3071D">
      <w:pPr>
        <w:spacing w:before="0" w:after="0"/>
        <w:ind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B3071D">
        <w:rPr>
          <w:rFonts w:ascii="微软雅黑" w:eastAsia="微软雅黑" w:hAnsi="微软雅黑" w:hint="eastAsia"/>
          <w:sz w:val="21"/>
          <w:szCs w:val="21"/>
        </w:rPr>
        <w:t>tb_admin: 管理</w:t>
      </w:r>
      <w:r w:rsidRPr="00B3071D">
        <w:rPr>
          <w:rFonts w:ascii="微软雅黑" w:eastAsia="微软雅黑" w:hAnsi="微软雅黑"/>
          <w:sz w:val="21"/>
          <w:szCs w:val="21"/>
        </w:rPr>
        <w:t>员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B3071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管理员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admin_name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管理员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名称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password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管理员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密码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email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邮箱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telephone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电话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authority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权限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等级</w:t>
            </w:r>
          </w:p>
        </w:tc>
      </w:tr>
    </w:tbl>
    <w:p w:rsidR="00F93C98" w:rsidRPr="00B3071D" w:rsidRDefault="00F93C98" w:rsidP="00B3071D">
      <w:pPr>
        <w:spacing w:before="0" w:after="0"/>
        <w:ind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B3071D">
        <w:rPr>
          <w:rFonts w:ascii="微软雅黑" w:eastAsia="微软雅黑" w:hAnsi="微软雅黑" w:hint="eastAsia"/>
          <w:sz w:val="21"/>
          <w:szCs w:val="21"/>
        </w:rPr>
        <w:t>tb_admin_log: 管理员</w:t>
      </w:r>
      <w:r w:rsidRPr="00B3071D">
        <w:rPr>
          <w:rFonts w:ascii="微软雅黑" w:eastAsia="微软雅黑" w:hAnsi="微软雅黑"/>
          <w:sz w:val="21"/>
          <w:szCs w:val="21"/>
        </w:rPr>
        <w:t>操作日志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B3071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admin_id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管理员编号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operation_type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操作类型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object_type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对象类型</w:t>
            </w:r>
          </w:p>
        </w:tc>
      </w:tr>
      <w:tr w:rsidR="00F93C98" w:rsidRPr="00B3071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object_id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  <w:r w:rsidRPr="00B3071D">
              <w:rPr>
                <w:rFonts w:ascii="微软雅黑" w:eastAsia="微软雅黑" w:hAnsi="微软雅黑"/>
                <w:sz w:val="21"/>
                <w:szCs w:val="21"/>
              </w:rPr>
              <w:t>对象编号</w:t>
            </w:r>
          </w:p>
        </w:tc>
      </w:tr>
      <w:tr w:rsidR="00F93C98" w:rsidRPr="00B3071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detail</w:t>
            </w:r>
          </w:p>
        </w:tc>
        <w:tc>
          <w:tcPr>
            <w:tcW w:w="4484" w:type="dxa"/>
          </w:tcPr>
          <w:p w:rsidR="00F93C98" w:rsidRPr="00B3071D" w:rsidRDefault="00F93C98" w:rsidP="00B3071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B3071D">
              <w:rPr>
                <w:rFonts w:ascii="微软雅黑" w:eastAsia="微软雅黑" w:hAnsi="微软雅黑" w:hint="eastAsia"/>
                <w:sz w:val="21"/>
                <w:szCs w:val="21"/>
              </w:rPr>
              <w:t>操作详情</w:t>
            </w:r>
          </w:p>
        </w:tc>
      </w:tr>
    </w:tbl>
    <w:p w:rsidR="00F93C98" w:rsidRPr="00F93C98" w:rsidRDefault="00F93C98" w:rsidP="00F93C98">
      <w:pPr>
        <w:ind w:leftChars="0" w:left="0" w:right="240"/>
        <w:rPr>
          <w:rFonts w:ascii="微软雅黑" w:eastAsia="微软雅黑" w:hAnsi="微软雅黑"/>
        </w:rPr>
      </w:pPr>
    </w:p>
    <w:p w:rsidR="00F93C98" w:rsidRPr="0041555D" w:rsidRDefault="00F93C98" w:rsidP="00F0108B">
      <w:pPr>
        <w:pStyle w:val="afffff8"/>
        <w:numPr>
          <w:ilvl w:val="0"/>
          <w:numId w:val="29"/>
        </w:numPr>
        <w:ind w:leftChars="0" w:right="240" w:firstLineChars="0"/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</w:rPr>
        <w:t>信用卡</w:t>
      </w:r>
      <w:r w:rsidR="00B3071D" w:rsidRPr="0041555D">
        <w:rPr>
          <w:rFonts w:ascii="微软雅黑" w:eastAsia="微软雅黑" w:hAnsi="微软雅黑" w:hint="eastAsia"/>
          <w:lang w:val="en-US"/>
        </w:rPr>
        <w:t>（tb_creditcard</w:t>
      </w:r>
      <w:r w:rsidR="00B3071D" w:rsidRPr="0041555D">
        <w:rPr>
          <w:rFonts w:ascii="微软雅黑" w:eastAsia="微软雅黑" w:hAnsi="微软雅黑"/>
          <w:lang w:val="en-US"/>
        </w:rPr>
        <w:t xml:space="preserve">, </w:t>
      </w:r>
      <w:r w:rsidR="00B3071D" w:rsidRPr="0041555D">
        <w:rPr>
          <w:rFonts w:ascii="微软雅黑" w:eastAsia="微软雅黑" w:hAnsi="微软雅黑" w:hint="eastAsia"/>
          <w:lang w:val="en-US"/>
        </w:rPr>
        <w:t>tb_creditcard</w:t>
      </w:r>
      <w:r w:rsidR="00B3071D" w:rsidRPr="0041555D">
        <w:rPr>
          <w:rFonts w:ascii="微软雅黑" w:eastAsia="微软雅黑" w:hAnsi="微软雅黑"/>
          <w:lang w:val="en-US"/>
        </w:rPr>
        <w:t>_log）</w:t>
      </w:r>
    </w:p>
    <w:p w:rsidR="00F93C98" w:rsidRPr="0041555D" w:rsidRDefault="00F93C98" w:rsidP="0041555D">
      <w:pPr>
        <w:spacing w:before="0" w:after="0"/>
        <w:ind w:leftChars="0"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41555D">
        <w:rPr>
          <w:rFonts w:ascii="微软雅黑" w:eastAsia="微软雅黑" w:hAnsi="微软雅黑" w:hint="eastAsia"/>
          <w:sz w:val="21"/>
          <w:szCs w:val="21"/>
        </w:rPr>
        <w:t>tb_creditcard: 信用卡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41555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信用卡编号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password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信用卡密码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cardholder_type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持卡者</w:t>
            </w:r>
            <w:r w:rsidRPr="0041555D">
              <w:rPr>
                <w:rFonts w:ascii="微软雅黑" w:eastAsia="微软雅黑" w:hAnsi="微软雅黑"/>
                <w:sz w:val="21"/>
                <w:szCs w:val="21"/>
              </w:rPr>
              <w:t>类型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cardholder_id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持卡者编号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balance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余额</w:t>
            </w:r>
          </w:p>
        </w:tc>
      </w:tr>
    </w:tbl>
    <w:p w:rsidR="00F93C98" w:rsidRPr="0041555D" w:rsidRDefault="00F93C98" w:rsidP="0041555D">
      <w:pPr>
        <w:spacing w:before="0" w:after="0"/>
        <w:ind w:leftChars="0" w:left="240" w:right="240"/>
        <w:jc w:val="center"/>
        <w:rPr>
          <w:rFonts w:ascii="微软雅黑" w:eastAsia="微软雅黑" w:hAnsi="微软雅黑"/>
          <w:sz w:val="21"/>
          <w:szCs w:val="21"/>
          <w:lang w:val="en-US"/>
        </w:rPr>
      </w:pPr>
      <w:r w:rsidRPr="0041555D">
        <w:rPr>
          <w:rFonts w:ascii="微软雅黑" w:eastAsia="微软雅黑" w:hAnsi="微软雅黑" w:hint="eastAsia"/>
          <w:sz w:val="21"/>
          <w:szCs w:val="21"/>
          <w:lang w:val="en-US"/>
        </w:rPr>
        <w:t xml:space="preserve">tb_creditcard_log: </w:t>
      </w:r>
      <w:r w:rsidRPr="0041555D">
        <w:rPr>
          <w:rFonts w:ascii="微软雅黑" w:eastAsia="微软雅黑" w:hAnsi="微软雅黑" w:hint="eastAsia"/>
          <w:sz w:val="21"/>
          <w:szCs w:val="21"/>
        </w:rPr>
        <w:t>信用卡</w:t>
      </w:r>
      <w:r w:rsidRPr="0041555D">
        <w:rPr>
          <w:rFonts w:ascii="微软雅黑" w:eastAsia="微软雅黑" w:hAnsi="微软雅黑"/>
          <w:sz w:val="21"/>
          <w:szCs w:val="21"/>
        </w:rPr>
        <w:t>操作日志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41555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操作编号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creditcard_id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信用卡编号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time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  <w:r w:rsidRPr="0041555D"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detail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操作内容</w:t>
            </w:r>
          </w:p>
        </w:tc>
      </w:tr>
    </w:tbl>
    <w:p w:rsidR="00F93C98" w:rsidRPr="00F93C98" w:rsidRDefault="00F93C98" w:rsidP="00F93C98">
      <w:pPr>
        <w:ind w:leftChars="0" w:left="0" w:right="240"/>
        <w:rPr>
          <w:rFonts w:ascii="微软雅黑" w:eastAsia="微软雅黑" w:hAnsi="微软雅黑"/>
        </w:rPr>
      </w:pPr>
    </w:p>
    <w:p w:rsidR="00F93C98" w:rsidRDefault="00F93C98" w:rsidP="00F0108B">
      <w:pPr>
        <w:pStyle w:val="afffff8"/>
        <w:numPr>
          <w:ilvl w:val="0"/>
          <w:numId w:val="29"/>
        </w:numPr>
        <w:ind w:leftChars="0" w:right="2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购物车</w:t>
      </w:r>
      <w:r w:rsidR="0041555D">
        <w:rPr>
          <w:rFonts w:ascii="微软雅黑" w:eastAsia="微软雅黑" w:hAnsi="微软雅黑" w:hint="eastAsia"/>
        </w:rPr>
        <w:t>（</w:t>
      </w:r>
      <w:r w:rsidR="0041555D" w:rsidRPr="00F93C98">
        <w:rPr>
          <w:rFonts w:ascii="微软雅黑" w:eastAsia="微软雅黑" w:hAnsi="微软雅黑" w:hint="eastAsia"/>
        </w:rPr>
        <w:t>tb_cart</w:t>
      </w:r>
      <w:r w:rsidR="0041555D">
        <w:rPr>
          <w:rFonts w:ascii="微软雅黑" w:eastAsia="微软雅黑" w:hAnsi="微软雅黑"/>
        </w:rPr>
        <w:t xml:space="preserve">, </w:t>
      </w:r>
      <w:r w:rsidR="0041555D" w:rsidRPr="00F93C98">
        <w:rPr>
          <w:rFonts w:ascii="微软雅黑" w:eastAsia="微软雅黑" w:hAnsi="微软雅黑" w:hint="eastAsia"/>
        </w:rPr>
        <w:t>tb_cart_product</w:t>
      </w:r>
      <w:r w:rsidR="0041555D">
        <w:rPr>
          <w:rFonts w:ascii="微软雅黑" w:eastAsia="微软雅黑" w:hAnsi="微软雅黑"/>
        </w:rPr>
        <w:t>）</w:t>
      </w:r>
    </w:p>
    <w:p w:rsidR="00F93C98" w:rsidRPr="0041555D" w:rsidRDefault="00F93C98" w:rsidP="0041555D">
      <w:pPr>
        <w:spacing w:before="0" w:after="0"/>
        <w:ind w:leftChars="0"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41555D">
        <w:rPr>
          <w:rFonts w:ascii="微软雅黑" w:eastAsia="微软雅黑" w:hAnsi="微软雅黑" w:hint="eastAsia"/>
          <w:sz w:val="21"/>
          <w:szCs w:val="21"/>
        </w:rPr>
        <w:t>tb_cart: 购物车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41555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购物车</w:t>
            </w:r>
            <w:r w:rsidRPr="0041555D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consumer_id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购物车</w:t>
            </w:r>
            <w:r w:rsidRPr="0041555D">
              <w:rPr>
                <w:rFonts w:ascii="微软雅黑" w:eastAsia="微软雅黑" w:hAnsi="微软雅黑"/>
                <w:sz w:val="21"/>
                <w:szCs w:val="21"/>
              </w:rPr>
              <w:t>所有者编号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total_price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购物车</w:t>
            </w:r>
            <w:r w:rsidRPr="0041555D">
              <w:rPr>
                <w:rFonts w:ascii="微软雅黑" w:eastAsia="微软雅黑" w:hAnsi="微软雅黑"/>
                <w:sz w:val="21"/>
                <w:szCs w:val="21"/>
              </w:rPr>
              <w:t>内</w:t>
            </w: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 w:rsidRPr="0041555D">
              <w:rPr>
                <w:rFonts w:ascii="微软雅黑" w:eastAsia="微软雅黑" w:hAnsi="微软雅黑"/>
                <w:sz w:val="21"/>
                <w:szCs w:val="21"/>
              </w:rPr>
              <w:t>总价</w:t>
            </w:r>
          </w:p>
        </w:tc>
      </w:tr>
    </w:tbl>
    <w:p w:rsidR="00F93C98" w:rsidRPr="0041555D" w:rsidRDefault="00F93C98" w:rsidP="0041555D">
      <w:pPr>
        <w:spacing w:before="0" w:after="0"/>
        <w:ind w:leftChars="0"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41555D">
        <w:rPr>
          <w:rFonts w:ascii="微软雅黑" w:eastAsia="微软雅黑" w:hAnsi="微软雅黑" w:hint="eastAsia"/>
          <w:sz w:val="21"/>
          <w:szCs w:val="21"/>
        </w:rPr>
        <w:t>tb_cart_product: 购物车-商品包含</w:t>
      </w:r>
      <w:r w:rsidRPr="0041555D">
        <w:rPr>
          <w:rFonts w:ascii="微软雅黑" w:eastAsia="微软雅黑" w:hAnsi="微软雅黑"/>
          <w:sz w:val="21"/>
          <w:szCs w:val="21"/>
        </w:rPr>
        <w:t>关系</w:t>
      </w:r>
      <w:r w:rsidRPr="0041555D">
        <w:rPr>
          <w:rFonts w:ascii="微软雅黑" w:eastAsia="微软雅黑" w:hAnsi="微软雅黑" w:hint="eastAsia"/>
          <w:sz w:val="21"/>
          <w:szCs w:val="21"/>
        </w:rPr>
        <w:t>（</w:t>
      </w:r>
      <w:r w:rsidRPr="0041555D">
        <w:rPr>
          <w:rFonts w:ascii="微软雅黑" w:eastAsia="微软雅黑" w:hAnsi="微软雅黑"/>
          <w:sz w:val="21"/>
          <w:szCs w:val="21"/>
        </w:rPr>
        <w:t>m</w:t>
      </w:r>
      <w:r w:rsidRPr="0041555D">
        <w:rPr>
          <w:rFonts w:ascii="微软雅黑" w:eastAsia="微软雅黑" w:hAnsi="微软雅黑" w:hint="eastAsia"/>
          <w:sz w:val="21"/>
          <w:szCs w:val="21"/>
        </w:rPr>
        <w:t>:n</w:t>
      </w:r>
      <w:r w:rsidRPr="0041555D">
        <w:rPr>
          <w:rFonts w:ascii="微软雅黑" w:eastAsia="微软雅黑" w:hAnsi="微软雅黑"/>
          <w:sz w:val="21"/>
          <w:szCs w:val="21"/>
        </w:rPr>
        <w:t>）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41555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关系编号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cart_id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购物车</w:t>
            </w:r>
            <w:r w:rsidRPr="0041555D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product_id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商品编号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quantity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 w:rsidRPr="0041555D">
              <w:rPr>
                <w:rFonts w:ascii="微软雅黑" w:eastAsia="微软雅黑" w:hAnsi="微软雅黑"/>
                <w:sz w:val="21"/>
                <w:szCs w:val="21"/>
              </w:rPr>
              <w:t>数量</w:t>
            </w:r>
          </w:p>
        </w:tc>
      </w:tr>
    </w:tbl>
    <w:p w:rsidR="00F93C98" w:rsidRPr="00F93C98" w:rsidRDefault="00F93C98" w:rsidP="00F93C98">
      <w:pPr>
        <w:ind w:leftChars="0" w:left="0" w:right="240"/>
        <w:rPr>
          <w:rFonts w:ascii="微软雅黑" w:eastAsia="微软雅黑" w:hAnsi="微软雅黑"/>
        </w:rPr>
      </w:pPr>
    </w:p>
    <w:p w:rsidR="00F93C98" w:rsidRDefault="00F93C98" w:rsidP="00F93C98">
      <w:pPr>
        <w:pStyle w:val="afffff8"/>
        <w:numPr>
          <w:ilvl w:val="0"/>
          <w:numId w:val="29"/>
        </w:numPr>
        <w:ind w:leftChars="0" w:right="2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收货</w:t>
      </w:r>
      <w:r>
        <w:rPr>
          <w:rFonts w:ascii="微软雅黑" w:eastAsia="微软雅黑" w:hAnsi="微软雅黑"/>
        </w:rPr>
        <w:t>地址</w:t>
      </w:r>
      <w:r w:rsidR="0041555D">
        <w:rPr>
          <w:rFonts w:ascii="微软雅黑" w:eastAsia="微软雅黑" w:hAnsi="微软雅黑" w:hint="eastAsia"/>
        </w:rPr>
        <w:t>（</w:t>
      </w:r>
      <w:r w:rsidR="0041555D" w:rsidRPr="00F93C98">
        <w:rPr>
          <w:rFonts w:ascii="微软雅黑" w:eastAsia="微软雅黑" w:hAnsi="微软雅黑" w:hint="eastAsia"/>
        </w:rPr>
        <w:t>tb_delivery_address</w:t>
      </w:r>
      <w:r w:rsidR="0041555D">
        <w:rPr>
          <w:rFonts w:ascii="微软雅黑" w:eastAsia="微软雅黑" w:hAnsi="微软雅黑"/>
        </w:rPr>
        <w:t>）</w:t>
      </w:r>
    </w:p>
    <w:p w:rsidR="00F93C98" w:rsidRPr="0041555D" w:rsidRDefault="00F93C98" w:rsidP="0041555D">
      <w:pPr>
        <w:spacing w:before="0" w:after="0"/>
        <w:ind w:leftChars="0"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41555D">
        <w:rPr>
          <w:rFonts w:ascii="微软雅黑" w:eastAsia="微软雅黑" w:hAnsi="微软雅黑" w:hint="eastAsia"/>
          <w:sz w:val="21"/>
          <w:szCs w:val="21"/>
        </w:rPr>
        <w:t>tb_delivery_address: 收货</w:t>
      </w:r>
      <w:r w:rsidRPr="0041555D">
        <w:rPr>
          <w:rFonts w:ascii="微软雅黑" w:eastAsia="微软雅黑" w:hAnsi="微软雅黑"/>
          <w:sz w:val="21"/>
          <w:szCs w:val="21"/>
        </w:rPr>
        <w:t>地址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41555D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consumer_id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消费者</w:t>
            </w:r>
            <w:r w:rsidRPr="0041555D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consignee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收货人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telephone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电话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country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国家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province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省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city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市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county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县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street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街道</w:t>
            </w:r>
          </w:p>
        </w:tc>
      </w:tr>
      <w:tr w:rsidR="00F93C98" w:rsidRPr="0041555D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zipcode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邮政编号</w:t>
            </w:r>
          </w:p>
        </w:tc>
      </w:tr>
      <w:tr w:rsidR="00F93C98" w:rsidRPr="0041555D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isdefault</w:t>
            </w:r>
          </w:p>
        </w:tc>
        <w:tc>
          <w:tcPr>
            <w:tcW w:w="4484" w:type="dxa"/>
          </w:tcPr>
          <w:p w:rsidR="00F93C98" w:rsidRPr="0041555D" w:rsidRDefault="00F93C98" w:rsidP="0041555D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41555D">
              <w:rPr>
                <w:rFonts w:ascii="微软雅黑" w:eastAsia="微软雅黑" w:hAnsi="微软雅黑" w:hint="eastAsia"/>
                <w:sz w:val="21"/>
                <w:szCs w:val="21"/>
              </w:rPr>
              <w:t>是否</w:t>
            </w:r>
            <w:r w:rsidRPr="0041555D">
              <w:rPr>
                <w:rFonts w:ascii="微软雅黑" w:eastAsia="微软雅黑" w:hAnsi="微软雅黑"/>
                <w:sz w:val="21"/>
                <w:szCs w:val="21"/>
              </w:rPr>
              <w:t>为默认收货地址</w:t>
            </w:r>
          </w:p>
        </w:tc>
      </w:tr>
    </w:tbl>
    <w:p w:rsidR="00F93C98" w:rsidRPr="00F93C98" w:rsidRDefault="00F93C98" w:rsidP="00F93C98">
      <w:pPr>
        <w:ind w:leftChars="0" w:left="0" w:right="240"/>
        <w:rPr>
          <w:rFonts w:ascii="微软雅黑" w:eastAsia="微软雅黑" w:hAnsi="微软雅黑"/>
        </w:rPr>
      </w:pPr>
    </w:p>
    <w:p w:rsidR="00F93C98" w:rsidRDefault="00F93C98" w:rsidP="00F93C98">
      <w:pPr>
        <w:pStyle w:val="afffff8"/>
        <w:numPr>
          <w:ilvl w:val="0"/>
          <w:numId w:val="29"/>
        </w:numPr>
        <w:ind w:leftChars="0" w:right="2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&amp;</w:t>
      </w:r>
      <w:r>
        <w:rPr>
          <w:rFonts w:ascii="微软雅黑" w:eastAsia="微软雅黑" w:hAnsi="微软雅黑" w:hint="eastAsia"/>
        </w:rPr>
        <w:t>成交</w:t>
      </w:r>
      <w:r>
        <w:rPr>
          <w:rFonts w:ascii="微软雅黑" w:eastAsia="微软雅黑" w:hAnsi="微软雅黑"/>
        </w:rPr>
        <w:t>记录</w:t>
      </w:r>
      <w:r w:rsidR="0041555D">
        <w:rPr>
          <w:rFonts w:ascii="微软雅黑" w:eastAsia="微软雅黑" w:hAnsi="微软雅黑" w:hint="eastAsia"/>
        </w:rPr>
        <w:t>（</w:t>
      </w:r>
      <w:r w:rsidR="0041555D" w:rsidRPr="00F93C98">
        <w:rPr>
          <w:rFonts w:ascii="微软雅黑" w:eastAsia="微软雅黑" w:hAnsi="微软雅黑" w:hint="eastAsia"/>
        </w:rPr>
        <w:t>tb_order</w:t>
      </w:r>
      <w:r w:rsidR="0041555D">
        <w:rPr>
          <w:rFonts w:ascii="微软雅黑" w:eastAsia="微软雅黑" w:hAnsi="微软雅黑"/>
        </w:rPr>
        <w:t xml:space="preserve">, </w:t>
      </w:r>
      <w:r w:rsidR="0041555D">
        <w:rPr>
          <w:rFonts w:ascii="微软雅黑" w:eastAsia="微软雅黑" w:hAnsi="微软雅黑" w:hint="eastAsia"/>
        </w:rPr>
        <w:t>tb_deal_record</w:t>
      </w:r>
      <w:r w:rsidR="0041555D">
        <w:rPr>
          <w:rFonts w:ascii="微软雅黑" w:eastAsia="微软雅黑" w:hAnsi="微软雅黑"/>
        </w:rPr>
        <w:t>）</w:t>
      </w:r>
    </w:p>
    <w:p w:rsidR="00F93C98" w:rsidRPr="00F74D02" w:rsidRDefault="00F93C98" w:rsidP="00F74D02">
      <w:pPr>
        <w:spacing w:before="0" w:after="0"/>
        <w:ind w:leftChars="0"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F74D02">
        <w:rPr>
          <w:rFonts w:ascii="微软雅黑" w:eastAsia="微软雅黑" w:hAnsi="微软雅黑" w:hint="eastAsia"/>
          <w:sz w:val="21"/>
          <w:szCs w:val="21"/>
        </w:rPr>
        <w:t>tb_order: 订单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F74D02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订单编号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consumer_id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消费者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store_id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店铺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product_id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discount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折扣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time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下单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state_id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状态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delivery_address_id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收货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地址编号</w:t>
            </w:r>
          </w:p>
        </w:tc>
      </w:tr>
    </w:tbl>
    <w:p w:rsidR="00F93C98" w:rsidRPr="00F74D02" w:rsidRDefault="00F93C98" w:rsidP="00F74D02">
      <w:pPr>
        <w:spacing w:before="0" w:after="0"/>
        <w:ind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F74D02">
        <w:rPr>
          <w:rFonts w:ascii="微软雅黑" w:eastAsia="微软雅黑" w:hAnsi="微软雅黑" w:hint="eastAsia"/>
          <w:sz w:val="21"/>
          <w:szCs w:val="21"/>
        </w:rPr>
        <w:t>tb_deal_record: 成交</w:t>
      </w:r>
      <w:r w:rsidRPr="00F74D02">
        <w:rPr>
          <w:rFonts w:ascii="微软雅黑" w:eastAsia="微软雅黑" w:hAnsi="微软雅黑"/>
          <w:sz w:val="21"/>
          <w:szCs w:val="21"/>
        </w:rPr>
        <w:t>记录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F74D02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交易编号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consumer_id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消费者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product_id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time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交易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时间</w:t>
            </w:r>
          </w:p>
        </w:tc>
      </w:tr>
    </w:tbl>
    <w:p w:rsidR="00F93C98" w:rsidRPr="00F93C98" w:rsidRDefault="00F93C98" w:rsidP="00F93C98">
      <w:pPr>
        <w:ind w:leftChars="0" w:left="0" w:right="240"/>
        <w:rPr>
          <w:rFonts w:ascii="微软雅黑" w:eastAsia="微软雅黑" w:hAnsi="微软雅黑"/>
        </w:rPr>
      </w:pPr>
    </w:p>
    <w:p w:rsidR="00F93C98" w:rsidRDefault="00F93C98" w:rsidP="00F93C98">
      <w:pPr>
        <w:pStyle w:val="afffff8"/>
        <w:numPr>
          <w:ilvl w:val="0"/>
          <w:numId w:val="29"/>
        </w:numPr>
        <w:ind w:leftChars="0" w:right="2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商品</w:t>
      </w:r>
      <w:r>
        <w:rPr>
          <w:rFonts w:ascii="微软雅黑" w:eastAsia="微软雅黑" w:hAnsi="微软雅黑"/>
        </w:rPr>
        <w:t>类别</w:t>
      </w:r>
      <w:r w:rsidR="00F74D02">
        <w:rPr>
          <w:rFonts w:ascii="微软雅黑" w:eastAsia="微软雅黑" w:hAnsi="微软雅黑" w:hint="eastAsia"/>
        </w:rPr>
        <w:t>（</w:t>
      </w:r>
      <w:r w:rsidR="00F74D02" w:rsidRPr="00F93C98">
        <w:rPr>
          <w:rFonts w:ascii="微软雅黑" w:eastAsia="微软雅黑" w:hAnsi="微软雅黑" w:hint="eastAsia"/>
        </w:rPr>
        <w:t>tb_category</w:t>
      </w:r>
      <w:r w:rsidR="00F74D02">
        <w:rPr>
          <w:rFonts w:ascii="微软雅黑" w:eastAsia="微软雅黑" w:hAnsi="微软雅黑" w:hint="eastAsia"/>
        </w:rPr>
        <w:t>, tb_product_belongto_category</w:t>
      </w:r>
      <w:r w:rsidR="00F74D02">
        <w:rPr>
          <w:rFonts w:ascii="微软雅黑" w:eastAsia="微软雅黑" w:hAnsi="微软雅黑"/>
        </w:rPr>
        <w:t xml:space="preserve">, </w:t>
      </w:r>
      <w:r w:rsidR="00F74D02">
        <w:rPr>
          <w:rFonts w:ascii="微软雅黑" w:eastAsia="微软雅黑" w:hAnsi="微软雅黑" w:hint="eastAsia"/>
        </w:rPr>
        <w:t>tb_store_sell_category</w:t>
      </w:r>
      <w:r w:rsidR="00F74D02">
        <w:rPr>
          <w:rFonts w:ascii="微软雅黑" w:eastAsia="微软雅黑" w:hAnsi="微软雅黑"/>
        </w:rPr>
        <w:t>）</w:t>
      </w:r>
    </w:p>
    <w:p w:rsidR="00F93C98" w:rsidRPr="00F74D02" w:rsidRDefault="00F93C98" w:rsidP="00F74D02">
      <w:pPr>
        <w:spacing w:before="0" w:after="0"/>
        <w:ind w:leftChars="0"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F74D02">
        <w:rPr>
          <w:rFonts w:ascii="微软雅黑" w:eastAsia="微软雅黑" w:hAnsi="微软雅黑" w:hint="eastAsia"/>
          <w:sz w:val="21"/>
          <w:szCs w:val="21"/>
        </w:rPr>
        <w:t>tb_category: 商品</w:t>
      </w:r>
      <w:r w:rsidRPr="00F74D02">
        <w:rPr>
          <w:rFonts w:ascii="微软雅黑" w:eastAsia="微软雅黑" w:hAnsi="微软雅黑"/>
          <w:sz w:val="21"/>
          <w:szCs w:val="21"/>
        </w:rPr>
        <w:t>类别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F74D02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列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类别</w:t>
            </w: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category_name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类别名</w:t>
            </w:r>
          </w:p>
        </w:tc>
      </w:tr>
    </w:tbl>
    <w:p w:rsidR="00F93C98" w:rsidRPr="00F74D02" w:rsidRDefault="00F93C98" w:rsidP="00F74D02">
      <w:pPr>
        <w:spacing w:before="0" w:after="0"/>
        <w:ind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F74D02">
        <w:rPr>
          <w:rFonts w:ascii="微软雅黑" w:eastAsia="微软雅黑" w:hAnsi="微软雅黑" w:hint="eastAsia"/>
          <w:sz w:val="21"/>
          <w:szCs w:val="21"/>
        </w:rPr>
        <w:t>tb_product_belongto_category: 商品</w:t>
      </w:r>
      <w:r w:rsidRPr="00F74D02">
        <w:rPr>
          <w:rFonts w:ascii="微软雅黑" w:eastAsia="微软雅黑" w:hAnsi="微软雅黑"/>
          <w:sz w:val="21"/>
          <w:szCs w:val="21"/>
        </w:rPr>
        <w:t>-类别从属关系</w:t>
      </w:r>
      <w:r w:rsidRPr="00F74D02">
        <w:rPr>
          <w:rFonts w:ascii="微软雅黑" w:eastAsia="微软雅黑" w:hAnsi="微软雅黑" w:hint="eastAsia"/>
          <w:sz w:val="21"/>
          <w:szCs w:val="21"/>
        </w:rPr>
        <w:t>（m:n</w:t>
      </w:r>
      <w:r w:rsidRPr="00F74D02">
        <w:rPr>
          <w:rFonts w:ascii="微软雅黑" w:eastAsia="微软雅黑" w:hAnsi="微软雅黑"/>
          <w:sz w:val="21"/>
          <w:szCs w:val="21"/>
        </w:rPr>
        <w:t>）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F74D02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category_id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类别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product_id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</w:tbl>
    <w:p w:rsidR="00F93C98" w:rsidRPr="00F74D02" w:rsidRDefault="00F93C98" w:rsidP="00F74D02">
      <w:pPr>
        <w:spacing w:before="0" w:after="0"/>
        <w:ind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F74D02">
        <w:rPr>
          <w:rFonts w:ascii="微软雅黑" w:eastAsia="微软雅黑" w:hAnsi="微软雅黑" w:hint="eastAsia"/>
          <w:sz w:val="21"/>
          <w:szCs w:val="21"/>
        </w:rPr>
        <w:t>tb_store_sell_category: 店铺经营商品</w:t>
      </w:r>
      <w:r w:rsidRPr="00F74D02">
        <w:rPr>
          <w:rFonts w:ascii="微软雅黑" w:eastAsia="微软雅黑" w:hAnsi="微软雅黑"/>
          <w:sz w:val="21"/>
          <w:szCs w:val="21"/>
        </w:rPr>
        <w:t>类别（</w:t>
      </w:r>
      <w:r w:rsidRPr="00F74D02">
        <w:rPr>
          <w:rFonts w:ascii="微软雅黑" w:eastAsia="微软雅黑" w:hAnsi="微软雅黑" w:hint="eastAsia"/>
          <w:sz w:val="21"/>
          <w:szCs w:val="21"/>
        </w:rPr>
        <w:t>m:n</w:t>
      </w:r>
      <w:r w:rsidRPr="00F74D02">
        <w:rPr>
          <w:rFonts w:ascii="微软雅黑" w:eastAsia="微软雅黑" w:hAnsi="微软雅黑"/>
          <w:sz w:val="21"/>
          <w:szCs w:val="21"/>
        </w:rPr>
        <w:t>）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F74D02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store_id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店铺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category_id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类别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</w:tbl>
    <w:p w:rsidR="00F93C98" w:rsidRPr="00F93C98" w:rsidRDefault="00F93C98" w:rsidP="00F93C98">
      <w:pPr>
        <w:ind w:leftChars="0" w:left="0" w:right="240"/>
        <w:rPr>
          <w:rFonts w:ascii="微软雅黑" w:eastAsia="微软雅黑" w:hAnsi="微软雅黑"/>
        </w:rPr>
      </w:pPr>
    </w:p>
    <w:p w:rsidR="00F93C98" w:rsidRDefault="00F93C98" w:rsidP="00F93C98">
      <w:pPr>
        <w:pStyle w:val="afffff8"/>
        <w:numPr>
          <w:ilvl w:val="0"/>
          <w:numId w:val="29"/>
        </w:numPr>
        <w:ind w:leftChars="0" w:right="240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评价</w:t>
      </w:r>
      <w:r w:rsidR="00F74D02">
        <w:rPr>
          <w:rFonts w:ascii="微软雅黑" w:eastAsia="微软雅黑" w:hAnsi="微软雅黑" w:hint="eastAsia"/>
        </w:rPr>
        <w:t>（</w:t>
      </w:r>
      <w:r w:rsidR="00F74D02" w:rsidRPr="00F93C98">
        <w:rPr>
          <w:rFonts w:ascii="微软雅黑" w:eastAsia="微软雅黑" w:hAnsi="微软雅黑" w:hint="eastAsia"/>
        </w:rPr>
        <w:t>tb_evaluation</w:t>
      </w:r>
      <w:r w:rsidR="00F74D02">
        <w:rPr>
          <w:rFonts w:ascii="微软雅黑" w:eastAsia="微软雅黑" w:hAnsi="微软雅黑"/>
        </w:rPr>
        <w:t xml:space="preserve">, </w:t>
      </w:r>
      <w:r w:rsidR="00F74D02">
        <w:rPr>
          <w:rFonts w:ascii="微软雅黑" w:eastAsia="微软雅黑" w:hAnsi="微软雅黑" w:hint="eastAsia"/>
        </w:rPr>
        <w:t>tb_comment</w:t>
      </w:r>
      <w:r w:rsidR="00F74D02">
        <w:rPr>
          <w:rFonts w:ascii="微软雅黑" w:eastAsia="微软雅黑" w:hAnsi="微软雅黑"/>
        </w:rPr>
        <w:t>）</w:t>
      </w:r>
    </w:p>
    <w:p w:rsidR="00F93C98" w:rsidRPr="00F74D02" w:rsidRDefault="00F93C98" w:rsidP="00F74D02">
      <w:pPr>
        <w:spacing w:before="0" w:after="0"/>
        <w:ind w:leftChars="0"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F74D02">
        <w:rPr>
          <w:rFonts w:ascii="微软雅黑" w:eastAsia="微软雅黑" w:hAnsi="微软雅黑" w:hint="eastAsia"/>
          <w:sz w:val="21"/>
          <w:szCs w:val="21"/>
        </w:rPr>
        <w:t>tb_evaluation: 评价</w:t>
      </w:r>
      <w:r w:rsidRPr="00F74D02">
        <w:rPr>
          <w:rFonts w:ascii="微软雅黑" w:eastAsia="微软雅黑" w:hAnsi="微软雅黑"/>
          <w:sz w:val="21"/>
          <w:szCs w:val="21"/>
        </w:rPr>
        <w:t>（</w:t>
      </w:r>
      <w:r w:rsidRPr="00F74D02">
        <w:rPr>
          <w:rFonts w:ascii="微软雅黑" w:eastAsia="微软雅黑" w:hAnsi="微软雅黑" w:hint="eastAsia"/>
          <w:sz w:val="21"/>
          <w:szCs w:val="21"/>
        </w:rPr>
        <w:t>m:n</w:t>
      </w:r>
      <w:r w:rsidRPr="00F74D02">
        <w:rPr>
          <w:rFonts w:ascii="微软雅黑" w:eastAsia="微软雅黑" w:hAnsi="微软雅黑"/>
          <w:sz w:val="21"/>
          <w:szCs w:val="21"/>
        </w:rPr>
        <w:t>）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F74D02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consumer_id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评价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的消费者编号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store_id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被评价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的</w:t>
            </w: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店铺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type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消费者评价店铺or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店铺评价消费者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score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评分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detail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评价说明</w:t>
            </w:r>
          </w:p>
        </w:tc>
      </w:tr>
    </w:tbl>
    <w:p w:rsidR="00F93C98" w:rsidRPr="00F74D02" w:rsidRDefault="00F93C98" w:rsidP="00F74D02">
      <w:pPr>
        <w:spacing w:before="0" w:after="0"/>
        <w:ind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F74D02">
        <w:rPr>
          <w:rFonts w:ascii="微软雅黑" w:eastAsia="微软雅黑" w:hAnsi="微软雅黑" w:hint="eastAsia"/>
          <w:sz w:val="21"/>
          <w:szCs w:val="21"/>
        </w:rPr>
        <w:t>tb_comment: 商品</w:t>
      </w:r>
      <w:r w:rsidRPr="00F74D02">
        <w:rPr>
          <w:rFonts w:ascii="微软雅黑" w:eastAsia="微软雅黑" w:hAnsi="微软雅黑"/>
          <w:sz w:val="21"/>
          <w:szCs w:val="21"/>
        </w:rPr>
        <w:t>评论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F74D02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评论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consumer_id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评论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的消费者编号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product_id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被评论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的商品编号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score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评分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detail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评论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详情</w:t>
            </w:r>
          </w:p>
        </w:tc>
      </w:tr>
    </w:tbl>
    <w:p w:rsidR="00F93C98" w:rsidRPr="00F93C98" w:rsidRDefault="00F93C98" w:rsidP="00F93C98">
      <w:pPr>
        <w:ind w:leftChars="0" w:left="0" w:right="240"/>
        <w:rPr>
          <w:rFonts w:ascii="微软雅黑" w:eastAsia="微软雅黑" w:hAnsi="微软雅黑"/>
        </w:rPr>
      </w:pPr>
    </w:p>
    <w:p w:rsidR="00F93C98" w:rsidRPr="00F74D02" w:rsidRDefault="00F93C98" w:rsidP="00F93C98">
      <w:pPr>
        <w:pStyle w:val="afffff8"/>
        <w:numPr>
          <w:ilvl w:val="0"/>
          <w:numId w:val="29"/>
        </w:numPr>
        <w:ind w:leftChars="0" w:right="240" w:firstLineChars="0"/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</w:rPr>
        <w:t>收藏</w:t>
      </w:r>
      <w:r w:rsidR="00F74D02" w:rsidRPr="00F74D02">
        <w:rPr>
          <w:rFonts w:ascii="微软雅黑" w:eastAsia="微软雅黑" w:hAnsi="微软雅黑" w:hint="eastAsia"/>
          <w:lang w:val="en-US"/>
        </w:rPr>
        <w:t>（tb_collection</w:t>
      </w:r>
      <w:r w:rsidR="00F74D02" w:rsidRPr="00F74D02">
        <w:rPr>
          <w:rFonts w:ascii="微软雅黑" w:eastAsia="微软雅黑" w:hAnsi="微软雅黑"/>
          <w:lang w:val="en-US"/>
        </w:rPr>
        <w:t>）</w:t>
      </w:r>
    </w:p>
    <w:p w:rsidR="00F93C98" w:rsidRPr="00F74D02" w:rsidRDefault="00F93C98" w:rsidP="00F74D02">
      <w:pPr>
        <w:spacing w:before="0" w:after="0"/>
        <w:ind w:leftChars="0"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F74D02">
        <w:rPr>
          <w:rFonts w:ascii="微软雅黑" w:eastAsia="微软雅黑" w:hAnsi="微软雅黑" w:hint="eastAsia"/>
          <w:sz w:val="21"/>
          <w:szCs w:val="21"/>
        </w:rPr>
        <w:t>tb_collection: 收藏</w:t>
      </w:r>
      <w:r w:rsidRPr="00F74D02">
        <w:rPr>
          <w:rFonts w:ascii="微软雅黑" w:eastAsia="微软雅黑" w:hAnsi="微软雅黑"/>
          <w:sz w:val="21"/>
          <w:szCs w:val="21"/>
        </w:rPr>
        <w:t>关系</w:t>
      </w:r>
      <w:r w:rsidRPr="00F74D02">
        <w:rPr>
          <w:rFonts w:ascii="微软雅黑" w:eastAsia="微软雅黑" w:hAnsi="微软雅黑" w:hint="eastAsia"/>
          <w:sz w:val="21"/>
          <w:szCs w:val="21"/>
        </w:rPr>
        <w:t>（m:n</w:t>
      </w:r>
      <w:r w:rsidRPr="00F74D02">
        <w:rPr>
          <w:rFonts w:ascii="微软雅黑" w:eastAsia="微软雅黑" w:hAnsi="微软雅黑"/>
          <w:sz w:val="21"/>
          <w:szCs w:val="21"/>
        </w:rPr>
        <w:t>）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F74D02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关系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consumer_id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收藏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的</w:t>
            </w: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消费者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object_type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被收藏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对象的</w:t>
            </w: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类型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object_id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被收藏对象的</w:t>
            </w:r>
            <w:r w:rsidRPr="00F74D02">
              <w:rPr>
                <w:rFonts w:ascii="微软雅黑" w:eastAsia="微软雅黑" w:hAnsi="微软雅黑"/>
                <w:sz w:val="21"/>
                <w:szCs w:val="21"/>
              </w:rPr>
              <w:t>编号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time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收藏时间</w:t>
            </w:r>
          </w:p>
        </w:tc>
      </w:tr>
    </w:tbl>
    <w:p w:rsidR="00F93C98" w:rsidRPr="00F93C98" w:rsidRDefault="00F93C98" w:rsidP="00F93C98">
      <w:pPr>
        <w:ind w:leftChars="0" w:left="0" w:right="240"/>
        <w:rPr>
          <w:rFonts w:ascii="微软雅黑" w:eastAsia="微软雅黑" w:hAnsi="微软雅黑"/>
        </w:rPr>
      </w:pPr>
    </w:p>
    <w:p w:rsidR="00F93C98" w:rsidRPr="00F74D02" w:rsidRDefault="00F93C98" w:rsidP="00F93C98">
      <w:pPr>
        <w:pStyle w:val="afffff8"/>
        <w:numPr>
          <w:ilvl w:val="0"/>
          <w:numId w:val="29"/>
        </w:numPr>
        <w:ind w:leftChars="0" w:right="240" w:firstLineChars="0"/>
        <w:rPr>
          <w:rFonts w:ascii="微软雅黑" w:eastAsia="微软雅黑" w:hAnsi="微软雅黑"/>
          <w:lang w:val="en-US"/>
        </w:rPr>
      </w:pPr>
      <w:r>
        <w:rPr>
          <w:rFonts w:ascii="微软雅黑" w:eastAsia="微软雅黑" w:hAnsi="微软雅黑" w:hint="eastAsia"/>
        </w:rPr>
        <w:t>社交</w:t>
      </w:r>
      <w:r w:rsidR="00F74D02" w:rsidRPr="00F74D02">
        <w:rPr>
          <w:rFonts w:ascii="微软雅黑" w:eastAsia="微软雅黑" w:hAnsi="微软雅黑" w:hint="eastAsia"/>
          <w:lang w:val="en-US"/>
        </w:rPr>
        <w:t>（tb_friend</w:t>
      </w:r>
      <w:r w:rsidR="00F74D02" w:rsidRPr="00F74D02">
        <w:rPr>
          <w:rFonts w:ascii="微软雅黑" w:eastAsia="微软雅黑" w:hAnsi="微软雅黑"/>
          <w:lang w:val="en-US"/>
        </w:rPr>
        <w:t>）</w:t>
      </w:r>
    </w:p>
    <w:p w:rsidR="00F93C98" w:rsidRPr="00F74D02" w:rsidRDefault="00F93C98" w:rsidP="00F74D02">
      <w:pPr>
        <w:spacing w:before="0" w:after="0"/>
        <w:ind w:leftChars="0" w:left="240" w:right="240"/>
        <w:jc w:val="center"/>
        <w:rPr>
          <w:rFonts w:ascii="微软雅黑" w:eastAsia="微软雅黑" w:hAnsi="微软雅黑"/>
          <w:sz w:val="21"/>
          <w:szCs w:val="21"/>
        </w:rPr>
      </w:pPr>
      <w:r w:rsidRPr="00F74D02">
        <w:rPr>
          <w:rFonts w:ascii="微软雅黑" w:eastAsia="微软雅黑" w:hAnsi="微软雅黑" w:hint="eastAsia"/>
          <w:sz w:val="21"/>
          <w:szCs w:val="21"/>
        </w:rPr>
        <w:t>tb_friend: 好友</w:t>
      </w:r>
      <w:r w:rsidRPr="00F74D02">
        <w:rPr>
          <w:rFonts w:ascii="微软雅黑" w:eastAsia="微软雅黑" w:hAnsi="微软雅黑"/>
          <w:sz w:val="21"/>
          <w:szCs w:val="21"/>
        </w:rPr>
        <w:t>关系</w:t>
      </w:r>
      <w:r w:rsidRPr="00F74D02">
        <w:rPr>
          <w:rFonts w:ascii="微软雅黑" w:eastAsia="微软雅黑" w:hAnsi="微软雅黑" w:hint="eastAsia"/>
          <w:sz w:val="21"/>
          <w:szCs w:val="21"/>
        </w:rPr>
        <w:t>（m:n</w:t>
      </w:r>
      <w:r w:rsidRPr="00F74D02">
        <w:rPr>
          <w:rFonts w:ascii="微软雅黑" w:eastAsia="微软雅黑" w:hAnsi="微软雅黑"/>
          <w:sz w:val="21"/>
          <w:szCs w:val="21"/>
        </w:rPr>
        <w:t>）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F93C98" w:rsidRPr="00F74D02" w:rsidTr="00F93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关系编号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object1_type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对象1类型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object1_id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对象1编号</w:t>
            </w:r>
          </w:p>
        </w:tc>
      </w:tr>
      <w:tr w:rsidR="00F93C98" w:rsidRPr="00F74D02" w:rsidTr="00F93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object2_type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对象2类型</w:t>
            </w:r>
          </w:p>
        </w:tc>
      </w:tr>
      <w:tr w:rsidR="00F93C98" w:rsidRPr="00F74D02" w:rsidTr="00F93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object2_id</w:t>
            </w:r>
          </w:p>
        </w:tc>
        <w:tc>
          <w:tcPr>
            <w:tcW w:w="4484" w:type="dxa"/>
          </w:tcPr>
          <w:p w:rsidR="00F93C98" w:rsidRPr="00F74D02" w:rsidRDefault="00F93C98" w:rsidP="00F74D02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对象2编号</w:t>
            </w:r>
          </w:p>
        </w:tc>
      </w:tr>
    </w:tbl>
    <w:p w:rsidR="00F0108B" w:rsidRPr="008A7E37" w:rsidRDefault="00F0108B" w:rsidP="003B3372">
      <w:pPr>
        <w:ind w:left="240" w:right="240"/>
        <w:rPr>
          <w:rFonts w:ascii="微软雅黑" w:eastAsia="微软雅黑" w:hAnsi="微软雅黑"/>
        </w:rPr>
      </w:pPr>
    </w:p>
    <w:p w:rsidR="005D2B24" w:rsidRDefault="005D2B24" w:rsidP="005D2B24">
      <w:pPr>
        <w:pStyle w:val="21"/>
        <w:numPr>
          <w:ilvl w:val="1"/>
          <w:numId w:val="28"/>
        </w:numPr>
        <w:ind w:left="807" w:right="240"/>
        <w:rPr>
          <w:rFonts w:ascii="微软雅黑" w:eastAsia="微软雅黑" w:hAnsi="微软雅黑"/>
        </w:rPr>
      </w:pPr>
      <w:bookmarkStart w:id="7" w:name="_Toc393662879"/>
      <w:r>
        <w:rPr>
          <w:rFonts w:ascii="微软雅黑" w:eastAsia="微软雅黑" w:hAnsi="微软雅黑" w:hint="eastAsia"/>
        </w:rPr>
        <w:t>数据</w:t>
      </w:r>
      <w:r>
        <w:rPr>
          <w:rFonts w:ascii="微软雅黑" w:eastAsia="微软雅黑" w:hAnsi="微软雅黑"/>
        </w:rPr>
        <w:t>模型</w:t>
      </w:r>
      <w:bookmarkEnd w:id="7"/>
    </w:p>
    <w:p w:rsidR="008F1CFA" w:rsidRDefault="002D714E" w:rsidP="0031423A">
      <w:pPr>
        <w:ind w:left="240" w:right="2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本次</w:t>
      </w:r>
      <w:r>
        <w:rPr>
          <w:rFonts w:ascii="微软雅黑" w:eastAsia="微软雅黑" w:hAnsi="微软雅黑"/>
        </w:rPr>
        <w:t>实验我们主要设计了</w:t>
      </w:r>
      <w:r>
        <w:rPr>
          <w:rFonts w:ascii="微软雅黑" w:eastAsia="微软雅黑" w:hAnsi="微软雅黑" w:hint="eastAsia"/>
        </w:rPr>
        <w:t>四种</w:t>
      </w:r>
      <w:r>
        <w:rPr>
          <w:rFonts w:ascii="微软雅黑" w:eastAsia="微软雅黑" w:hAnsi="微软雅黑"/>
        </w:rPr>
        <w:t>实体对象的数据模型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分别为Consumer</w:t>
      </w: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、Store类、Product类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Admin类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各</w:t>
      </w:r>
      <w:r>
        <w:rPr>
          <w:rFonts w:ascii="微软雅黑" w:eastAsia="微软雅黑" w:hAnsi="微软雅黑" w:hint="eastAsia"/>
        </w:rPr>
        <w:t>类</w:t>
      </w:r>
      <w:r>
        <w:rPr>
          <w:rFonts w:ascii="微软雅黑" w:eastAsia="微软雅黑" w:hAnsi="微软雅黑"/>
        </w:rPr>
        <w:t>的主要属性如下所示，各类的方法将在</w:t>
      </w:r>
      <w:r>
        <w:rPr>
          <w:rFonts w:ascii="微软雅黑" w:eastAsia="微软雅黑" w:hAnsi="微软雅黑" w:hint="eastAsia"/>
        </w:rPr>
        <w:t>模块接口</w:t>
      </w:r>
      <w:r>
        <w:rPr>
          <w:rFonts w:ascii="微软雅黑" w:eastAsia="微软雅黑" w:hAnsi="微软雅黑"/>
        </w:rPr>
        <w:t>部分说明。</w:t>
      </w:r>
    </w:p>
    <w:p w:rsidR="002D714E" w:rsidRPr="002D714E" w:rsidRDefault="002D714E" w:rsidP="002D714E">
      <w:pPr>
        <w:pStyle w:val="afffff8"/>
        <w:numPr>
          <w:ilvl w:val="0"/>
          <w:numId w:val="30"/>
        </w:numPr>
        <w:ind w:leftChars="0" w:right="240" w:firstLineChars="0"/>
        <w:jc w:val="center"/>
        <w:rPr>
          <w:rFonts w:ascii="微软雅黑" w:eastAsia="微软雅黑" w:hAnsi="微软雅黑"/>
        </w:rPr>
      </w:pPr>
      <w:r w:rsidRPr="002D714E">
        <w:rPr>
          <w:rFonts w:ascii="微软雅黑" w:eastAsia="微软雅黑" w:hAnsi="微软雅黑" w:hint="eastAsia"/>
        </w:rPr>
        <w:t>Consumer</w:t>
      </w:r>
      <w:r w:rsidRPr="002D714E">
        <w:rPr>
          <w:rFonts w:ascii="微软雅黑" w:eastAsia="微软雅黑" w:hAnsi="微软雅黑"/>
        </w:rPr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2D714E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2D714E" w:rsidRPr="00F74D02" w:rsidRDefault="002D714E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属性</w:t>
            </w:r>
          </w:p>
        </w:tc>
        <w:tc>
          <w:tcPr>
            <w:tcW w:w="4484" w:type="dxa"/>
          </w:tcPr>
          <w:p w:rsidR="002D714E" w:rsidRPr="00F74D02" w:rsidRDefault="002D714E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2D714E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2D714E" w:rsidRPr="00F74D02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484" w:type="dxa"/>
          </w:tcPr>
          <w:p w:rsidR="002D714E" w:rsidRPr="00F74D02" w:rsidRDefault="002D714E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</w:tr>
      <w:tr w:rsidR="002D714E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2D714E" w:rsidRPr="00F74D02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</w:t>
            </w:r>
            <w:r w:rsidR="002D714E">
              <w:rPr>
                <w:rFonts w:ascii="微软雅黑" w:eastAsia="微软雅黑" w:hAnsi="微软雅黑"/>
                <w:sz w:val="21"/>
                <w:szCs w:val="21"/>
              </w:rPr>
              <w:t>ame</w:t>
            </w:r>
          </w:p>
        </w:tc>
        <w:tc>
          <w:tcPr>
            <w:tcW w:w="4484" w:type="dxa"/>
          </w:tcPr>
          <w:p w:rsidR="002D714E" w:rsidRPr="00F74D02" w:rsidRDefault="00673356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</w:tr>
      <w:tr w:rsidR="002D714E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2D714E" w:rsidRPr="00F74D02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 w:rsidR="002D714E">
              <w:rPr>
                <w:rFonts w:ascii="微软雅黑" w:eastAsia="微软雅黑" w:hAnsi="微软雅黑" w:hint="eastAsia"/>
                <w:sz w:val="21"/>
                <w:szCs w:val="21"/>
              </w:rPr>
              <w:t>assword</w:t>
            </w:r>
          </w:p>
        </w:tc>
        <w:tc>
          <w:tcPr>
            <w:tcW w:w="4484" w:type="dxa"/>
          </w:tcPr>
          <w:p w:rsidR="002D714E" w:rsidRPr="00F74D02" w:rsidRDefault="0003793E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密码</w:t>
            </w:r>
          </w:p>
        </w:tc>
      </w:tr>
      <w:tr w:rsidR="002D714E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2D714E" w:rsidRPr="00F74D02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E</w:t>
            </w:r>
            <w:r w:rsidR="002D714E">
              <w:rPr>
                <w:rFonts w:ascii="微软雅黑" w:eastAsia="微软雅黑" w:hAnsi="微软雅黑" w:hint="eastAsia"/>
                <w:sz w:val="21"/>
                <w:szCs w:val="21"/>
              </w:rPr>
              <w:t>mail</w:t>
            </w:r>
          </w:p>
        </w:tc>
        <w:tc>
          <w:tcPr>
            <w:tcW w:w="4484" w:type="dxa"/>
          </w:tcPr>
          <w:p w:rsidR="002D714E" w:rsidRPr="00F74D02" w:rsidRDefault="0003793E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邮箱</w:t>
            </w:r>
          </w:p>
        </w:tc>
      </w:tr>
      <w:tr w:rsidR="002D714E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2D714E" w:rsidRPr="00F74D02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</w:t>
            </w:r>
            <w:r w:rsidR="002D714E">
              <w:rPr>
                <w:rFonts w:ascii="微软雅黑" w:eastAsia="微软雅黑" w:hAnsi="微软雅黑" w:hint="eastAsia"/>
                <w:sz w:val="21"/>
                <w:szCs w:val="21"/>
              </w:rPr>
              <w:t>elephone</w:t>
            </w:r>
          </w:p>
        </w:tc>
        <w:tc>
          <w:tcPr>
            <w:tcW w:w="4484" w:type="dxa"/>
          </w:tcPr>
          <w:p w:rsidR="002D714E" w:rsidRPr="00F74D02" w:rsidRDefault="0003793E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电话</w:t>
            </w:r>
          </w:p>
        </w:tc>
      </w:tr>
      <w:tr w:rsidR="002D714E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2D714E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hoto</w:t>
            </w:r>
          </w:p>
        </w:tc>
        <w:tc>
          <w:tcPr>
            <w:tcW w:w="4484" w:type="dxa"/>
          </w:tcPr>
          <w:p w:rsidR="002D714E" w:rsidRPr="00F74D02" w:rsidRDefault="0003793E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头像</w:t>
            </w:r>
          </w:p>
        </w:tc>
      </w:tr>
      <w:tr w:rsidR="0003793E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03793E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oints</w:t>
            </w:r>
          </w:p>
        </w:tc>
        <w:tc>
          <w:tcPr>
            <w:tcW w:w="4484" w:type="dxa"/>
          </w:tcPr>
          <w:p w:rsidR="0003793E" w:rsidRPr="00F74D02" w:rsidRDefault="0003793E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积分</w:t>
            </w:r>
          </w:p>
        </w:tc>
      </w:tr>
      <w:tr w:rsidR="0003793E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03793E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core</w:t>
            </w:r>
          </w:p>
        </w:tc>
        <w:tc>
          <w:tcPr>
            <w:tcW w:w="4484" w:type="dxa"/>
          </w:tcPr>
          <w:p w:rsidR="0003793E" w:rsidRPr="00F74D02" w:rsidRDefault="0003793E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买家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信用评分</w:t>
            </w:r>
          </w:p>
        </w:tc>
      </w:tr>
      <w:tr w:rsidR="0003793E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03793E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Log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</w:t>
            </w:r>
          </w:p>
        </w:tc>
        <w:tc>
          <w:tcPr>
            <w:tcW w:w="4484" w:type="dxa"/>
          </w:tcPr>
          <w:p w:rsidR="0003793E" w:rsidRPr="00F74D02" w:rsidRDefault="0003793E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</w:t>
            </w:r>
          </w:p>
        </w:tc>
      </w:tr>
      <w:tr w:rsidR="0003793E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03793E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CreditCardList</w:t>
            </w:r>
          </w:p>
        </w:tc>
        <w:tc>
          <w:tcPr>
            <w:tcW w:w="4484" w:type="dxa"/>
          </w:tcPr>
          <w:p w:rsidR="0003793E" w:rsidRPr="00F74D02" w:rsidRDefault="0003793E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信用卡列表</w:t>
            </w:r>
          </w:p>
        </w:tc>
      </w:tr>
      <w:tr w:rsidR="0003793E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03793E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DeliveryAddressList</w:t>
            </w:r>
          </w:p>
        </w:tc>
        <w:tc>
          <w:tcPr>
            <w:tcW w:w="4484" w:type="dxa"/>
          </w:tcPr>
          <w:p w:rsidR="0003793E" w:rsidRPr="00F74D02" w:rsidRDefault="0003793E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收货地址列表</w:t>
            </w:r>
          </w:p>
        </w:tc>
      </w:tr>
      <w:tr w:rsidR="0003793E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03793E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Cart</w:t>
            </w:r>
          </w:p>
        </w:tc>
        <w:tc>
          <w:tcPr>
            <w:tcW w:w="4484" w:type="dxa"/>
          </w:tcPr>
          <w:p w:rsidR="0003793E" w:rsidRPr="00F74D02" w:rsidRDefault="00A7261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购物车</w:t>
            </w:r>
          </w:p>
        </w:tc>
      </w:tr>
      <w:tr w:rsidR="0003793E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03793E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OrderList</w:t>
            </w:r>
          </w:p>
        </w:tc>
        <w:tc>
          <w:tcPr>
            <w:tcW w:w="4484" w:type="dxa"/>
          </w:tcPr>
          <w:p w:rsidR="0003793E" w:rsidRPr="00F74D02" w:rsidRDefault="00A7261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订单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03793E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03793E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DealRecordList</w:t>
            </w:r>
          </w:p>
        </w:tc>
        <w:tc>
          <w:tcPr>
            <w:tcW w:w="4484" w:type="dxa"/>
          </w:tcPr>
          <w:p w:rsidR="0003793E" w:rsidRPr="00F74D02" w:rsidRDefault="00A7261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成交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记录列表</w:t>
            </w:r>
          </w:p>
        </w:tc>
      </w:tr>
      <w:tr w:rsidR="0003793E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03793E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CollectionList</w:t>
            </w:r>
          </w:p>
        </w:tc>
        <w:tc>
          <w:tcPr>
            <w:tcW w:w="4484" w:type="dxa"/>
          </w:tcPr>
          <w:p w:rsidR="0003793E" w:rsidRPr="00F74D02" w:rsidRDefault="00A7261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收藏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03793E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03793E" w:rsidRDefault="0003793E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FriendList</w:t>
            </w:r>
          </w:p>
        </w:tc>
        <w:tc>
          <w:tcPr>
            <w:tcW w:w="4484" w:type="dxa"/>
          </w:tcPr>
          <w:p w:rsidR="0003793E" w:rsidRPr="00F74D02" w:rsidRDefault="00A7261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好友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</w:tbl>
    <w:p w:rsidR="002D714E" w:rsidRDefault="002D714E" w:rsidP="003B3372">
      <w:pPr>
        <w:ind w:left="240" w:right="240"/>
        <w:rPr>
          <w:rFonts w:ascii="微软雅黑" w:eastAsia="微软雅黑" w:hAnsi="微软雅黑"/>
        </w:rPr>
      </w:pPr>
    </w:p>
    <w:p w:rsidR="005E23E0" w:rsidRDefault="005E23E0" w:rsidP="005E23E0">
      <w:pPr>
        <w:pStyle w:val="afffff8"/>
        <w:numPr>
          <w:ilvl w:val="0"/>
          <w:numId w:val="30"/>
        </w:numPr>
        <w:ind w:leftChars="0" w:right="240" w:firstLineChars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Store</w:t>
      </w:r>
      <w:r>
        <w:rPr>
          <w:rFonts w:ascii="微软雅黑" w:eastAsia="微软雅黑" w:hAnsi="微软雅黑"/>
        </w:rPr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5E23E0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Pr="00F74D02" w:rsidRDefault="005E23E0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5E23E0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I</w:t>
            </w: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</w:tr>
      <w:tr w:rsidR="005E23E0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Name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</w:tr>
      <w:tr w:rsidR="005E23E0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assword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密码</w:t>
            </w:r>
          </w:p>
        </w:tc>
      </w:tr>
      <w:tr w:rsidR="005E23E0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Owner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店主</w:t>
            </w:r>
            <w:r w:rsidR="00673356"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</w:tr>
      <w:tr w:rsidR="005E23E0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Email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邮箱</w:t>
            </w:r>
          </w:p>
        </w:tc>
      </w:tr>
      <w:tr w:rsidR="005E23E0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elephone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电话</w:t>
            </w:r>
          </w:p>
        </w:tc>
      </w:tr>
      <w:tr w:rsidR="005E23E0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L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ogo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标志</w:t>
            </w:r>
          </w:p>
        </w:tc>
      </w:tr>
      <w:tr w:rsidR="005E23E0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escription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店铺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描述</w:t>
            </w:r>
          </w:p>
        </w:tc>
      </w:tr>
      <w:tr w:rsidR="005E23E0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core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卖家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信用评分</w:t>
            </w:r>
          </w:p>
        </w:tc>
      </w:tr>
      <w:tr w:rsidR="005E23E0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Catego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ryList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种类列表</w:t>
            </w:r>
          </w:p>
        </w:tc>
      </w:tr>
      <w:tr w:rsidR="005E23E0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LogList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操作记录</w:t>
            </w:r>
          </w:p>
        </w:tc>
      </w:tr>
      <w:tr w:rsidR="005E23E0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CreditCard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信用卡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5E23E0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OrderList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订单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5E23E0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DealRecordList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成交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记录列表</w:t>
            </w:r>
          </w:p>
        </w:tc>
      </w:tr>
      <w:tr w:rsidR="005E23E0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CollectionList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收藏</w:t>
            </w:r>
            <w:r w:rsidR="00AC72F3">
              <w:rPr>
                <w:rFonts w:ascii="微软雅黑" w:eastAsia="微软雅黑" w:hAnsi="微软雅黑" w:hint="eastAsia"/>
                <w:sz w:val="21"/>
                <w:szCs w:val="21"/>
              </w:rPr>
              <w:t>者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5E23E0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5E23E0" w:rsidRDefault="005E23E0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FriendList</w:t>
            </w:r>
          </w:p>
        </w:tc>
        <w:tc>
          <w:tcPr>
            <w:tcW w:w="4484" w:type="dxa"/>
          </w:tcPr>
          <w:p w:rsidR="005E23E0" w:rsidRPr="00F74D02" w:rsidRDefault="005E23E0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好友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</w:tbl>
    <w:p w:rsidR="005E23E0" w:rsidRDefault="005E23E0" w:rsidP="005E23E0">
      <w:pPr>
        <w:ind w:leftChars="0" w:left="0" w:right="240"/>
        <w:jc w:val="center"/>
        <w:rPr>
          <w:rFonts w:ascii="微软雅黑" w:eastAsia="微软雅黑" w:hAnsi="微软雅黑"/>
        </w:rPr>
      </w:pPr>
    </w:p>
    <w:p w:rsidR="005E23E0" w:rsidRPr="005E23E0" w:rsidRDefault="005E23E0" w:rsidP="005E23E0">
      <w:pPr>
        <w:pStyle w:val="afffff8"/>
        <w:numPr>
          <w:ilvl w:val="0"/>
          <w:numId w:val="30"/>
        </w:numPr>
        <w:ind w:leftChars="0" w:right="240" w:firstLineChars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8F1CFA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8F1CFA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8F1CFA" w:rsidRPr="00F74D02" w:rsidRDefault="008F1CFA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8F1CFA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I</w:t>
            </w: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</w:p>
        </w:tc>
        <w:tc>
          <w:tcPr>
            <w:tcW w:w="4484" w:type="dxa"/>
          </w:tcPr>
          <w:p w:rsidR="008F1CFA" w:rsidRPr="00F74D02" w:rsidRDefault="008F1CFA" w:rsidP="008F1CFA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</w:tr>
      <w:tr w:rsidR="008F1CFA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</w:p>
        </w:tc>
        <w:tc>
          <w:tcPr>
            <w:tcW w:w="4484" w:type="dxa"/>
          </w:tcPr>
          <w:p w:rsidR="008F1CFA" w:rsidRPr="00F74D02" w:rsidRDefault="008F1CFA" w:rsidP="008F1CFA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</w:tr>
      <w:tr w:rsidR="008F1CFA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Store</w:t>
            </w:r>
          </w:p>
        </w:tc>
        <w:tc>
          <w:tcPr>
            <w:tcW w:w="4484" w:type="dxa"/>
          </w:tcPr>
          <w:p w:rsidR="008F1CFA" w:rsidRPr="00F74D02" w:rsidRDefault="00AC72F3" w:rsidP="008F1CFA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店铺名称</w:t>
            </w:r>
          </w:p>
        </w:tc>
      </w:tr>
      <w:tr w:rsidR="008F1CFA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Price</w:t>
            </w:r>
          </w:p>
        </w:tc>
        <w:tc>
          <w:tcPr>
            <w:tcW w:w="4484" w:type="dxa"/>
          </w:tcPr>
          <w:p w:rsidR="008F1CFA" w:rsidRPr="00F74D02" w:rsidRDefault="00AC72F3" w:rsidP="008F1CFA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价格</w:t>
            </w:r>
          </w:p>
        </w:tc>
      </w:tr>
      <w:tr w:rsidR="008F1CFA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Sales</w:t>
            </w:r>
          </w:p>
        </w:tc>
        <w:tc>
          <w:tcPr>
            <w:tcW w:w="4484" w:type="dxa"/>
          </w:tcPr>
          <w:p w:rsidR="008F1CFA" w:rsidRPr="00F74D02" w:rsidRDefault="00AC72F3" w:rsidP="008F1CFA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销量</w:t>
            </w:r>
          </w:p>
        </w:tc>
      </w:tr>
      <w:tr w:rsidR="008F1CFA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Score</w:t>
            </w:r>
          </w:p>
        </w:tc>
        <w:tc>
          <w:tcPr>
            <w:tcW w:w="4484" w:type="dxa"/>
          </w:tcPr>
          <w:p w:rsidR="008F1CFA" w:rsidRPr="00F74D02" w:rsidRDefault="00AC72F3" w:rsidP="008F1CFA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评分</w:t>
            </w:r>
          </w:p>
        </w:tc>
      </w:tr>
      <w:tr w:rsidR="008F1CFA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Description</w:t>
            </w:r>
          </w:p>
        </w:tc>
        <w:tc>
          <w:tcPr>
            <w:tcW w:w="4484" w:type="dxa"/>
          </w:tcPr>
          <w:p w:rsidR="008F1CFA" w:rsidRPr="00F74D02" w:rsidRDefault="00AC72F3" w:rsidP="008F1CFA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描述</w:t>
            </w:r>
          </w:p>
        </w:tc>
      </w:tr>
      <w:tr w:rsidR="008F1CFA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ImgList</w:t>
            </w:r>
          </w:p>
        </w:tc>
        <w:tc>
          <w:tcPr>
            <w:tcW w:w="4484" w:type="dxa"/>
          </w:tcPr>
          <w:p w:rsidR="008F1CFA" w:rsidRPr="00F74D02" w:rsidRDefault="00AC72F3" w:rsidP="008F1CFA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图片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8F1CFA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CategoryList</w:t>
            </w:r>
          </w:p>
        </w:tc>
        <w:tc>
          <w:tcPr>
            <w:tcW w:w="4484" w:type="dxa"/>
          </w:tcPr>
          <w:p w:rsidR="008F1CFA" w:rsidRPr="00F74D02" w:rsidRDefault="00AC72F3" w:rsidP="008F1CFA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商品类别</w:t>
            </w:r>
          </w:p>
        </w:tc>
      </w:tr>
      <w:tr w:rsidR="008F1CFA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CartList</w:t>
            </w:r>
          </w:p>
        </w:tc>
        <w:tc>
          <w:tcPr>
            <w:tcW w:w="4484" w:type="dxa"/>
          </w:tcPr>
          <w:p w:rsidR="008F1CFA" w:rsidRPr="00F74D02" w:rsidRDefault="00AC72F3" w:rsidP="008F1CFA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购物车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8F1CFA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CommentList</w:t>
            </w:r>
          </w:p>
        </w:tc>
        <w:tc>
          <w:tcPr>
            <w:tcW w:w="4484" w:type="dxa"/>
          </w:tcPr>
          <w:p w:rsidR="008F1CFA" w:rsidRPr="00F74D02" w:rsidRDefault="00AC72F3" w:rsidP="008F1CFA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评论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8F1CFA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Default="008F1CFA" w:rsidP="008F1CFA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CollectionList</w:t>
            </w:r>
          </w:p>
        </w:tc>
        <w:tc>
          <w:tcPr>
            <w:tcW w:w="4484" w:type="dxa"/>
          </w:tcPr>
          <w:p w:rsidR="008F1CFA" w:rsidRPr="00F74D02" w:rsidRDefault="00AC72F3" w:rsidP="008F1CFA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收藏者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</w:tbl>
    <w:p w:rsidR="005E23E0" w:rsidRDefault="005E23E0" w:rsidP="005E23E0">
      <w:pPr>
        <w:ind w:leftChars="0" w:left="0" w:right="240"/>
        <w:jc w:val="center"/>
        <w:rPr>
          <w:rFonts w:ascii="微软雅黑" w:eastAsia="微软雅黑" w:hAnsi="微软雅黑"/>
        </w:rPr>
      </w:pPr>
    </w:p>
    <w:p w:rsidR="005E23E0" w:rsidRPr="008F1CFA" w:rsidRDefault="008F1CFA" w:rsidP="008F1CFA">
      <w:pPr>
        <w:pStyle w:val="afffff8"/>
        <w:numPr>
          <w:ilvl w:val="0"/>
          <w:numId w:val="30"/>
        </w:numPr>
        <w:ind w:leftChars="0" w:right="240" w:firstLineChars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Admin</w:t>
      </w:r>
      <w:r>
        <w:rPr>
          <w:rFonts w:ascii="微软雅黑" w:eastAsia="微软雅黑" w:hAnsi="微软雅黑"/>
        </w:rPr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8F1CFA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8F1CFA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列</w:t>
            </w:r>
          </w:p>
        </w:tc>
        <w:tc>
          <w:tcPr>
            <w:tcW w:w="4484" w:type="dxa"/>
          </w:tcPr>
          <w:p w:rsidR="008F1CFA" w:rsidRPr="00F74D02" w:rsidRDefault="008F1CFA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8F1CFA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8F1CFA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I</w:t>
            </w: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d</w:t>
            </w:r>
          </w:p>
        </w:tc>
        <w:tc>
          <w:tcPr>
            <w:tcW w:w="4484" w:type="dxa"/>
          </w:tcPr>
          <w:p w:rsidR="008F1CFA" w:rsidRPr="00F74D02" w:rsidRDefault="008F1CFA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编号</w:t>
            </w:r>
          </w:p>
        </w:tc>
      </w:tr>
      <w:tr w:rsidR="008F1CFA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8F1CFA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Name</w:t>
            </w:r>
          </w:p>
        </w:tc>
        <w:tc>
          <w:tcPr>
            <w:tcW w:w="4484" w:type="dxa"/>
          </w:tcPr>
          <w:p w:rsidR="008F1CFA" w:rsidRPr="00F74D02" w:rsidRDefault="00673356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名称</w:t>
            </w:r>
          </w:p>
        </w:tc>
      </w:tr>
      <w:tr w:rsidR="008F1CFA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414D5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Password</w:t>
            </w:r>
          </w:p>
        </w:tc>
        <w:tc>
          <w:tcPr>
            <w:tcW w:w="4484" w:type="dxa"/>
          </w:tcPr>
          <w:p w:rsidR="008F1CFA" w:rsidRPr="00F74D02" w:rsidRDefault="00673356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密码</w:t>
            </w:r>
          </w:p>
        </w:tc>
      </w:tr>
      <w:tr w:rsidR="008F1CFA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414D5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Email</w:t>
            </w:r>
          </w:p>
        </w:tc>
        <w:tc>
          <w:tcPr>
            <w:tcW w:w="4484" w:type="dxa"/>
          </w:tcPr>
          <w:p w:rsidR="008F1CFA" w:rsidRPr="00F74D02" w:rsidRDefault="00673356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邮箱</w:t>
            </w:r>
          </w:p>
        </w:tc>
      </w:tr>
      <w:tr w:rsidR="008F1CFA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Pr="00F74D02" w:rsidRDefault="00414D5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Telephone</w:t>
            </w:r>
          </w:p>
        </w:tc>
        <w:tc>
          <w:tcPr>
            <w:tcW w:w="4484" w:type="dxa"/>
          </w:tcPr>
          <w:p w:rsidR="008F1CFA" w:rsidRPr="00F74D02" w:rsidRDefault="00673356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电话</w:t>
            </w:r>
          </w:p>
        </w:tc>
      </w:tr>
      <w:tr w:rsidR="008F1CFA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Default="00414D5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Authority</w:t>
            </w:r>
          </w:p>
        </w:tc>
        <w:tc>
          <w:tcPr>
            <w:tcW w:w="4484" w:type="dxa"/>
          </w:tcPr>
          <w:p w:rsidR="008F1CFA" w:rsidRPr="00F74D02" w:rsidRDefault="00673356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权限</w:t>
            </w:r>
          </w:p>
        </w:tc>
      </w:tr>
      <w:tr w:rsidR="008F1CFA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F1CFA" w:rsidRDefault="00414D5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LogList</w:t>
            </w:r>
          </w:p>
        </w:tc>
        <w:tc>
          <w:tcPr>
            <w:tcW w:w="4484" w:type="dxa"/>
          </w:tcPr>
          <w:p w:rsidR="008F1CFA" w:rsidRPr="00F74D02" w:rsidRDefault="00673356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操作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记录</w:t>
            </w:r>
          </w:p>
        </w:tc>
      </w:tr>
    </w:tbl>
    <w:p w:rsidR="005D2B24" w:rsidRDefault="002D714E" w:rsidP="005D2B24">
      <w:pPr>
        <w:pStyle w:val="21"/>
        <w:numPr>
          <w:ilvl w:val="1"/>
          <w:numId w:val="28"/>
        </w:numPr>
        <w:ind w:left="807" w:right="240"/>
        <w:rPr>
          <w:rFonts w:ascii="微软雅黑" w:eastAsia="微软雅黑" w:hAnsi="微软雅黑"/>
        </w:rPr>
      </w:pPr>
      <w:bookmarkStart w:id="8" w:name="_Toc393662880"/>
      <w:r>
        <w:rPr>
          <w:rFonts w:ascii="微软雅黑" w:eastAsia="微软雅黑" w:hAnsi="微软雅黑" w:hint="eastAsia"/>
        </w:rPr>
        <w:lastRenderedPageBreak/>
        <w:t>模块</w:t>
      </w:r>
      <w:r w:rsidR="005D2B24">
        <w:rPr>
          <w:rFonts w:ascii="微软雅黑" w:eastAsia="微软雅黑" w:hAnsi="微软雅黑"/>
        </w:rPr>
        <w:t>接口</w:t>
      </w:r>
      <w:bookmarkEnd w:id="8"/>
    </w:p>
    <w:p w:rsidR="003B3372" w:rsidRDefault="00673356" w:rsidP="001F1FD9">
      <w:pPr>
        <w:pStyle w:val="31"/>
        <w:numPr>
          <w:ilvl w:val="2"/>
          <w:numId w:val="28"/>
        </w:numPr>
        <w:ind w:leftChars="0" w:right="2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bookmarkStart w:id="9" w:name="_Toc393662881"/>
      <w:r w:rsidR="001F1FD9">
        <w:rPr>
          <w:rFonts w:ascii="微软雅黑" w:eastAsia="微软雅黑" w:hAnsi="微软雅黑" w:hint="eastAsia"/>
        </w:rPr>
        <w:t>Logic-Data接口</w:t>
      </w:r>
      <w:bookmarkEnd w:id="9"/>
    </w:p>
    <w:p w:rsidR="00824BBB" w:rsidRDefault="00BD7434" w:rsidP="00BD7434">
      <w:pPr>
        <w:ind w:leftChars="0" w:left="0" w:right="240"/>
        <w:jc w:val="center"/>
      </w:pPr>
      <w:r>
        <w:t>1.</w:t>
      </w:r>
      <w:r w:rsidR="00824BBB">
        <w:t>Consumer</w:t>
      </w:r>
      <w:r w:rsidR="00824BBB"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824BBB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F74D02" w:rsidRDefault="00824BBB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484" w:type="dxa"/>
          </w:tcPr>
          <w:p w:rsidR="00824BBB" w:rsidRPr="00F74D02" w:rsidRDefault="00824BBB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nsertConsumer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创建新的用户(ID，用户名</w:t>
            </w: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selectConsumerBySth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通过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某属性查找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g</w:t>
            </w:r>
            <w:r w:rsidRPr="00EC3A0F">
              <w:rPr>
                <w:rFonts w:ascii="微软雅黑" w:eastAsia="微软雅黑" w:hAnsi="微软雅黑"/>
                <w:sz w:val="21"/>
                <w:szCs w:val="21"/>
              </w:rPr>
              <w:t>etPassword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获取用户密码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getSth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某属性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modifyName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修改用户昵称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modifyPassword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修改用户密码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modifySth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修改用户信息（其他）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deleteConsumer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用户</w:t>
            </w:r>
          </w:p>
        </w:tc>
      </w:tr>
    </w:tbl>
    <w:p w:rsidR="00824BBB" w:rsidRDefault="00824BBB" w:rsidP="00824BBB">
      <w:pPr>
        <w:ind w:leftChars="0" w:left="0" w:right="240"/>
        <w:jc w:val="center"/>
      </w:pPr>
      <w:r>
        <w:rPr>
          <w:rFonts w:hint="eastAsia"/>
        </w:rPr>
        <w:t>CreditCard</w:t>
      </w:r>
      <w:r>
        <w:rPr>
          <w:rFonts w:hint="eastAsia"/>
        </w:rPr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824BBB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F74D02" w:rsidRDefault="00824BBB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484" w:type="dxa"/>
          </w:tcPr>
          <w:p w:rsidR="00824BBB" w:rsidRPr="00F74D02" w:rsidRDefault="00824BBB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insertCreditCard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绑定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新信用卡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selectCreditCardByID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通过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某属性查找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g</w:t>
            </w:r>
            <w:r w:rsidRPr="00EC3A0F">
              <w:rPr>
                <w:rFonts w:ascii="微软雅黑" w:eastAsia="微软雅黑" w:hAnsi="微软雅黑"/>
                <w:sz w:val="21"/>
                <w:szCs w:val="21"/>
              </w:rPr>
              <w:t>etPassword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获取用户密码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getBalance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获取余额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modifyPassword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修改用户密码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modifyBalance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余额</w:t>
            </w:r>
            <w:proofErr w:type="gramEnd"/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deleteCreditCard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删除信用卡</w:t>
            </w:r>
          </w:p>
        </w:tc>
      </w:tr>
    </w:tbl>
    <w:p w:rsidR="00824BBB" w:rsidRDefault="00824BBB" w:rsidP="00824BBB">
      <w:pPr>
        <w:ind w:leftChars="0" w:left="0" w:right="240"/>
        <w:jc w:val="center"/>
        <w:rPr>
          <w:rFonts w:hint="eastAsia"/>
        </w:rPr>
      </w:pPr>
      <w:r>
        <w:rPr>
          <w:rFonts w:hint="eastAsia"/>
        </w:rPr>
        <w:t>DeliveryAddress</w:t>
      </w:r>
      <w:r>
        <w:rPr>
          <w:rFonts w:hint="eastAsia"/>
        </w:rPr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824BBB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F74D02" w:rsidRDefault="00824BBB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484" w:type="dxa"/>
          </w:tcPr>
          <w:p w:rsidR="00824BBB" w:rsidRPr="00F74D02" w:rsidRDefault="00824BBB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</w:t>
            </w:r>
            <w:r w:rsidRPr="00F139C8">
              <w:rPr>
                <w:rFonts w:ascii="微软雅黑" w:eastAsia="微软雅黑" w:hAnsi="微软雅黑"/>
                <w:sz w:val="21"/>
                <w:szCs w:val="21"/>
              </w:rPr>
              <w:t>DeliveryAddress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收货地址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select</w:t>
            </w:r>
            <w:r w:rsidRPr="00F139C8">
              <w:rPr>
                <w:rFonts w:ascii="微软雅黑" w:eastAsia="微软雅黑" w:hAnsi="微软雅黑"/>
                <w:sz w:val="21"/>
                <w:szCs w:val="21"/>
              </w:rPr>
              <w:t>DeliveryAddress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ByID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通过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某属性查找收货地址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getSth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获取某属性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modify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Sth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改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某属性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modifyDefault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修改默认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delete</w:t>
            </w:r>
            <w:r w:rsidRPr="00F139C8">
              <w:rPr>
                <w:rFonts w:ascii="微软雅黑" w:eastAsia="微软雅黑" w:hAnsi="微软雅黑"/>
                <w:sz w:val="21"/>
                <w:szCs w:val="21"/>
              </w:rPr>
              <w:t>DeliveryAddress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收货地址</w:t>
            </w:r>
          </w:p>
        </w:tc>
      </w:tr>
    </w:tbl>
    <w:p w:rsidR="00824BBB" w:rsidRDefault="00824BBB" w:rsidP="00824BBB">
      <w:pPr>
        <w:ind w:leftChars="0" w:left="0" w:right="240"/>
        <w:jc w:val="center"/>
        <w:rPr>
          <w:rFonts w:hint="eastAsia"/>
        </w:rPr>
      </w:pPr>
      <w:r>
        <w:rPr>
          <w:rFonts w:hint="eastAsia"/>
        </w:rPr>
        <w:t>Cart</w:t>
      </w:r>
      <w:r>
        <w:rPr>
          <w:rFonts w:hint="eastAsia"/>
        </w:rPr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824BBB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F74D02" w:rsidRDefault="00824BBB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接口</w:t>
            </w:r>
          </w:p>
        </w:tc>
        <w:tc>
          <w:tcPr>
            <w:tcW w:w="4484" w:type="dxa"/>
          </w:tcPr>
          <w:p w:rsidR="00824BBB" w:rsidRPr="00F74D02" w:rsidRDefault="00824BBB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getTotalPrice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总价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insertProduct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加入新商品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modify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Quantity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调整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商品数量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deleteProduct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商品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insertFriend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增加好友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关系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deleteFriend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好友关系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insertCollection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收藏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deleteCollection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删除收藏</w:t>
            </w:r>
          </w:p>
        </w:tc>
      </w:tr>
    </w:tbl>
    <w:p w:rsidR="00824BBB" w:rsidRDefault="00824BBB" w:rsidP="00824BBB">
      <w:pPr>
        <w:ind w:leftChars="0" w:left="0" w:right="240"/>
        <w:jc w:val="center"/>
        <w:rPr>
          <w:rFonts w:hint="eastAsia"/>
        </w:rPr>
      </w:pPr>
      <w:r>
        <w:rPr>
          <w:rFonts w:hint="eastAsia"/>
        </w:rPr>
        <w:t>Order</w:t>
      </w:r>
      <w:r>
        <w:rPr>
          <w:rFonts w:hint="eastAsia"/>
        </w:rPr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824BBB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F74D02" w:rsidRDefault="00824BBB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484" w:type="dxa"/>
          </w:tcPr>
          <w:p w:rsidR="00824BBB" w:rsidRPr="00F74D02" w:rsidRDefault="00824BBB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insertOrder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订单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modify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State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更新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订单状态</w:t>
            </w:r>
          </w:p>
        </w:tc>
      </w:tr>
    </w:tbl>
    <w:p w:rsidR="00824BBB" w:rsidRDefault="00824BBB" w:rsidP="00824BBB">
      <w:pPr>
        <w:ind w:leftChars="0" w:left="0" w:right="240"/>
        <w:jc w:val="center"/>
      </w:pPr>
    </w:p>
    <w:p w:rsidR="00824BBB" w:rsidRDefault="00BD7434" w:rsidP="00BD7434">
      <w:pPr>
        <w:ind w:leftChars="0" w:left="0" w:right="240"/>
        <w:jc w:val="center"/>
        <w:rPr>
          <w:rFonts w:hint="eastAsia"/>
        </w:rPr>
      </w:pPr>
      <w:r>
        <w:t xml:space="preserve">2. </w:t>
      </w:r>
      <w:r w:rsidR="00824BBB">
        <w:rPr>
          <w:rFonts w:hint="eastAsia"/>
        </w:rPr>
        <w:t>Store</w:t>
      </w:r>
      <w:r w:rsidR="00824BBB"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824BBB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F74D02" w:rsidRDefault="00824BBB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484" w:type="dxa"/>
          </w:tcPr>
          <w:p w:rsidR="00824BBB" w:rsidRPr="00F74D02" w:rsidRDefault="00824BBB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insertStore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新建店铺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selectStoreBySth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通过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某属性查找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店铺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g</w:t>
            </w:r>
            <w:r w:rsidRPr="00EC3A0F">
              <w:rPr>
                <w:rFonts w:ascii="微软雅黑" w:eastAsia="微软雅黑" w:hAnsi="微软雅黑"/>
                <w:sz w:val="21"/>
                <w:szCs w:val="21"/>
              </w:rPr>
              <w:t>etPassword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获取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店铺</w:t>
            </w: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密码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getSth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某属性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modifyName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店铺</w:t>
            </w:r>
            <w:r w:rsidRPr="00EC3A0F">
              <w:rPr>
                <w:rFonts w:ascii="微软雅黑" w:eastAsia="微软雅黑" w:hAnsi="微软雅黑"/>
                <w:sz w:val="21"/>
                <w:szCs w:val="21"/>
              </w:rPr>
              <w:t>昵称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modifyPassword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店铺</w:t>
            </w:r>
            <w:r w:rsidRPr="00EC3A0F">
              <w:rPr>
                <w:rFonts w:ascii="微软雅黑" w:eastAsia="微软雅黑" w:hAnsi="微软雅黑"/>
                <w:sz w:val="21"/>
                <w:szCs w:val="21"/>
              </w:rPr>
              <w:t>密码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modifySth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修改用户信息（其他）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deleteConsumer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删除店铺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insertFriend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增加好友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关系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deleteFriend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好友关系</w:t>
            </w:r>
          </w:p>
        </w:tc>
      </w:tr>
    </w:tbl>
    <w:p w:rsidR="00824BBB" w:rsidRDefault="00824BBB" w:rsidP="00824BBB">
      <w:pPr>
        <w:ind w:leftChars="0" w:left="0" w:right="240"/>
        <w:jc w:val="center"/>
        <w:rPr>
          <w:rFonts w:hint="eastAsia"/>
        </w:rPr>
      </w:pPr>
      <w:r>
        <w:rPr>
          <w:rFonts w:hint="eastAsia"/>
        </w:rPr>
        <w:t>Category</w:t>
      </w:r>
      <w:r>
        <w:rPr>
          <w:rFonts w:hint="eastAsia"/>
        </w:rPr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824BBB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F74D02" w:rsidRDefault="00824BBB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484" w:type="dxa"/>
          </w:tcPr>
          <w:p w:rsidR="00824BBB" w:rsidRPr="00F74D02" w:rsidRDefault="00824BBB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insertCategory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类别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insertCategoryToProduct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给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商品增加类别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insertCategoryToStore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给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店铺增加类别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deleteCategory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删除类别</w:t>
            </w:r>
          </w:p>
        </w:tc>
      </w:tr>
    </w:tbl>
    <w:p w:rsidR="00824BBB" w:rsidRDefault="00824BBB" w:rsidP="00824BBB">
      <w:pPr>
        <w:ind w:leftChars="0" w:left="0" w:right="240"/>
      </w:pPr>
    </w:p>
    <w:p w:rsidR="00824BBB" w:rsidRDefault="00824BBB" w:rsidP="00824BBB">
      <w:pPr>
        <w:ind w:leftChars="0" w:left="0" w:right="240"/>
        <w:jc w:val="center"/>
        <w:rPr>
          <w:rFonts w:hint="eastAsia"/>
        </w:rPr>
      </w:pPr>
      <w:r>
        <w:rPr>
          <w:rFonts w:hint="eastAsia"/>
        </w:rPr>
        <w:t>3.</w:t>
      </w:r>
      <w:r w:rsidR="00BD7434">
        <w:t xml:space="preserve"> </w:t>
      </w:r>
      <w:r>
        <w:rPr>
          <w:rFonts w:hint="eastAsia"/>
        </w:rPr>
        <w:t>Product</w:t>
      </w:r>
      <w:r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824BBB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F74D02" w:rsidRDefault="00824BBB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484" w:type="dxa"/>
          </w:tcPr>
          <w:p w:rsidR="00824BBB" w:rsidRPr="00F74D02" w:rsidRDefault="00824BBB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insertProduct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新建商品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selectProductBySth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通过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某属性查找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getSth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某属性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modifyName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商品</w:t>
            </w:r>
            <w:r w:rsidRPr="00EC3A0F">
              <w:rPr>
                <w:rFonts w:ascii="微软雅黑" w:eastAsia="微软雅黑" w:hAnsi="微软雅黑"/>
                <w:sz w:val="21"/>
                <w:szCs w:val="21"/>
              </w:rPr>
              <w:t>昵称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modifySth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修改用户信息（其他）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deleteProduct</w:t>
            </w:r>
          </w:p>
        </w:tc>
        <w:tc>
          <w:tcPr>
            <w:tcW w:w="4484" w:type="dxa"/>
          </w:tcPr>
          <w:p w:rsidR="00824BBB" w:rsidRPr="00E46B38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删除商品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modify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State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更新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订单状态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insertComment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新建评论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deleteComment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删除评论</w:t>
            </w:r>
          </w:p>
        </w:tc>
      </w:tr>
    </w:tbl>
    <w:p w:rsidR="00824BBB" w:rsidRDefault="00824BBB" w:rsidP="00824BBB">
      <w:pPr>
        <w:ind w:leftChars="0" w:left="0" w:right="240"/>
      </w:pPr>
    </w:p>
    <w:p w:rsidR="00824BBB" w:rsidRDefault="00824BBB" w:rsidP="00824BBB">
      <w:pPr>
        <w:ind w:leftChars="0" w:left="0" w:right="240"/>
        <w:jc w:val="center"/>
        <w:rPr>
          <w:rFonts w:hint="eastAsia"/>
        </w:rPr>
      </w:pPr>
      <w:r>
        <w:rPr>
          <w:rFonts w:hint="eastAsia"/>
        </w:rPr>
        <w:t>4.</w:t>
      </w:r>
      <w:r w:rsidR="00BD7434">
        <w:t xml:space="preserve"> </w:t>
      </w:r>
      <w:r>
        <w:rPr>
          <w:rFonts w:hint="eastAsia"/>
        </w:rPr>
        <w:t>Admin</w:t>
      </w:r>
      <w:r>
        <w:t>类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824BBB" w:rsidRPr="00F74D02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F74D02" w:rsidRDefault="00824BBB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484" w:type="dxa"/>
          </w:tcPr>
          <w:p w:rsidR="00824BBB" w:rsidRPr="00F74D02" w:rsidRDefault="00824BBB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F74D02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nsert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Admin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创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建新的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管理员</w:t>
            </w:r>
            <w:r w:rsidRPr="00EC3A0F">
              <w:rPr>
                <w:rFonts w:ascii="微软雅黑" w:eastAsia="微软雅黑" w:hAnsi="微软雅黑"/>
                <w:sz w:val="21"/>
                <w:szCs w:val="21"/>
              </w:rPr>
              <w:t>(ID，用户名</w:t>
            </w: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)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g</w:t>
            </w:r>
            <w:r w:rsidRPr="00EC3A0F">
              <w:rPr>
                <w:rFonts w:ascii="微软雅黑" w:eastAsia="微软雅黑" w:hAnsi="微软雅黑"/>
                <w:sz w:val="21"/>
                <w:szCs w:val="21"/>
              </w:rPr>
              <w:t>etPassword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获取用户密码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getSth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获取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某属性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modifyName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管理员</w:t>
            </w:r>
            <w:r w:rsidRPr="00EC3A0F">
              <w:rPr>
                <w:rFonts w:ascii="微软雅黑" w:eastAsia="微软雅黑" w:hAnsi="微软雅黑"/>
                <w:sz w:val="21"/>
                <w:szCs w:val="21"/>
              </w:rPr>
              <w:t>昵称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 w:hint="eastAsia"/>
                <w:sz w:val="21"/>
                <w:szCs w:val="21"/>
              </w:rPr>
              <w:t>modifyPassword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管理员</w:t>
            </w:r>
            <w:r w:rsidRPr="00EC3A0F">
              <w:rPr>
                <w:rFonts w:ascii="微软雅黑" w:eastAsia="微软雅黑" w:hAnsi="微软雅黑"/>
                <w:sz w:val="21"/>
                <w:szCs w:val="21"/>
              </w:rPr>
              <w:t>密码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modify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Authority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管理员权限</w:t>
            </w:r>
          </w:p>
        </w:tc>
      </w:tr>
      <w:tr w:rsidR="00824BBB" w:rsidRPr="00F74D02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modifySth</w:t>
            </w:r>
          </w:p>
        </w:tc>
        <w:tc>
          <w:tcPr>
            <w:tcW w:w="4484" w:type="dxa"/>
          </w:tcPr>
          <w:p w:rsidR="00824BBB" w:rsidRPr="00EC3A0F" w:rsidRDefault="00824BBB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管理员</w:t>
            </w:r>
            <w:r w:rsidRPr="00EC3A0F">
              <w:rPr>
                <w:rFonts w:ascii="微软雅黑" w:eastAsia="微软雅黑" w:hAnsi="微软雅黑"/>
                <w:sz w:val="21"/>
                <w:szCs w:val="21"/>
              </w:rPr>
              <w:t>信息（其他）</w:t>
            </w:r>
          </w:p>
        </w:tc>
      </w:tr>
      <w:tr w:rsidR="00824BBB" w:rsidRPr="00F74D02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deleteAdmin</w:t>
            </w:r>
          </w:p>
        </w:tc>
        <w:tc>
          <w:tcPr>
            <w:tcW w:w="4484" w:type="dxa"/>
          </w:tcPr>
          <w:p w:rsidR="00824BBB" w:rsidRDefault="00824BBB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删除管理员</w:t>
            </w:r>
          </w:p>
        </w:tc>
      </w:tr>
    </w:tbl>
    <w:p w:rsidR="00EC3A0F" w:rsidRDefault="00EC3A0F" w:rsidP="001F1FD9">
      <w:pPr>
        <w:ind w:left="240" w:right="240"/>
        <w:rPr>
          <w:rFonts w:ascii="微软雅黑" w:eastAsia="微软雅黑" w:hAnsi="微软雅黑"/>
        </w:rPr>
      </w:pPr>
    </w:p>
    <w:p w:rsidR="001F1FD9" w:rsidRDefault="00673356" w:rsidP="00BD7434">
      <w:pPr>
        <w:pStyle w:val="31"/>
        <w:numPr>
          <w:ilvl w:val="2"/>
          <w:numId w:val="28"/>
        </w:numPr>
        <w:ind w:leftChars="0" w:right="2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bookmarkStart w:id="10" w:name="_Toc393662882"/>
      <w:r w:rsidR="001F1FD9">
        <w:rPr>
          <w:rFonts w:ascii="微软雅黑" w:eastAsia="微软雅黑" w:hAnsi="微软雅黑" w:hint="eastAsia"/>
        </w:rPr>
        <w:t>View</w:t>
      </w:r>
      <w:r w:rsidR="001F1FD9">
        <w:rPr>
          <w:rFonts w:ascii="微软雅黑" w:eastAsia="微软雅黑" w:hAnsi="微软雅黑"/>
        </w:rPr>
        <w:t>-Logic &amp; Logic</w:t>
      </w:r>
      <w:r w:rsidR="001F1FD9">
        <w:rPr>
          <w:rFonts w:ascii="微软雅黑" w:eastAsia="微软雅黑" w:hAnsi="微软雅黑" w:hint="eastAsia"/>
        </w:rPr>
        <w:t>内部</w:t>
      </w:r>
      <w:r w:rsidR="001F1FD9">
        <w:rPr>
          <w:rFonts w:ascii="微软雅黑" w:eastAsia="微软雅黑" w:hAnsi="微软雅黑"/>
        </w:rPr>
        <w:t>接口</w:t>
      </w:r>
      <w:bookmarkEnd w:id="10"/>
    </w:p>
    <w:p w:rsidR="001F1FD9" w:rsidRPr="001933A5" w:rsidRDefault="001933A5" w:rsidP="001933A5">
      <w:pPr>
        <w:pStyle w:val="afffff8"/>
        <w:numPr>
          <w:ilvl w:val="0"/>
          <w:numId w:val="32"/>
        </w:numPr>
        <w:ind w:leftChars="0" w:right="240" w:firstLineChars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消费者</w:t>
      </w:r>
      <w:r>
        <w:rPr>
          <w:rFonts w:ascii="微软雅黑" w:eastAsia="微软雅黑" w:hAnsi="微软雅黑"/>
        </w:rPr>
        <w:t>日常操作</w:t>
      </w:r>
    </w:p>
    <w:tbl>
      <w:tblPr>
        <w:tblStyle w:val="113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1933A5" w:rsidRPr="001933A5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ind w:leftChars="0" w:left="0" w:right="240"/>
              <w:jc w:val="center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接口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说明</w:t>
            </w:r>
          </w:p>
        </w:tc>
      </w:tr>
      <w:tr w:rsidR="001933A5" w:rsidRPr="001933A5" w:rsidTr="0019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addToCart(product, num)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将产品</w:t>
            </w:r>
            <w:r w:rsidRPr="001933A5"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  <w:t>加入购物车</w:t>
            </w:r>
          </w:p>
        </w:tc>
      </w:tr>
      <w:tr w:rsidR="001933A5" w:rsidRP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lastRenderedPageBreak/>
              <w:t>removeFromCart(product, num)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将产品</w:t>
            </w:r>
            <w:r w:rsidRPr="001933A5"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  <w:t>移出购物车</w:t>
            </w:r>
          </w:p>
        </w:tc>
      </w:tr>
      <w:tr w:rsidR="001933A5" w:rsidRPr="001933A5" w:rsidTr="0019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setOrder(orderInfo)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设置</w:t>
            </w:r>
            <w:r w:rsidRPr="001933A5"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  <w:t>订单信息并加入订单</w:t>
            </w:r>
          </w:p>
        </w:tc>
      </w:tr>
      <w:tr w:rsidR="001933A5" w:rsidRP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checkOrderHistory()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查看订单</w:t>
            </w:r>
            <w:r w:rsidRPr="001933A5"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  <w:t>历史记录</w:t>
            </w:r>
          </w:p>
        </w:tc>
      </w:tr>
      <w:tr w:rsidR="001933A5" w:rsidRPr="001933A5" w:rsidTr="0019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classifyOrderState()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把</w:t>
            </w:r>
            <w:r w:rsidRPr="001933A5"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  <w:t>所有订单</w:t>
            </w: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根据状态</w:t>
            </w:r>
            <w:r w:rsidRPr="001933A5"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  <w:t>进行分类</w:t>
            </w:r>
          </w:p>
        </w:tc>
      </w:tr>
      <w:tr w:rsidR="001933A5" w:rsidRP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collectProduct(productInfo)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收藏</w:t>
            </w:r>
            <w:r w:rsidRPr="001933A5"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  <w:t>商品</w:t>
            </w:r>
          </w:p>
        </w:tc>
      </w:tr>
      <w:tr w:rsidR="001933A5" w:rsidRPr="001933A5" w:rsidTr="0019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collectStore(storeInfo)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color w:val="0B5294" w:themeColor="accent1" w:themeShade="BF"/>
                <w:sz w:val="21"/>
                <w:szCs w:val="21"/>
              </w:rPr>
              <w:t>收藏</w:t>
            </w:r>
            <w:r w:rsidRPr="001933A5">
              <w:rPr>
                <w:rFonts w:ascii="微软雅黑" w:eastAsia="微软雅黑" w:hAnsi="微软雅黑"/>
                <w:color w:val="0B5294" w:themeColor="accent1" w:themeShade="BF"/>
                <w:sz w:val="21"/>
                <w:szCs w:val="21"/>
              </w:rPr>
              <w:t>商店</w:t>
            </w:r>
          </w:p>
        </w:tc>
      </w:tr>
    </w:tbl>
    <w:p w:rsidR="001F1FD9" w:rsidRDefault="001F1FD9" w:rsidP="001F1FD9">
      <w:pPr>
        <w:ind w:left="240" w:right="240"/>
        <w:rPr>
          <w:rFonts w:ascii="微软雅黑" w:eastAsia="微软雅黑" w:hAnsi="微软雅黑"/>
        </w:rPr>
      </w:pPr>
    </w:p>
    <w:p w:rsidR="001933A5" w:rsidRDefault="001933A5" w:rsidP="001933A5">
      <w:pPr>
        <w:pStyle w:val="afffff8"/>
        <w:numPr>
          <w:ilvl w:val="0"/>
          <w:numId w:val="32"/>
        </w:numPr>
        <w:ind w:leftChars="0" w:right="240" w:firstLineChars="0"/>
        <w:jc w:val="center"/>
        <w:rPr>
          <w:rFonts w:ascii="微软雅黑" w:eastAsia="微软雅黑" w:hAnsi="微软雅黑"/>
        </w:rPr>
      </w:pPr>
      <w:r w:rsidRPr="001933A5">
        <w:rPr>
          <w:rFonts w:ascii="微软雅黑" w:eastAsia="微软雅黑" w:hAnsi="微软雅黑" w:hint="eastAsia"/>
        </w:rPr>
        <w:t>店铺的平常操作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3544"/>
        <w:gridCol w:w="4762"/>
      </w:tblGrid>
      <w:tr w:rsidR="001933A5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933A5" w:rsidRPr="001933A5" w:rsidRDefault="001933A5" w:rsidP="001933A5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762" w:type="dxa"/>
          </w:tcPr>
          <w:p w:rsidR="001933A5" w:rsidRPr="001933A5" w:rsidRDefault="001933A5" w:rsidP="001933A5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checkOrderHistory()</w:t>
            </w:r>
          </w:p>
        </w:tc>
        <w:tc>
          <w:tcPr>
            <w:tcW w:w="4762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查看订单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历史记录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classifyOrderState()</w:t>
            </w:r>
          </w:p>
        </w:tc>
        <w:tc>
          <w:tcPr>
            <w:tcW w:w="4762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把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所有订单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根据状态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进行分类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confirmReceivables(order)</w:t>
            </w:r>
          </w:p>
        </w:tc>
        <w:tc>
          <w:tcPr>
            <w:tcW w:w="4762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确认收款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addProduct(productInfo)</w:t>
            </w:r>
          </w:p>
        </w:tc>
        <w:tc>
          <w:tcPr>
            <w:tcW w:w="4762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添加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产品并重新准备要显示在界面上的列表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setProduct(productInfo)</w:t>
            </w:r>
          </w:p>
        </w:tc>
        <w:tc>
          <w:tcPr>
            <w:tcW w:w="4762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修改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产品信息并重新准备要显示在界面上的列表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deleteProduct(productInfo)</w:t>
            </w:r>
          </w:p>
        </w:tc>
        <w:tc>
          <w:tcPr>
            <w:tcW w:w="4762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删除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产品并重新准备要显示在界面上的列表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getOrderInfo(order)</w:t>
            </w:r>
          </w:p>
        </w:tc>
        <w:tc>
          <w:tcPr>
            <w:tcW w:w="4762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得到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某一具体订单的信息</w:t>
            </w:r>
          </w:p>
        </w:tc>
      </w:tr>
    </w:tbl>
    <w:p w:rsidR="001933A5" w:rsidRDefault="001933A5" w:rsidP="001933A5">
      <w:pPr>
        <w:ind w:leftChars="0" w:left="0" w:right="240"/>
        <w:rPr>
          <w:rFonts w:ascii="微软雅黑" w:eastAsia="微软雅黑" w:hAnsi="微软雅黑"/>
        </w:rPr>
      </w:pPr>
    </w:p>
    <w:p w:rsidR="001933A5" w:rsidRDefault="001933A5" w:rsidP="001933A5">
      <w:pPr>
        <w:pStyle w:val="afffff8"/>
        <w:numPr>
          <w:ilvl w:val="0"/>
          <w:numId w:val="32"/>
        </w:numPr>
        <w:ind w:leftChars="0" w:right="240" w:firstLineChars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</w:t>
      </w:r>
      <w:r>
        <w:rPr>
          <w:rFonts w:ascii="微软雅黑" w:eastAsia="微软雅黑" w:hAnsi="微软雅黑"/>
        </w:rPr>
        <w:t>操作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1933A5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BD1C3E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153" w:type="dxa"/>
          </w:tcPr>
          <w:p w:rsidR="001933A5" w:rsidRPr="001933A5" w:rsidRDefault="001933A5" w:rsidP="00BD1C3E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handleComplaints()</w:t>
            </w:r>
          </w:p>
        </w:tc>
        <w:tc>
          <w:tcPr>
            <w:tcW w:w="4153" w:type="dxa"/>
          </w:tcPr>
          <w:p w:rsidR="001933A5" w:rsidRPr="001933A5" w:rsidRDefault="001933A5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处理投诉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addStore(storeInfo)</w:t>
            </w:r>
          </w:p>
        </w:tc>
        <w:tc>
          <w:tcPr>
            <w:tcW w:w="4153" w:type="dxa"/>
          </w:tcPr>
          <w:p w:rsidR="001933A5" w:rsidRPr="001933A5" w:rsidRDefault="001933A5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添加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一家店并生成这家店的主页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deleteStore(storeInfo)</w:t>
            </w:r>
          </w:p>
        </w:tc>
        <w:tc>
          <w:tcPr>
            <w:tcW w:w="4153" w:type="dxa"/>
          </w:tcPr>
          <w:p w:rsidR="001933A5" w:rsidRPr="001933A5" w:rsidRDefault="001933A5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删除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一家店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deleteComment(commentInfo)</w:t>
            </w:r>
          </w:p>
        </w:tc>
        <w:tc>
          <w:tcPr>
            <w:tcW w:w="4153" w:type="dxa"/>
          </w:tcPr>
          <w:p w:rsidR="001933A5" w:rsidRPr="001933A5" w:rsidRDefault="001933A5" w:rsidP="00BD1C3E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删除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一条评论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BD1C3E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deleteConsumer(consumerInfo)</w:t>
            </w:r>
          </w:p>
        </w:tc>
        <w:tc>
          <w:tcPr>
            <w:tcW w:w="4153" w:type="dxa"/>
          </w:tcPr>
          <w:p w:rsidR="001933A5" w:rsidRPr="001933A5" w:rsidRDefault="001933A5" w:rsidP="00BD1C3E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封掉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一个用户的账号</w:t>
            </w:r>
          </w:p>
        </w:tc>
      </w:tr>
    </w:tbl>
    <w:p w:rsidR="001933A5" w:rsidRDefault="001933A5" w:rsidP="001933A5">
      <w:pPr>
        <w:ind w:leftChars="0" w:left="0" w:right="240"/>
        <w:rPr>
          <w:rFonts w:ascii="微软雅黑" w:eastAsia="微软雅黑" w:hAnsi="微软雅黑" w:hint="eastAsia"/>
        </w:rPr>
      </w:pPr>
    </w:p>
    <w:p w:rsidR="001933A5" w:rsidRDefault="001933A5" w:rsidP="001933A5">
      <w:pPr>
        <w:pStyle w:val="afffff8"/>
        <w:numPr>
          <w:ilvl w:val="0"/>
          <w:numId w:val="32"/>
        </w:numPr>
        <w:ind w:leftChars="0" w:right="240" w:firstLineChars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用户管理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348"/>
        <w:gridCol w:w="4053"/>
      </w:tblGrid>
      <w:tr w:rsidR="001933A5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1933A5" w:rsidRPr="001933A5" w:rsidRDefault="001933A5" w:rsidP="001933A5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053" w:type="dxa"/>
          </w:tcPr>
          <w:p w:rsidR="001933A5" w:rsidRPr="001933A5" w:rsidRDefault="001933A5" w:rsidP="001933A5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registerStore(storeInfo)</w:t>
            </w:r>
          </w:p>
        </w:tc>
        <w:tc>
          <w:tcPr>
            <w:tcW w:w="40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/>
                <w:sz w:val="21"/>
                <w:szCs w:val="21"/>
              </w:rPr>
              <w:t>商家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注册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registerConsumer(consumerInfo)</w:t>
            </w:r>
          </w:p>
        </w:tc>
        <w:tc>
          <w:tcPr>
            <w:tcW w:w="40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消费者注册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consumerLogIn(userName, password, verificationCode)</w:t>
            </w:r>
          </w:p>
        </w:tc>
        <w:tc>
          <w:tcPr>
            <w:tcW w:w="40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消费者登录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storeLogIn(userName, password, verificationCode)</w:t>
            </w:r>
          </w:p>
        </w:tc>
        <w:tc>
          <w:tcPr>
            <w:tcW w:w="40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商家登录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modifyStoreInfo(storeInfo)</w:t>
            </w:r>
          </w:p>
        </w:tc>
        <w:tc>
          <w:tcPr>
            <w:tcW w:w="40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按照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编辑好的内容修改商家自己的信息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modifyConsumerInfo(consumerInfo)</w:t>
            </w:r>
          </w:p>
        </w:tc>
        <w:tc>
          <w:tcPr>
            <w:tcW w:w="40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消费者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修改自己的信息</w:t>
            </w:r>
          </w:p>
        </w:tc>
      </w:tr>
    </w:tbl>
    <w:p w:rsidR="001933A5" w:rsidRDefault="001933A5" w:rsidP="001933A5">
      <w:pPr>
        <w:ind w:leftChars="0" w:left="0" w:right="240"/>
        <w:rPr>
          <w:rFonts w:ascii="微软雅黑" w:eastAsia="微软雅黑" w:hAnsi="微软雅黑"/>
        </w:rPr>
      </w:pPr>
    </w:p>
    <w:p w:rsidR="001933A5" w:rsidRPr="001933A5" w:rsidRDefault="001933A5" w:rsidP="001933A5">
      <w:pPr>
        <w:pStyle w:val="afffff8"/>
        <w:numPr>
          <w:ilvl w:val="0"/>
          <w:numId w:val="32"/>
        </w:numPr>
        <w:ind w:leftChars="0" w:right="240" w:firstLineChars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搜索</w:t>
      </w:r>
      <w:r>
        <w:rPr>
          <w:rFonts w:ascii="微软雅黑" w:eastAsia="微软雅黑" w:hAnsi="微软雅黑"/>
        </w:rPr>
        <w:t>系统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395"/>
        <w:gridCol w:w="3911"/>
      </w:tblGrid>
      <w:tr w:rsidR="001933A5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1933A5" w:rsidRPr="001933A5" w:rsidRDefault="001933A5" w:rsidP="001933A5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3911" w:type="dxa"/>
          </w:tcPr>
          <w:p w:rsidR="001933A5" w:rsidRPr="001933A5" w:rsidRDefault="001933A5" w:rsidP="001933A5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searchStore(keyWord, restrict, flag)</w:t>
            </w:r>
          </w:p>
        </w:tc>
        <w:tc>
          <w:tcPr>
            <w:tcW w:w="3911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按照商家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关键词和约束来搜索商家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searchProduct(keyWord, restrict, flag)</w:t>
            </w:r>
          </w:p>
        </w:tc>
        <w:tc>
          <w:tcPr>
            <w:tcW w:w="3911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按照商品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关键词和约束来搜索商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品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searchSimiliarProduct(product)</w:t>
            </w:r>
          </w:p>
        </w:tc>
        <w:tc>
          <w:tcPr>
            <w:tcW w:w="3911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搜索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相似商品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sortStore(flag)</w:t>
            </w:r>
          </w:p>
        </w:tc>
        <w:tc>
          <w:tcPr>
            <w:tcW w:w="3911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按照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特定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的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属性对找到的商家进行排序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sortProduct(flag)</w:t>
            </w:r>
          </w:p>
        </w:tc>
        <w:tc>
          <w:tcPr>
            <w:tcW w:w="3911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按照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特定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的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属性对找到的商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品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进行排序</w:t>
            </w:r>
          </w:p>
        </w:tc>
      </w:tr>
    </w:tbl>
    <w:p w:rsidR="001933A5" w:rsidRPr="001933A5" w:rsidRDefault="001933A5" w:rsidP="001933A5">
      <w:pPr>
        <w:ind w:leftChars="0" w:left="0" w:right="240"/>
        <w:rPr>
          <w:rFonts w:ascii="微软雅黑" w:eastAsia="微软雅黑" w:hAnsi="微软雅黑" w:hint="eastAsia"/>
        </w:rPr>
      </w:pPr>
    </w:p>
    <w:p w:rsidR="001933A5" w:rsidRDefault="001933A5" w:rsidP="001933A5">
      <w:pPr>
        <w:pStyle w:val="afffff8"/>
        <w:numPr>
          <w:ilvl w:val="0"/>
          <w:numId w:val="32"/>
        </w:numPr>
        <w:ind w:leftChars="0" w:right="240" w:firstLineChars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评价</w:t>
      </w:r>
      <w:r>
        <w:rPr>
          <w:rFonts w:ascii="微软雅黑" w:eastAsia="微软雅黑" w:hAnsi="微软雅黑"/>
        </w:rPr>
        <w:t>系统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483"/>
        <w:gridCol w:w="4484"/>
      </w:tblGrid>
      <w:tr w:rsidR="001933A5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consumerEvaluateStrore()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消费者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为商家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评分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consumerEvaluateProduct()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消费者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为产品评分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consumerComment()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发表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评论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storeEvaluateConsumer()</w:t>
            </w:r>
          </w:p>
        </w:tc>
        <w:tc>
          <w:tcPr>
            <w:tcW w:w="4484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商家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为消费者评分</w:t>
            </w:r>
          </w:p>
        </w:tc>
      </w:tr>
    </w:tbl>
    <w:p w:rsidR="001933A5" w:rsidRDefault="001933A5" w:rsidP="001933A5">
      <w:pPr>
        <w:ind w:leftChars="0" w:left="0" w:right="240"/>
        <w:rPr>
          <w:rFonts w:ascii="微软雅黑" w:eastAsia="微软雅黑" w:hAnsi="微软雅黑"/>
        </w:rPr>
      </w:pPr>
    </w:p>
    <w:p w:rsidR="001933A5" w:rsidRPr="001933A5" w:rsidRDefault="001933A5" w:rsidP="001933A5">
      <w:pPr>
        <w:pStyle w:val="afffff8"/>
        <w:numPr>
          <w:ilvl w:val="0"/>
          <w:numId w:val="32"/>
        </w:numPr>
        <w:ind w:leftChars="0" w:right="240" w:firstLineChars="0"/>
        <w:jc w:val="center"/>
        <w:rPr>
          <w:rFonts w:ascii="微软雅黑" w:eastAsia="微软雅黑" w:hAnsi="微软雅黑"/>
        </w:rPr>
      </w:pPr>
      <w:r w:rsidRPr="001933A5">
        <w:rPr>
          <w:rFonts w:ascii="微软雅黑" w:eastAsia="微软雅黑" w:hAnsi="微软雅黑" w:hint="eastAsia"/>
        </w:rPr>
        <w:t>社交系统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1933A5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1933A5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接口</w:t>
            </w:r>
          </w:p>
        </w:tc>
        <w:tc>
          <w:tcPr>
            <w:tcW w:w="4153" w:type="dxa"/>
          </w:tcPr>
          <w:p w:rsidR="001933A5" w:rsidRPr="001933A5" w:rsidRDefault="001933A5" w:rsidP="001933A5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addFriend(personInfo)</w:t>
            </w:r>
          </w:p>
        </w:tc>
        <w:tc>
          <w:tcPr>
            <w:tcW w:w="41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加一个人为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好友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communicate()</w:t>
            </w:r>
          </w:p>
        </w:tc>
        <w:tc>
          <w:tcPr>
            <w:tcW w:w="41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即时通讯</w:t>
            </w:r>
          </w:p>
        </w:tc>
      </w:tr>
    </w:tbl>
    <w:p w:rsidR="001933A5" w:rsidRDefault="001933A5" w:rsidP="001933A5">
      <w:pPr>
        <w:ind w:leftChars="0" w:left="0" w:right="240"/>
        <w:rPr>
          <w:rFonts w:ascii="微软雅黑" w:eastAsia="微软雅黑" w:hAnsi="微软雅黑"/>
        </w:rPr>
      </w:pPr>
    </w:p>
    <w:p w:rsidR="001933A5" w:rsidRPr="001933A5" w:rsidRDefault="001933A5" w:rsidP="001933A5">
      <w:pPr>
        <w:pStyle w:val="afffff8"/>
        <w:numPr>
          <w:ilvl w:val="0"/>
          <w:numId w:val="32"/>
        </w:numPr>
        <w:ind w:leftChars="0" w:right="240" w:firstLineChars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页面</w:t>
      </w:r>
      <w:r>
        <w:rPr>
          <w:rFonts w:ascii="微软雅黑" w:eastAsia="微软雅黑" w:hAnsi="微软雅黑"/>
        </w:rPr>
        <w:t>部分</w:t>
      </w:r>
    </w:p>
    <w:tbl>
      <w:tblPr>
        <w:tblStyle w:val="17"/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1933A5" w:rsidTr="00BD1C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1933A5">
            <w:pPr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接口</w:t>
            </w:r>
          </w:p>
        </w:tc>
        <w:tc>
          <w:tcPr>
            <w:tcW w:w="4153" w:type="dxa"/>
          </w:tcPr>
          <w:p w:rsidR="001933A5" w:rsidRPr="001933A5" w:rsidRDefault="001933A5" w:rsidP="001933A5">
            <w:pPr>
              <w:ind w:leftChars="0" w:left="0" w:right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说明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handleStoreInfo(callback)</w:t>
            </w:r>
          </w:p>
        </w:tc>
        <w:tc>
          <w:tcPr>
            <w:tcW w:w="41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整理出需要在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某些页面中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输出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的商家信息</w:t>
            </w:r>
          </w:p>
        </w:tc>
      </w:tr>
      <w:tr w:rsidR="001933A5" w:rsidTr="00BD1C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handleProductInfo(callback)</w:t>
            </w:r>
          </w:p>
        </w:tc>
        <w:tc>
          <w:tcPr>
            <w:tcW w:w="41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整理出需要在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某些页面中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输出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的商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品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信息</w:t>
            </w:r>
          </w:p>
        </w:tc>
      </w:tr>
      <w:tr w:rsidR="001933A5" w:rsidTr="00BD1C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handleOrderInfo(callback)</w:t>
            </w:r>
          </w:p>
        </w:tc>
        <w:tc>
          <w:tcPr>
            <w:tcW w:w="4153" w:type="dxa"/>
          </w:tcPr>
          <w:p w:rsidR="001933A5" w:rsidRPr="001933A5" w:rsidRDefault="001933A5" w:rsidP="001933A5">
            <w:pPr>
              <w:spacing w:before="0"/>
              <w:ind w:leftChars="0" w:left="0" w:right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整理出需要在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某些页面中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输出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的</w:t>
            </w:r>
            <w:r w:rsidRPr="001933A5">
              <w:rPr>
                <w:rFonts w:ascii="微软雅黑" w:eastAsia="微软雅黑" w:hAnsi="微软雅黑" w:hint="eastAsia"/>
                <w:sz w:val="21"/>
                <w:szCs w:val="21"/>
              </w:rPr>
              <w:t>订单</w:t>
            </w:r>
            <w:r w:rsidRPr="001933A5">
              <w:rPr>
                <w:rFonts w:ascii="微软雅黑" w:eastAsia="微软雅黑" w:hAnsi="微软雅黑"/>
                <w:sz w:val="21"/>
                <w:szCs w:val="21"/>
              </w:rPr>
              <w:t>信息</w:t>
            </w:r>
          </w:p>
        </w:tc>
      </w:tr>
    </w:tbl>
    <w:p w:rsidR="001933A5" w:rsidRPr="001933A5" w:rsidRDefault="001933A5" w:rsidP="001933A5">
      <w:pPr>
        <w:ind w:leftChars="0" w:left="0" w:right="240"/>
        <w:rPr>
          <w:rFonts w:ascii="微软雅黑" w:eastAsia="微软雅黑" w:hAnsi="微软雅黑" w:hint="eastAsia"/>
        </w:rPr>
      </w:pPr>
    </w:p>
    <w:p w:rsidR="00037608" w:rsidRDefault="00037608" w:rsidP="00BD7434">
      <w:pPr>
        <w:pStyle w:val="1"/>
        <w:numPr>
          <w:ilvl w:val="0"/>
          <w:numId w:val="28"/>
        </w:numPr>
        <w:ind w:left="665" w:right="240"/>
        <w:rPr>
          <w:rFonts w:ascii="微软雅黑" w:eastAsia="微软雅黑" w:hAnsi="微软雅黑"/>
        </w:rPr>
      </w:pPr>
      <w:bookmarkStart w:id="11" w:name="_Toc393662883"/>
      <w:r>
        <w:rPr>
          <w:rFonts w:ascii="微软雅黑" w:eastAsia="微软雅黑" w:hAnsi="微软雅黑" w:hint="eastAsia"/>
        </w:rPr>
        <w:lastRenderedPageBreak/>
        <w:t>团队</w:t>
      </w:r>
      <w:r>
        <w:rPr>
          <w:rFonts w:ascii="微软雅黑" w:eastAsia="微软雅黑" w:hAnsi="微软雅黑"/>
        </w:rPr>
        <w:t>分工</w:t>
      </w:r>
      <w:bookmarkEnd w:id="11"/>
    </w:p>
    <w:p w:rsidR="003B3372" w:rsidRPr="008A7E37" w:rsidRDefault="00BD1C3E" w:rsidP="003B3372">
      <w:pPr>
        <w:ind w:left="240" w:right="24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lang w:val="en-US"/>
        </w:rPr>
        <w:drawing>
          <wp:inline distT="0" distB="0" distL="0" distR="0">
            <wp:extent cx="5486400" cy="3200400"/>
            <wp:effectExtent l="38100" t="38100" r="19050" b="3810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sectPr w:rsidR="003B3372" w:rsidRPr="008A7E37">
      <w:headerReference w:type="default" r:id="rId30"/>
      <w:footerReference w:type="default" r:id="rId31"/>
      <w:pgSz w:w="11907" w:h="16839" w:code="1"/>
      <w:pgMar w:top="2678" w:right="1470" w:bottom="1913" w:left="1470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D05" w:rsidRDefault="006A2D05">
      <w:pPr>
        <w:spacing w:after="0" w:line="240" w:lineRule="auto"/>
        <w:ind w:left="240" w:right="240"/>
      </w:pPr>
      <w:r>
        <w:separator/>
      </w:r>
    </w:p>
  </w:endnote>
  <w:endnote w:type="continuationSeparator" w:id="0">
    <w:p w:rsidR="006A2D05" w:rsidRDefault="006A2D05">
      <w:pPr>
        <w:spacing w:after="0"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3E" w:rsidRDefault="00BD1C3E">
    <w:pPr>
      <w:pStyle w:val="a7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3E" w:rsidRDefault="00BD1C3E">
    <w:pPr>
      <w:pStyle w:val="a7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3E" w:rsidRDefault="00BD1C3E">
    <w:pPr>
      <w:pStyle w:val="a7"/>
      <w:ind w:left="240" w:right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3E" w:rsidRPr="003F3B28" w:rsidRDefault="00BD1C3E">
    <w:pPr>
      <w:pStyle w:val="a7"/>
      <w:ind w:left="240" w:right="240"/>
      <w:rPr>
        <w:rFonts w:ascii="微软雅黑" w:eastAsia="微软雅黑" w:hAnsi="微软雅黑"/>
      </w:rPr>
    </w:pPr>
    <w:r w:rsidRPr="00CC4A69">
      <w:rPr>
        <w:rFonts w:ascii="微软雅黑" w:eastAsia="微软雅黑" w:hAnsi="微软雅黑" w:hint="eastAsia"/>
      </w:rPr>
      <w:t>第</w:t>
    </w:r>
    <w:r w:rsidRPr="003F3B28">
      <w:rPr>
        <w:rFonts w:ascii="微软雅黑" w:eastAsia="微软雅黑" w:hAnsi="微软雅黑"/>
      </w:rPr>
      <w:t xml:space="preserve"> </w:t>
    </w:r>
    <w:r w:rsidRPr="003F3B28">
      <w:rPr>
        <w:rFonts w:ascii="微软雅黑" w:eastAsia="微软雅黑" w:hAnsi="微软雅黑"/>
      </w:rPr>
      <w:fldChar w:fldCharType="begin"/>
    </w:r>
    <w:r w:rsidRPr="003F3B28">
      <w:rPr>
        <w:rFonts w:ascii="微软雅黑" w:eastAsia="微软雅黑" w:hAnsi="微软雅黑"/>
      </w:rPr>
      <w:instrText>page</w:instrText>
    </w:r>
    <w:r w:rsidRPr="003F3B28">
      <w:rPr>
        <w:rFonts w:ascii="微软雅黑" w:eastAsia="微软雅黑" w:hAnsi="微软雅黑"/>
      </w:rPr>
      <w:fldChar w:fldCharType="separate"/>
    </w:r>
    <w:r w:rsidR="00991CDE">
      <w:rPr>
        <w:rFonts w:ascii="微软雅黑" w:eastAsia="微软雅黑" w:hAnsi="微软雅黑"/>
        <w:noProof/>
      </w:rPr>
      <w:t>11</w:t>
    </w:r>
    <w:r w:rsidRPr="003F3B28"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 xml:space="preserve"> </w:t>
    </w:r>
    <w:r w:rsidRPr="00CC4A69">
      <w:rPr>
        <w:rFonts w:ascii="微软雅黑" w:eastAsia="微软雅黑" w:hAnsi="微软雅黑"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D05" w:rsidRDefault="006A2D05">
      <w:pPr>
        <w:spacing w:after="0" w:line="240" w:lineRule="auto"/>
        <w:ind w:left="240" w:right="240"/>
      </w:pPr>
      <w:r>
        <w:separator/>
      </w:r>
    </w:p>
  </w:footnote>
  <w:footnote w:type="continuationSeparator" w:id="0">
    <w:p w:rsidR="006A2D05" w:rsidRDefault="006A2D05">
      <w:pPr>
        <w:spacing w:after="0"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3E" w:rsidRDefault="00BD1C3E">
    <w:pPr>
      <w:pStyle w:val="a6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3E" w:rsidRPr="003F3B28" w:rsidRDefault="00BD1C3E">
    <w:pPr>
      <w:pStyle w:val="afffff7"/>
      <w:ind w:left="240" w:right="240"/>
      <w:rPr>
        <w:rFonts w:ascii="微软雅黑" w:eastAsia="微软雅黑" w:hAnsi="微软雅黑"/>
      </w:rPr>
    </w:pPr>
    <w:r w:rsidRPr="003F3B28">
      <w:rPr>
        <w:rFonts w:ascii="微软雅黑" w:eastAsia="微软雅黑" w:hAnsi="微软雅黑"/>
      </w:rPr>
      <w:t>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3E" w:rsidRDefault="00BD1C3E">
    <w:pPr>
      <w:pStyle w:val="a6"/>
      <w:ind w:left="240" w:right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C3E" w:rsidRPr="003F3B28" w:rsidRDefault="00BD1C3E">
    <w:pPr>
      <w:pStyle w:val="afffff7"/>
      <w:ind w:left="240" w:right="240"/>
      <w:rPr>
        <w:rFonts w:ascii="微软雅黑" w:eastAsia="微软雅黑" w:hAnsi="微软雅黑"/>
      </w:rPr>
    </w:pPr>
    <w:r w:rsidRPr="003F3B28">
      <w:rPr>
        <w:rFonts w:ascii="微软雅黑" w:eastAsia="微软雅黑" w:hAnsi="微软雅黑"/>
      </w:rPr>
      <w:fldChar w:fldCharType="begin"/>
    </w:r>
    <w:r w:rsidRPr="003F3B28">
      <w:rPr>
        <w:rFonts w:ascii="微软雅黑" w:eastAsia="微软雅黑" w:hAnsi="微软雅黑"/>
      </w:rPr>
      <w:instrText>If</w:instrText>
    </w:r>
    <w:r w:rsidRPr="003F3B28">
      <w:rPr>
        <w:rFonts w:ascii="微软雅黑" w:eastAsia="微软雅黑" w:hAnsi="微软雅黑"/>
      </w:rPr>
      <w:fldChar w:fldCharType="begin"/>
    </w:r>
    <w:r w:rsidRPr="003F3B28">
      <w:rPr>
        <w:rFonts w:ascii="微软雅黑" w:eastAsia="微软雅黑" w:hAnsi="微软雅黑"/>
      </w:rPr>
      <w:instrText xml:space="preserve"> STYLEREF  标题 </w:instrText>
    </w:r>
    <w:r w:rsidRPr="003F3B28">
      <w:rPr>
        <w:rFonts w:ascii="微软雅黑" w:eastAsia="微软雅黑" w:hAnsi="微软雅黑"/>
      </w:rPr>
      <w:fldChar w:fldCharType="separate"/>
    </w:r>
    <w:r w:rsidR="00991CDE">
      <w:rPr>
        <w:rFonts w:ascii="微软雅黑" w:eastAsia="微软雅黑" w:hAnsi="微软雅黑" w:hint="eastAsia"/>
        <w:b/>
        <w:bCs/>
        <w:noProof/>
      </w:rPr>
      <w:instrText>错误!文档中没有指定样式的文字。</w:instrText>
    </w:r>
    <w:r w:rsidRPr="003F3B28">
      <w:rPr>
        <w:rFonts w:ascii="微软雅黑" w:eastAsia="微软雅黑" w:hAnsi="微软雅黑"/>
      </w:rPr>
      <w:fldChar w:fldCharType="end"/>
    </w:r>
    <w:r w:rsidRPr="003F3B28">
      <w:rPr>
        <w:rFonts w:ascii="微软雅黑" w:eastAsia="微软雅黑" w:hAnsi="微软雅黑"/>
      </w:rPr>
      <w:instrText>&lt;&gt; “Error*” “</w:instrText>
    </w:r>
    <w:r w:rsidRPr="003F3B28">
      <w:rPr>
        <w:rFonts w:ascii="微软雅黑" w:eastAsia="微软雅黑" w:hAnsi="微软雅黑"/>
      </w:rPr>
      <w:fldChar w:fldCharType="begin"/>
    </w:r>
    <w:r w:rsidRPr="003F3B28">
      <w:rPr>
        <w:rFonts w:ascii="微软雅黑" w:eastAsia="微软雅黑" w:hAnsi="微软雅黑"/>
      </w:rPr>
      <w:instrText xml:space="preserve"> STYLEREF  "标题 1" </w:instrText>
    </w:r>
    <w:r w:rsidRPr="003F3B28">
      <w:rPr>
        <w:rFonts w:ascii="微软雅黑" w:eastAsia="微软雅黑" w:hAnsi="微软雅黑"/>
      </w:rPr>
      <w:fldChar w:fldCharType="separate"/>
    </w:r>
    <w:r w:rsidR="00991CDE">
      <w:rPr>
        <w:rFonts w:ascii="微软雅黑" w:eastAsia="微软雅黑" w:hAnsi="微软雅黑"/>
        <w:noProof/>
      </w:rPr>
      <w:instrText>设计概要</w:instrText>
    </w:r>
    <w:r w:rsidRPr="003F3B28">
      <w:rPr>
        <w:rFonts w:ascii="微软雅黑" w:eastAsia="微软雅黑" w:hAnsi="微软雅黑"/>
      </w:rPr>
      <w:fldChar w:fldCharType="end"/>
    </w:r>
    <w:r w:rsidRPr="003F3B28">
      <w:rPr>
        <w:rFonts w:ascii="微软雅黑" w:eastAsia="微软雅黑" w:hAnsi="微软雅黑"/>
      </w:rPr>
      <w:fldChar w:fldCharType="separate"/>
    </w:r>
    <w:r w:rsidR="00991CDE">
      <w:rPr>
        <w:rFonts w:ascii="微软雅黑" w:eastAsia="微软雅黑" w:hAnsi="微软雅黑"/>
        <w:noProof/>
      </w:rPr>
      <w:t>设计概要</w:t>
    </w:r>
    <w:r w:rsidRPr="003F3B28">
      <w:rPr>
        <w:rFonts w:ascii="微软雅黑" w:eastAsia="微软雅黑" w:hAnsi="微软雅黑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5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eastAsia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0F6FC6" w:themeColor="accent1"/>
      </w:rPr>
    </w:lvl>
  </w:abstractNum>
  <w:abstractNum w:abstractNumId="10">
    <w:nsid w:val="03B32190"/>
    <w:multiLevelType w:val="multilevel"/>
    <w:tmpl w:val="9CA4ABB8"/>
    <w:numStyleLink w:val="a0"/>
  </w:abstractNum>
  <w:abstractNum w:abstractNumId="11">
    <w:nsid w:val="065A5DC4"/>
    <w:multiLevelType w:val="hybridMultilevel"/>
    <w:tmpl w:val="6CFA3C26"/>
    <w:lvl w:ilvl="0" w:tplc="F4B44D5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>
    <w:nsid w:val="0B992190"/>
    <w:multiLevelType w:val="hybridMultilevel"/>
    <w:tmpl w:val="4D5643A2"/>
    <w:lvl w:ilvl="0" w:tplc="B61622B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0C525B4E"/>
    <w:multiLevelType w:val="hybridMultilevel"/>
    <w:tmpl w:val="1F64B18A"/>
    <w:lvl w:ilvl="0" w:tplc="6E8693D0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>
    <w:nsid w:val="1B6F205A"/>
    <w:multiLevelType w:val="multilevel"/>
    <w:tmpl w:val="9CA4ABB8"/>
    <w:styleLink w:val="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1BE00E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5D220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D6064BB"/>
    <w:multiLevelType w:val="hybridMultilevel"/>
    <w:tmpl w:val="CB42246A"/>
    <w:lvl w:ilvl="0" w:tplc="F252B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8149AE"/>
    <w:multiLevelType w:val="hybridMultilevel"/>
    <w:tmpl w:val="440250F0"/>
    <w:lvl w:ilvl="0" w:tplc="84E00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1">
    <w:nsid w:val="367F6A45"/>
    <w:multiLevelType w:val="multilevel"/>
    <w:tmpl w:val="30FED030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pStyle w:val="30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pStyle w:val="40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pStyle w:val="50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22">
    <w:nsid w:val="413F3D62"/>
    <w:multiLevelType w:val="hybridMultilevel"/>
    <w:tmpl w:val="C47074AE"/>
    <w:lvl w:ilvl="0" w:tplc="659C8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EB64F8"/>
    <w:multiLevelType w:val="hybridMultilevel"/>
    <w:tmpl w:val="0D8AD9DC"/>
    <w:lvl w:ilvl="0" w:tplc="23EA550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025B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5F43C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B2015CB"/>
    <w:multiLevelType w:val="hybridMultilevel"/>
    <w:tmpl w:val="A664F82A"/>
    <w:lvl w:ilvl="0" w:tplc="4E06B26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7">
    <w:nsid w:val="5D2C2659"/>
    <w:multiLevelType w:val="hybridMultilevel"/>
    <w:tmpl w:val="D480E05E"/>
    <w:lvl w:ilvl="0" w:tplc="E35CE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63754BD9"/>
    <w:multiLevelType w:val="hybridMultilevel"/>
    <w:tmpl w:val="DD06B932"/>
    <w:lvl w:ilvl="0" w:tplc="205E160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3F0489F"/>
    <w:multiLevelType w:val="hybridMultilevel"/>
    <w:tmpl w:val="FCE22A2A"/>
    <w:lvl w:ilvl="0" w:tplc="0100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43A426C"/>
    <w:multiLevelType w:val="hybridMultilevel"/>
    <w:tmpl w:val="9FA63830"/>
    <w:lvl w:ilvl="0" w:tplc="B61622B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>
    <w:nsid w:val="660103AB"/>
    <w:multiLevelType w:val="hybridMultilevel"/>
    <w:tmpl w:val="0E4A7E54"/>
    <w:lvl w:ilvl="0" w:tplc="4CD02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F12DCA"/>
    <w:multiLevelType w:val="hybridMultilevel"/>
    <w:tmpl w:val="67AA420E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34">
    <w:nsid w:val="7F2C0F21"/>
    <w:multiLevelType w:val="hybridMultilevel"/>
    <w:tmpl w:val="47A62776"/>
    <w:lvl w:ilvl="0" w:tplc="9B6E6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6"/>
  </w:num>
  <w:num w:numId="16">
    <w:abstractNumId w:val="28"/>
  </w:num>
  <w:num w:numId="17">
    <w:abstractNumId w:val="14"/>
  </w:num>
  <w:num w:numId="18">
    <w:abstractNumId w:val="10"/>
  </w:num>
  <w:num w:numId="19">
    <w:abstractNumId w:val="21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8"/>
  </w:num>
  <w:num w:numId="25">
    <w:abstractNumId w:val="22"/>
  </w:num>
  <w:num w:numId="26">
    <w:abstractNumId w:val="17"/>
  </w:num>
  <w:num w:numId="27">
    <w:abstractNumId w:val="15"/>
  </w:num>
  <w:num w:numId="28">
    <w:abstractNumId w:val="25"/>
  </w:num>
  <w:num w:numId="29">
    <w:abstractNumId w:val="33"/>
  </w:num>
  <w:num w:numId="30">
    <w:abstractNumId w:val="11"/>
  </w:num>
  <w:num w:numId="31">
    <w:abstractNumId w:val="26"/>
  </w:num>
  <w:num w:numId="32">
    <w:abstractNumId w:val="31"/>
  </w:num>
  <w:num w:numId="33">
    <w:abstractNumId w:val="12"/>
  </w:num>
  <w:num w:numId="34">
    <w:abstractNumId w:val="24"/>
  </w:num>
  <w:num w:numId="35">
    <w:abstractNumId w:val="13"/>
  </w:num>
  <w:num w:numId="36">
    <w:abstractNumId w:val="29"/>
  </w:num>
  <w:num w:numId="37">
    <w:abstractNumId w:val="23"/>
  </w:num>
  <w:num w:numId="38">
    <w:abstractNumId w:val="19"/>
  </w:num>
  <w:num w:numId="39">
    <w:abstractNumId w:val="27"/>
  </w:num>
  <w:num w:numId="40">
    <w:abstractNumId w:val="30"/>
  </w:num>
  <w:num w:numId="41">
    <w:abstractNumId w:val="34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08"/>
    <w:rsid w:val="00037608"/>
    <w:rsid w:val="0003793E"/>
    <w:rsid w:val="00062C7B"/>
    <w:rsid w:val="000F747D"/>
    <w:rsid w:val="001327CB"/>
    <w:rsid w:val="001933A5"/>
    <w:rsid w:val="001A633E"/>
    <w:rsid w:val="001F1FD9"/>
    <w:rsid w:val="001F66C2"/>
    <w:rsid w:val="00214D32"/>
    <w:rsid w:val="002356C1"/>
    <w:rsid w:val="002658A0"/>
    <w:rsid w:val="00284F5F"/>
    <w:rsid w:val="002D714E"/>
    <w:rsid w:val="0031423A"/>
    <w:rsid w:val="003202C7"/>
    <w:rsid w:val="0033183A"/>
    <w:rsid w:val="003B3372"/>
    <w:rsid w:val="003F3B28"/>
    <w:rsid w:val="00414D5B"/>
    <w:rsid w:val="0041555D"/>
    <w:rsid w:val="004662A3"/>
    <w:rsid w:val="0049694F"/>
    <w:rsid w:val="004F5756"/>
    <w:rsid w:val="005669C2"/>
    <w:rsid w:val="005B007B"/>
    <w:rsid w:val="005D2B24"/>
    <w:rsid w:val="005E23E0"/>
    <w:rsid w:val="005E6F0C"/>
    <w:rsid w:val="006502ED"/>
    <w:rsid w:val="00666AC3"/>
    <w:rsid w:val="00673356"/>
    <w:rsid w:val="006A2D05"/>
    <w:rsid w:val="00735F7B"/>
    <w:rsid w:val="007C0B73"/>
    <w:rsid w:val="00824207"/>
    <w:rsid w:val="00824BBB"/>
    <w:rsid w:val="008371A2"/>
    <w:rsid w:val="00844C2F"/>
    <w:rsid w:val="00862799"/>
    <w:rsid w:val="008A7E37"/>
    <w:rsid w:val="008E2FEB"/>
    <w:rsid w:val="008F1CFA"/>
    <w:rsid w:val="008F1DB8"/>
    <w:rsid w:val="00944905"/>
    <w:rsid w:val="00991CDE"/>
    <w:rsid w:val="009D6840"/>
    <w:rsid w:val="00A232DD"/>
    <w:rsid w:val="00A306AF"/>
    <w:rsid w:val="00A45AE8"/>
    <w:rsid w:val="00A7261B"/>
    <w:rsid w:val="00A83478"/>
    <w:rsid w:val="00AC72F3"/>
    <w:rsid w:val="00B26266"/>
    <w:rsid w:val="00B3071D"/>
    <w:rsid w:val="00B545BF"/>
    <w:rsid w:val="00BD1C3E"/>
    <w:rsid w:val="00BD7434"/>
    <w:rsid w:val="00C4169C"/>
    <w:rsid w:val="00C5520B"/>
    <w:rsid w:val="00C94499"/>
    <w:rsid w:val="00C96D68"/>
    <w:rsid w:val="00CC4A69"/>
    <w:rsid w:val="00CF5A34"/>
    <w:rsid w:val="00DF7147"/>
    <w:rsid w:val="00E4458E"/>
    <w:rsid w:val="00EC37A6"/>
    <w:rsid w:val="00EC3A0F"/>
    <w:rsid w:val="00F0108B"/>
    <w:rsid w:val="00F030E2"/>
    <w:rsid w:val="00F314B9"/>
    <w:rsid w:val="00F74D02"/>
    <w:rsid w:val="00F82393"/>
    <w:rsid w:val="00F93C98"/>
    <w:rsid w:val="00F9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B7CDC8F-BEC7-4510-922B-C78A80EB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zh-CN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970DF"/>
    <w:pPr>
      <w:ind w:leftChars="100" w:left="1920" w:rightChars="100" w:right="100"/>
    </w:pPr>
    <w:rPr>
      <w:rFonts w:eastAsia="宋体"/>
      <w:kern w:val="20"/>
      <w:sz w:val="24"/>
    </w:rPr>
  </w:style>
  <w:style w:type="paragraph" w:styleId="1">
    <w:name w:val="heading 1"/>
    <w:basedOn w:val="a2"/>
    <w:next w:val="a2"/>
    <w:link w:val="1Char"/>
    <w:uiPriority w:val="1"/>
    <w:qFormat/>
    <w:pPr>
      <w:pageBreakBefore/>
      <w:spacing w:before="0" w:after="360" w:line="240" w:lineRule="auto"/>
      <w:outlineLvl w:val="0"/>
    </w:pPr>
    <w:rPr>
      <w:sz w:val="36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F970DF"/>
    <w:pPr>
      <w:keepNext/>
      <w:keepLines/>
      <w:spacing w:before="360" w:after="240" w:line="240" w:lineRule="auto"/>
      <w:ind w:left="100"/>
      <w:outlineLvl w:val="1"/>
    </w:pPr>
    <w:rPr>
      <w:rFonts w:asciiTheme="majorHAnsi" w:eastAsiaTheme="majorEastAsia" w:hAnsiTheme="majorHAnsi" w:cstheme="majorBidi"/>
      <w:caps/>
      <w:color w:val="0B5294" w:themeColor="accent1" w:themeShade="BF"/>
      <w:sz w:val="28"/>
      <w14:ligatures w14:val="standardContextual"/>
    </w:rPr>
  </w:style>
  <w:style w:type="paragraph" w:styleId="31">
    <w:name w:val="heading 3"/>
    <w:basedOn w:val="a2"/>
    <w:next w:val="a2"/>
    <w:link w:val="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  <w14:ligatures w14:val="standardContextual"/>
    </w:rPr>
  </w:style>
  <w:style w:type="paragraph" w:styleId="41">
    <w:name w:val="heading 4"/>
    <w:basedOn w:val="a2"/>
    <w:next w:val="a2"/>
    <w:link w:val="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51">
    <w:name w:val="heading 5"/>
    <w:basedOn w:val="a2"/>
    <w:next w:val="a2"/>
    <w:link w:val="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6">
    <w:name w:val="heading 6"/>
    <w:basedOn w:val="a2"/>
    <w:next w:val="a2"/>
    <w:link w:val="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7">
    <w:name w:val="heading 7"/>
    <w:basedOn w:val="a2"/>
    <w:next w:val="a2"/>
    <w:link w:val="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2"/>
    <w:next w:val="a2"/>
    <w:link w:val="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页眉 Char"/>
    <w:basedOn w:val="a3"/>
    <w:link w:val="a6"/>
    <w:uiPriority w:val="99"/>
    <w:rPr>
      <w:kern w:val="20"/>
    </w:rPr>
  </w:style>
  <w:style w:type="paragraph" w:styleId="a7">
    <w:name w:val="footer"/>
    <w:basedOn w:val="a2"/>
    <w:link w:val="Char0"/>
    <w:uiPriority w:val="99"/>
    <w:unhideWhenUsed/>
    <w:pPr>
      <w:pBdr>
        <w:top w:val="single" w:sz="4" w:space="6" w:color="59A9F2" w:themeColor="accent1" w:themeTint="99"/>
        <w:left w:val="single" w:sz="4" w:space="20" w:color="FFFFFF" w:themeColor="background1"/>
        <w:right w:val="single" w:sz="2" w:space="20" w:color="FFFFFF" w:themeColor="background1"/>
      </w:pBdr>
      <w:spacing w:after="0" w:line="240" w:lineRule="auto"/>
    </w:pPr>
  </w:style>
  <w:style w:type="character" w:customStyle="1" w:styleId="Char0">
    <w:name w:val="页脚 Char"/>
    <w:basedOn w:val="a3"/>
    <w:link w:val="a7"/>
    <w:uiPriority w:val="99"/>
    <w:rPr>
      <w:kern w:val="20"/>
    </w:rPr>
  </w:style>
  <w:style w:type="table" w:styleId="a8">
    <w:name w:val="Table Grid"/>
    <w:basedOn w:val="a4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无间距"/>
    <w:link w:val="aa"/>
    <w:uiPriority w:val="1"/>
    <w:qFormat/>
    <w:pPr>
      <w:spacing w:after="0" w:line="240" w:lineRule="auto"/>
    </w:pPr>
  </w:style>
  <w:style w:type="paragraph" w:styleId="ab">
    <w:name w:val="Balloon Text"/>
    <w:basedOn w:val="a2"/>
    <w:link w:val="Char1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1">
    <w:name w:val="批注框文本 Char"/>
    <w:basedOn w:val="a3"/>
    <w:link w:val="ab"/>
    <w:uiPriority w:val="99"/>
    <w:semiHidden/>
    <w:rPr>
      <w:rFonts w:ascii="Tahoma" w:eastAsia="Tahoma" w:hAnsi="Tahoma" w:cs="Tahoma"/>
      <w:sz w:val="16"/>
    </w:rPr>
  </w:style>
  <w:style w:type="character" w:customStyle="1" w:styleId="1Char">
    <w:name w:val="标题 1 Char"/>
    <w:basedOn w:val="a3"/>
    <w:link w:val="1"/>
    <w:uiPriority w:val="1"/>
    <w:rPr>
      <w:kern w:val="20"/>
      <w:sz w:val="36"/>
    </w:rPr>
  </w:style>
  <w:style w:type="character" w:customStyle="1" w:styleId="2Char">
    <w:name w:val="标题 2 Char"/>
    <w:basedOn w:val="a3"/>
    <w:link w:val="21"/>
    <w:uiPriority w:val="1"/>
    <w:rsid w:val="00F970DF"/>
    <w:rPr>
      <w:rFonts w:asciiTheme="majorHAnsi" w:eastAsiaTheme="majorEastAsia" w:hAnsiTheme="majorHAnsi" w:cstheme="majorBidi"/>
      <w:caps/>
      <w:color w:val="0B5294" w:themeColor="accent1" w:themeShade="BF"/>
      <w:kern w:val="20"/>
      <w:sz w:val="28"/>
      <w14:ligatures w14:val="standardContextual"/>
    </w:rPr>
  </w:style>
  <w:style w:type="character" w:styleId="ac">
    <w:name w:val="Placeholder Text"/>
    <w:basedOn w:val="a3"/>
    <w:uiPriority w:val="99"/>
    <w:semiHidden/>
    <w:rPr>
      <w:color w:val="808080"/>
    </w:rPr>
  </w:style>
  <w:style w:type="paragraph" w:customStyle="1" w:styleId="ad">
    <w:name w:val="引言"/>
    <w:basedOn w:val="a2"/>
    <w:next w:val="a2"/>
    <w:link w:val="ae"/>
    <w:uiPriority w:val="9"/>
    <w:unhideWhenUsed/>
    <w:qFormat/>
    <w:pPr>
      <w:spacing w:before="240" w:after="240"/>
      <w:ind w:left="720" w:right="720"/>
    </w:pPr>
    <w:rPr>
      <w:i/>
      <w:iCs/>
      <w:color w:val="0F6FC6" w:themeColor="accent1"/>
      <w:sz w:val="28"/>
    </w:rPr>
  </w:style>
  <w:style w:type="character" w:customStyle="1" w:styleId="ae">
    <w:name w:val="引言字符"/>
    <w:basedOn w:val="a3"/>
    <w:link w:val="ad"/>
    <w:uiPriority w:val="9"/>
    <w:rPr>
      <w:i/>
      <w:iCs/>
      <w:color w:val="0F6FC6" w:themeColor="accent1"/>
      <w:kern w:val="20"/>
      <w:sz w:val="28"/>
    </w:rPr>
  </w:style>
  <w:style w:type="paragraph" w:styleId="af">
    <w:name w:val="Bibliography"/>
    <w:basedOn w:val="a2"/>
    <w:next w:val="a2"/>
    <w:uiPriority w:val="37"/>
    <w:semiHidden/>
    <w:unhideWhenUsed/>
  </w:style>
  <w:style w:type="paragraph" w:customStyle="1" w:styleId="af0">
    <w:name w:val="块文本"/>
    <w:basedOn w:val="a2"/>
    <w:uiPriority w:val="99"/>
    <w:semiHidden/>
    <w:unhideWhenUsed/>
    <w:pPr>
      <w:pBdr>
        <w:top w:val="single" w:sz="2" w:space="10" w:color="0F6FC6" w:themeColor="accent1" w:frame="1"/>
        <w:left w:val="single" w:sz="2" w:space="10" w:color="0F6FC6" w:themeColor="accent1" w:frame="1"/>
        <w:bottom w:val="single" w:sz="2" w:space="10" w:color="0F6FC6" w:themeColor="accent1" w:frame="1"/>
        <w:right w:val="single" w:sz="2" w:space="10" w:color="0F6FC6" w:themeColor="accent1" w:frame="1"/>
      </w:pBdr>
      <w:ind w:left="1152" w:right="1152"/>
    </w:pPr>
    <w:rPr>
      <w:i/>
      <w:iCs/>
      <w:color w:val="0F6FC6" w:themeColor="accent1"/>
    </w:rPr>
  </w:style>
  <w:style w:type="paragraph" w:styleId="af1">
    <w:name w:val="Body Text"/>
    <w:basedOn w:val="a2"/>
    <w:link w:val="Char2"/>
    <w:uiPriority w:val="99"/>
    <w:semiHidden/>
    <w:unhideWhenUsed/>
    <w:pPr>
      <w:spacing w:after="120"/>
    </w:pPr>
  </w:style>
  <w:style w:type="character" w:customStyle="1" w:styleId="Char2">
    <w:name w:val="正文文本 Char"/>
    <w:basedOn w:val="a3"/>
    <w:link w:val="af1"/>
    <w:uiPriority w:val="99"/>
    <w:semiHidden/>
  </w:style>
  <w:style w:type="paragraph" w:styleId="22">
    <w:name w:val="Body Text 2"/>
    <w:basedOn w:val="a2"/>
    <w:link w:val="2Char0"/>
    <w:uiPriority w:val="99"/>
    <w:semiHidden/>
    <w:unhideWhenUsed/>
    <w:pPr>
      <w:spacing w:after="120" w:line="480" w:lineRule="auto"/>
    </w:pPr>
  </w:style>
  <w:style w:type="character" w:customStyle="1" w:styleId="2Char0">
    <w:name w:val="正文文本 2 Char"/>
    <w:basedOn w:val="a3"/>
    <w:link w:val="22"/>
    <w:uiPriority w:val="99"/>
    <w:semiHidden/>
  </w:style>
  <w:style w:type="paragraph" w:styleId="32">
    <w:name w:val="Body Text 3"/>
    <w:basedOn w:val="a2"/>
    <w:link w:val="3Char0"/>
    <w:uiPriority w:val="99"/>
    <w:semiHidden/>
    <w:unhideWhenUsed/>
    <w:pPr>
      <w:spacing w:after="120"/>
    </w:pPr>
    <w:rPr>
      <w:sz w:val="16"/>
    </w:rPr>
  </w:style>
  <w:style w:type="character" w:customStyle="1" w:styleId="3Char0">
    <w:name w:val="正文文本 3 Char"/>
    <w:basedOn w:val="a3"/>
    <w:link w:val="32"/>
    <w:uiPriority w:val="99"/>
    <w:semiHidden/>
    <w:rPr>
      <w:sz w:val="16"/>
    </w:rPr>
  </w:style>
  <w:style w:type="paragraph" w:customStyle="1" w:styleId="af2">
    <w:name w:val="正文文本第一缩进"/>
    <w:basedOn w:val="af1"/>
    <w:link w:val="af3"/>
    <w:uiPriority w:val="99"/>
    <w:semiHidden/>
    <w:unhideWhenUsed/>
    <w:pPr>
      <w:spacing w:after="200"/>
      <w:ind w:firstLine="360"/>
    </w:pPr>
  </w:style>
  <w:style w:type="character" w:customStyle="1" w:styleId="af3">
    <w:name w:val="正文文本第一缩进字符"/>
    <w:basedOn w:val="Char2"/>
    <w:link w:val="af2"/>
    <w:uiPriority w:val="99"/>
    <w:semiHidden/>
  </w:style>
  <w:style w:type="paragraph" w:styleId="af4">
    <w:name w:val="Body Text Indent"/>
    <w:basedOn w:val="a2"/>
    <w:link w:val="Char3"/>
    <w:uiPriority w:val="99"/>
    <w:semiHidden/>
    <w:unhideWhenUsed/>
    <w:pPr>
      <w:spacing w:after="120"/>
      <w:ind w:left="360"/>
    </w:pPr>
  </w:style>
  <w:style w:type="character" w:customStyle="1" w:styleId="Char3">
    <w:name w:val="正文文本缩进 Char"/>
    <w:basedOn w:val="a3"/>
    <w:link w:val="af4"/>
    <w:uiPriority w:val="99"/>
    <w:semiHidden/>
  </w:style>
  <w:style w:type="paragraph" w:customStyle="1" w:styleId="23">
    <w:name w:val="正文文本第一缩进 2"/>
    <w:basedOn w:val="af4"/>
    <w:link w:val="24"/>
    <w:uiPriority w:val="99"/>
    <w:semiHidden/>
    <w:unhideWhenUsed/>
    <w:pPr>
      <w:spacing w:after="200"/>
      <w:ind w:firstLine="360"/>
    </w:pPr>
  </w:style>
  <w:style w:type="character" w:customStyle="1" w:styleId="24">
    <w:name w:val="正文文本第一缩进 2 字符"/>
    <w:basedOn w:val="Char3"/>
    <w:link w:val="23"/>
    <w:uiPriority w:val="99"/>
    <w:semiHidden/>
  </w:style>
  <w:style w:type="paragraph" w:styleId="25">
    <w:name w:val="Body Text Indent 2"/>
    <w:basedOn w:val="a2"/>
    <w:link w:val="2Char1"/>
    <w:uiPriority w:val="99"/>
    <w:semiHidden/>
    <w:unhideWhenUsed/>
    <w:pPr>
      <w:spacing w:after="120" w:line="480" w:lineRule="auto"/>
      <w:ind w:left="360"/>
    </w:pPr>
  </w:style>
  <w:style w:type="character" w:customStyle="1" w:styleId="2Char1">
    <w:name w:val="正文文本缩进 2 Char"/>
    <w:basedOn w:val="a3"/>
    <w:link w:val="25"/>
    <w:uiPriority w:val="99"/>
    <w:semiHidden/>
  </w:style>
  <w:style w:type="paragraph" w:styleId="33">
    <w:name w:val="Body Text Indent 3"/>
    <w:basedOn w:val="a2"/>
    <w:link w:val="3Char1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3Char1">
    <w:name w:val="正文文本缩进 3 Char"/>
    <w:basedOn w:val="a3"/>
    <w:link w:val="33"/>
    <w:uiPriority w:val="99"/>
    <w:semiHidden/>
    <w:rPr>
      <w:sz w:val="16"/>
    </w:rPr>
  </w:style>
  <w:style w:type="character" w:customStyle="1" w:styleId="af5">
    <w:name w:val="书名"/>
    <w:basedOn w:val="a3"/>
    <w:uiPriority w:val="33"/>
    <w:semiHidden/>
    <w:unhideWhenUsed/>
    <w:rPr>
      <w:b/>
      <w:bCs/>
      <w:smallCaps/>
      <w:spacing w:val="5"/>
    </w:rPr>
  </w:style>
  <w:style w:type="paragraph" w:customStyle="1" w:styleId="af6">
    <w:name w:val="描述"/>
    <w:basedOn w:val="a2"/>
    <w:next w:val="a2"/>
    <w:uiPriority w:val="35"/>
    <w:semiHidden/>
    <w:unhideWhenUsed/>
    <w:qFormat/>
    <w:pPr>
      <w:spacing w:line="240" w:lineRule="auto"/>
    </w:pPr>
    <w:rPr>
      <w:b/>
      <w:bCs/>
      <w:color w:val="0F6FC6" w:themeColor="accent1"/>
      <w:sz w:val="18"/>
    </w:rPr>
  </w:style>
  <w:style w:type="paragraph" w:styleId="af7">
    <w:name w:val="Closing"/>
    <w:basedOn w:val="a2"/>
    <w:link w:val="Char4"/>
    <w:uiPriority w:val="99"/>
    <w:semiHidden/>
    <w:unhideWhenUsed/>
    <w:pPr>
      <w:spacing w:after="0" w:line="240" w:lineRule="auto"/>
      <w:ind w:left="4320"/>
    </w:pPr>
  </w:style>
  <w:style w:type="character" w:customStyle="1" w:styleId="Char4">
    <w:name w:val="结束语 Char"/>
    <w:basedOn w:val="a3"/>
    <w:link w:val="af7"/>
    <w:uiPriority w:val="99"/>
    <w:semiHidden/>
  </w:style>
  <w:style w:type="table" w:styleId="af8">
    <w:name w:val="Colorful Grid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0">
    <w:name w:val="彩色网格强调文字颜色 1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customStyle="1" w:styleId="26">
    <w:name w:val="彩色网格强调文字颜色 2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customStyle="1" w:styleId="34">
    <w:name w:val="彩色网格强调文字颜色 3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customStyle="1" w:styleId="42">
    <w:name w:val="彩色网格强调文字颜色 4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customStyle="1" w:styleId="52">
    <w:name w:val="彩色网格强调文字颜色 5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customStyle="1" w:styleId="60">
    <w:name w:val="彩色网格强调文字颜色 6"/>
    <w:basedOn w:val="a4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af9">
    <w:name w:val="Colorful List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彩色列表强调文字颜色 1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customStyle="1" w:styleId="27">
    <w:name w:val="彩色列表强调文字颜色 2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customStyle="1" w:styleId="35">
    <w:name w:val="彩色列表强调文字颜色 3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customStyle="1" w:styleId="43">
    <w:name w:val="彩色列表强调文字颜色 4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customStyle="1" w:styleId="53">
    <w:name w:val="彩色列表强调文字颜色 5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customStyle="1" w:styleId="61">
    <w:name w:val="彩色列表强调文字颜色 6"/>
    <w:basedOn w:val="a4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afa">
    <w:name w:val="Colorful Shading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12">
    <w:name w:val="彩色底纹强调文字颜色 1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28">
    <w:name w:val="彩色底纹强调文字颜色 2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36">
    <w:name w:val="彩色底纹强调文字颜色 3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customStyle="1" w:styleId="44">
    <w:name w:val="彩色底纹强调文字颜色 4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54">
    <w:name w:val="彩色底纹强调文字颜色 5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62">
    <w:name w:val="彩色底纹强调文字颜色 6"/>
    <w:basedOn w:val="a4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fb">
    <w:name w:val="注释引用"/>
    <w:basedOn w:val="a3"/>
    <w:uiPriority w:val="99"/>
    <w:semiHidden/>
    <w:unhideWhenUsed/>
    <w:rPr>
      <w:sz w:val="16"/>
    </w:rPr>
  </w:style>
  <w:style w:type="paragraph" w:customStyle="1" w:styleId="afc">
    <w:name w:val="注释文本"/>
    <w:basedOn w:val="a2"/>
    <w:link w:val="afd"/>
    <w:uiPriority w:val="99"/>
    <w:semiHidden/>
    <w:unhideWhenUsed/>
    <w:pPr>
      <w:spacing w:line="240" w:lineRule="auto"/>
    </w:pPr>
  </w:style>
  <w:style w:type="character" w:customStyle="1" w:styleId="afd">
    <w:name w:val="备注文本字符"/>
    <w:basedOn w:val="a3"/>
    <w:link w:val="afc"/>
    <w:uiPriority w:val="99"/>
    <w:semiHidden/>
    <w:rPr>
      <w:sz w:val="20"/>
    </w:rPr>
  </w:style>
  <w:style w:type="paragraph" w:customStyle="1" w:styleId="afe">
    <w:name w:val="注释主题"/>
    <w:basedOn w:val="afc"/>
    <w:next w:val="afc"/>
    <w:link w:val="aff"/>
    <w:uiPriority w:val="99"/>
    <w:semiHidden/>
    <w:unhideWhenUsed/>
    <w:rPr>
      <w:b/>
      <w:bCs/>
    </w:rPr>
  </w:style>
  <w:style w:type="character" w:customStyle="1" w:styleId="aff">
    <w:name w:val="备注主题字符"/>
    <w:basedOn w:val="afd"/>
    <w:link w:val="afe"/>
    <w:uiPriority w:val="99"/>
    <w:semiHidden/>
    <w:rPr>
      <w:b/>
      <w:bCs/>
      <w:sz w:val="20"/>
    </w:rPr>
  </w:style>
  <w:style w:type="table" w:styleId="aff0">
    <w:name w:val="Dark List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3">
    <w:name w:val="深色列表强调文字颜色 1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customStyle="1" w:styleId="29">
    <w:name w:val="深色列表强调文字颜色 2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customStyle="1" w:styleId="37">
    <w:name w:val="深色列表强调文字颜色 3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customStyle="1" w:styleId="45">
    <w:name w:val="深色列表强调文字颜色 4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customStyle="1" w:styleId="55">
    <w:name w:val="深色列表强调文字颜色 5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customStyle="1" w:styleId="63">
    <w:name w:val="深色列表强调文字颜色 6"/>
    <w:basedOn w:val="a4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aff1">
    <w:name w:val="Date"/>
    <w:basedOn w:val="a2"/>
    <w:next w:val="a2"/>
    <w:link w:val="Char5"/>
    <w:uiPriority w:val="99"/>
    <w:semiHidden/>
    <w:unhideWhenUsed/>
  </w:style>
  <w:style w:type="character" w:customStyle="1" w:styleId="Char5">
    <w:name w:val="日期 Char"/>
    <w:basedOn w:val="a3"/>
    <w:link w:val="aff1"/>
    <w:uiPriority w:val="99"/>
    <w:semiHidden/>
  </w:style>
  <w:style w:type="paragraph" w:styleId="aff2">
    <w:name w:val="Document Map"/>
    <w:basedOn w:val="a2"/>
    <w:link w:val="Char6"/>
    <w:uiPriority w:val="99"/>
    <w:semiHidden/>
    <w:unhideWhenUsed/>
    <w:pPr>
      <w:spacing w:after="0" w:line="240" w:lineRule="auto"/>
    </w:pPr>
    <w:rPr>
      <w:rFonts w:ascii="Tahoma" w:eastAsia="Tahoma" w:hAnsi="Tahoma" w:cs="Tahoma"/>
      <w:sz w:val="16"/>
    </w:rPr>
  </w:style>
  <w:style w:type="character" w:customStyle="1" w:styleId="Char6">
    <w:name w:val="文档结构图 Char"/>
    <w:basedOn w:val="a3"/>
    <w:link w:val="aff2"/>
    <w:uiPriority w:val="99"/>
    <w:semiHidden/>
    <w:rPr>
      <w:rFonts w:ascii="Tahoma" w:eastAsia="Tahoma" w:hAnsi="Tahoma" w:cs="Tahoma"/>
      <w:sz w:val="16"/>
    </w:rPr>
  </w:style>
  <w:style w:type="paragraph" w:styleId="aff3">
    <w:name w:val="E-mail Signature"/>
    <w:basedOn w:val="a2"/>
    <w:link w:val="Char7"/>
    <w:uiPriority w:val="99"/>
    <w:semiHidden/>
    <w:unhideWhenUsed/>
    <w:pPr>
      <w:spacing w:after="0" w:line="240" w:lineRule="auto"/>
    </w:pPr>
  </w:style>
  <w:style w:type="character" w:customStyle="1" w:styleId="Char7">
    <w:name w:val="电子邮件签名 Char"/>
    <w:basedOn w:val="a3"/>
    <w:link w:val="aff3"/>
    <w:uiPriority w:val="99"/>
    <w:semiHidden/>
  </w:style>
  <w:style w:type="character" w:styleId="aff4">
    <w:name w:val="Emphasis"/>
    <w:basedOn w:val="a3"/>
    <w:uiPriority w:val="20"/>
    <w:semiHidden/>
    <w:unhideWhenUsed/>
    <w:rPr>
      <w:i/>
      <w:iCs/>
    </w:rPr>
  </w:style>
  <w:style w:type="character" w:customStyle="1" w:styleId="aff5">
    <w:name w:val="尾注参考线"/>
    <w:basedOn w:val="a3"/>
    <w:uiPriority w:val="99"/>
    <w:semiHidden/>
    <w:unhideWhenUsed/>
    <w:rPr>
      <w:vertAlign w:val="superscript"/>
    </w:rPr>
  </w:style>
  <w:style w:type="paragraph" w:styleId="aff6">
    <w:name w:val="endnote text"/>
    <w:basedOn w:val="a2"/>
    <w:link w:val="Char8"/>
    <w:uiPriority w:val="99"/>
    <w:semiHidden/>
    <w:unhideWhenUsed/>
    <w:pPr>
      <w:spacing w:after="0" w:line="240" w:lineRule="auto"/>
    </w:pPr>
  </w:style>
  <w:style w:type="character" w:customStyle="1" w:styleId="Char8">
    <w:name w:val="尾注文本 Char"/>
    <w:basedOn w:val="a3"/>
    <w:link w:val="aff6"/>
    <w:uiPriority w:val="99"/>
    <w:semiHidden/>
    <w:rPr>
      <w:sz w:val="20"/>
    </w:rPr>
  </w:style>
  <w:style w:type="paragraph" w:customStyle="1" w:styleId="aff7">
    <w:name w:val="信封地址"/>
    <w:basedOn w:val="a2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customStyle="1" w:styleId="aff8">
    <w:name w:val="信封寄信人地址"/>
    <w:basedOn w:val="a2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aff9">
    <w:name w:val="已访问的超链接"/>
    <w:basedOn w:val="a3"/>
    <w:uiPriority w:val="99"/>
    <w:semiHidden/>
    <w:unhideWhenUsed/>
    <w:rPr>
      <w:color w:val="85DFD0" w:themeColor="followedHyperlink"/>
      <w:u w:val="single"/>
    </w:rPr>
  </w:style>
  <w:style w:type="character" w:customStyle="1" w:styleId="affa">
    <w:name w:val="页脚参考线"/>
    <w:basedOn w:val="a3"/>
    <w:uiPriority w:val="99"/>
    <w:semiHidden/>
    <w:unhideWhenUsed/>
    <w:rPr>
      <w:vertAlign w:val="superscript"/>
    </w:rPr>
  </w:style>
  <w:style w:type="paragraph" w:customStyle="1" w:styleId="affb">
    <w:name w:val="页脚文本"/>
    <w:basedOn w:val="a2"/>
    <w:link w:val="affc"/>
    <w:uiPriority w:val="99"/>
    <w:semiHidden/>
    <w:unhideWhenUsed/>
    <w:pPr>
      <w:spacing w:after="0" w:line="240" w:lineRule="auto"/>
    </w:pPr>
  </w:style>
  <w:style w:type="character" w:customStyle="1" w:styleId="affc">
    <w:name w:val="页脚文本字符"/>
    <w:basedOn w:val="a3"/>
    <w:link w:val="affb"/>
    <w:uiPriority w:val="99"/>
    <w:semiHidden/>
    <w:rPr>
      <w:sz w:val="20"/>
    </w:rPr>
  </w:style>
  <w:style w:type="character" w:customStyle="1" w:styleId="3Char">
    <w:name w:val="标题 3 Char"/>
    <w:basedOn w:val="a3"/>
    <w:link w:val="31"/>
    <w:uiPriority w:val="1"/>
    <w:rPr>
      <w:rFonts w:asciiTheme="majorHAnsi" w:eastAsiaTheme="majorEastAsia" w:hAnsiTheme="majorHAnsi" w:cstheme="majorBidi"/>
      <w:b/>
      <w:bCs/>
      <w:color w:val="0F6FC6" w:themeColor="accent1"/>
      <w:kern w:val="20"/>
      <w14:ligatures w14:val="standardContextual"/>
    </w:rPr>
  </w:style>
  <w:style w:type="character" w:customStyle="1" w:styleId="4Char">
    <w:name w:val="标题 4 Char"/>
    <w:basedOn w:val="a3"/>
    <w:link w:val="41"/>
    <w:uiPriority w:val="18"/>
    <w:semiHidden/>
    <w:rPr>
      <w:rFonts w:asciiTheme="majorHAnsi" w:eastAsiaTheme="majorEastAsia" w:hAnsiTheme="majorHAnsi" w:cstheme="majorBidi"/>
      <w:b/>
      <w:bCs/>
      <w:i/>
      <w:iCs/>
      <w:color w:val="0F6FC6" w:themeColor="accent1"/>
      <w:kern w:val="20"/>
    </w:rPr>
  </w:style>
  <w:style w:type="character" w:customStyle="1" w:styleId="5Char">
    <w:name w:val="标题 5 Char"/>
    <w:basedOn w:val="a3"/>
    <w:link w:val="51"/>
    <w:uiPriority w:val="18"/>
    <w:semiHidden/>
    <w:rPr>
      <w:rFonts w:asciiTheme="majorHAnsi" w:eastAsiaTheme="majorEastAsia" w:hAnsiTheme="majorHAnsi" w:cstheme="majorBidi"/>
      <w:color w:val="073662" w:themeColor="accent1" w:themeShade="7F"/>
      <w:kern w:val="20"/>
    </w:rPr>
  </w:style>
  <w:style w:type="character" w:customStyle="1" w:styleId="6Char">
    <w:name w:val="标题 6 Char"/>
    <w:basedOn w:val="a3"/>
    <w:link w:val="6"/>
    <w:uiPriority w:val="18"/>
    <w:semiHidden/>
    <w:rPr>
      <w:rFonts w:asciiTheme="majorHAnsi" w:eastAsiaTheme="majorEastAsia" w:hAnsiTheme="majorHAnsi" w:cstheme="majorBidi"/>
      <w:i/>
      <w:iCs/>
      <w:color w:val="073662" w:themeColor="accent1" w:themeShade="7F"/>
      <w:kern w:val="20"/>
    </w:rPr>
  </w:style>
  <w:style w:type="character" w:customStyle="1" w:styleId="7Char">
    <w:name w:val="标题 7 Char"/>
    <w:basedOn w:val="a3"/>
    <w:link w:val="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3"/>
    <w:link w:val="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3"/>
    <w:link w:val="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">
    <w:name w:val="HTML 缩写词"/>
    <w:basedOn w:val="a3"/>
    <w:uiPriority w:val="99"/>
    <w:semiHidden/>
    <w:unhideWhenUsed/>
  </w:style>
  <w:style w:type="paragraph" w:styleId="HTML0">
    <w:name w:val="HTML Address"/>
    <w:basedOn w:val="a2"/>
    <w:link w:val="HTML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Char">
    <w:name w:val="HTML 地址 Char"/>
    <w:basedOn w:val="a3"/>
    <w:link w:val="HTML0"/>
    <w:uiPriority w:val="99"/>
    <w:semiHidden/>
    <w:rPr>
      <w:i/>
      <w:iCs/>
    </w:rPr>
  </w:style>
  <w:style w:type="character" w:styleId="HTML1">
    <w:name w:val="HTML Cite"/>
    <w:basedOn w:val="a3"/>
    <w:uiPriority w:val="99"/>
    <w:semiHidden/>
    <w:unhideWhenUsed/>
    <w:rPr>
      <w:i/>
      <w:iCs/>
    </w:rPr>
  </w:style>
  <w:style w:type="character" w:styleId="HTML2">
    <w:name w:val="HTML Code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3">
    <w:name w:val="HTML Definition"/>
    <w:basedOn w:val="a3"/>
    <w:uiPriority w:val="99"/>
    <w:semiHidden/>
    <w:unhideWhenUsed/>
    <w:rPr>
      <w:i/>
      <w:iCs/>
    </w:rPr>
  </w:style>
  <w:style w:type="character" w:styleId="HTML4">
    <w:name w:val="HTML Keyboard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paragraph" w:styleId="HTML5">
    <w:name w:val="HTML Preformatted"/>
    <w:basedOn w:val="a2"/>
    <w:link w:val="HTMLChar0"/>
    <w:uiPriority w:val="99"/>
    <w:semiHidden/>
    <w:unhideWhenUsed/>
    <w:pPr>
      <w:spacing w:after="0" w:line="240" w:lineRule="auto"/>
    </w:pPr>
    <w:rPr>
      <w:rFonts w:ascii="Consolas" w:eastAsia="Consolas" w:hAnsi="Consolas" w:cs="Consolas"/>
    </w:rPr>
  </w:style>
  <w:style w:type="character" w:customStyle="1" w:styleId="HTMLChar0">
    <w:name w:val="HTML 预设格式 Char"/>
    <w:basedOn w:val="a3"/>
    <w:link w:val="HTML5"/>
    <w:uiPriority w:val="99"/>
    <w:semiHidden/>
    <w:rPr>
      <w:rFonts w:ascii="Consolas" w:eastAsia="Consolas" w:hAnsi="Consolas" w:cs="Consolas"/>
      <w:sz w:val="20"/>
    </w:rPr>
  </w:style>
  <w:style w:type="character" w:customStyle="1" w:styleId="HTML6">
    <w:name w:val="HTML 示例"/>
    <w:basedOn w:val="a3"/>
    <w:uiPriority w:val="99"/>
    <w:semiHidden/>
    <w:unhideWhenUsed/>
    <w:rPr>
      <w:rFonts w:ascii="Consolas" w:eastAsia="Consolas" w:hAnsi="Consolas" w:cs="Consolas"/>
      <w:sz w:val="24"/>
    </w:rPr>
  </w:style>
  <w:style w:type="character" w:styleId="HTML7">
    <w:name w:val="HTML Typewriter"/>
    <w:basedOn w:val="a3"/>
    <w:uiPriority w:val="99"/>
    <w:semiHidden/>
    <w:unhideWhenUsed/>
    <w:rPr>
      <w:rFonts w:ascii="Consolas" w:eastAsia="Consolas" w:hAnsi="Consolas" w:cs="Consolas"/>
      <w:sz w:val="20"/>
    </w:rPr>
  </w:style>
  <w:style w:type="character" w:styleId="HTML8">
    <w:name w:val="HTML Variable"/>
    <w:basedOn w:val="a3"/>
    <w:uiPriority w:val="99"/>
    <w:semiHidden/>
    <w:unhideWhenUsed/>
    <w:rPr>
      <w:i/>
      <w:iCs/>
    </w:rPr>
  </w:style>
  <w:style w:type="character" w:styleId="affd">
    <w:name w:val="Hyperlink"/>
    <w:basedOn w:val="a3"/>
    <w:uiPriority w:val="99"/>
    <w:unhideWhenUsed/>
    <w:rPr>
      <w:color w:val="F49100" w:themeColor="hyperlink"/>
      <w:u w:val="single"/>
    </w:rPr>
  </w:style>
  <w:style w:type="paragraph" w:styleId="14">
    <w:name w:val="index 1"/>
    <w:basedOn w:val="a2"/>
    <w:next w:val="a2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46">
    <w:name w:val="index 4"/>
    <w:basedOn w:val="a2"/>
    <w:next w:val="a2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56">
    <w:name w:val="index 5"/>
    <w:basedOn w:val="a2"/>
    <w:next w:val="a2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64">
    <w:name w:val="index 6"/>
    <w:basedOn w:val="a2"/>
    <w:next w:val="a2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70">
    <w:name w:val="index 7"/>
    <w:basedOn w:val="a2"/>
    <w:next w:val="a2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affe">
    <w:name w:val="index heading"/>
    <w:basedOn w:val="a2"/>
    <w:next w:val="14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afff">
    <w:name w:val="重要强调"/>
    <w:basedOn w:val="a3"/>
    <w:uiPriority w:val="21"/>
    <w:semiHidden/>
    <w:unhideWhenUsed/>
    <w:rPr>
      <w:b/>
      <w:bCs/>
      <w:i/>
      <w:iCs/>
      <w:color w:val="0F6FC6" w:themeColor="accent1"/>
    </w:rPr>
  </w:style>
  <w:style w:type="paragraph" w:customStyle="1" w:styleId="afff0">
    <w:name w:val="重要引言"/>
    <w:basedOn w:val="a2"/>
    <w:next w:val="a2"/>
    <w:link w:val="afff1"/>
    <w:uiPriority w:val="30"/>
    <w:semiHidden/>
    <w:unhideWhenUsed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afff1">
    <w:name w:val="重要引言字符"/>
    <w:basedOn w:val="a3"/>
    <w:link w:val="afff0"/>
    <w:uiPriority w:val="30"/>
    <w:semiHidden/>
    <w:rPr>
      <w:b/>
      <w:bCs/>
      <w:i/>
      <w:iCs/>
      <w:color w:val="0F6FC6" w:themeColor="accent1"/>
    </w:rPr>
  </w:style>
  <w:style w:type="character" w:customStyle="1" w:styleId="afff2">
    <w:name w:val="重要参考资料"/>
    <w:basedOn w:val="a3"/>
    <w:uiPriority w:val="32"/>
    <w:semiHidden/>
    <w:unhideWhenUsed/>
    <w:rPr>
      <w:b/>
      <w:bCs/>
      <w:smallCaps/>
      <w:color w:val="009DD9" w:themeColor="accent2"/>
      <w:spacing w:val="5"/>
      <w:u w:val="single"/>
    </w:rPr>
  </w:style>
  <w:style w:type="table" w:styleId="afff3">
    <w:name w:val="Light Grid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15">
    <w:name w:val="浅色网格强调文字颜色 1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customStyle="1" w:styleId="2b">
    <w:name w:val="浅色网格强调文字颜色 2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customStyle="1" w:styleId="39">
    <w:name w:val="浅色网格强调文字颜色 3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customStyle="1" w:styleId="47">
    <w:name w:val="浅色网格强调文字颜色 4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customStyle="1" w:styleId="57">
    <w:name w:val="浅色网格强调文字颜色 5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customStyle="1" w:styleId="65">
    <w:name w:val="浅色网格强调文字颜色 6"/>
    <w:basedOn w:val="a4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afff4">
    <w:name w:val="Light List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16">
    <w:name w:val="浅色列表强调文字颜色 1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2c">
    <w:name w:val="浅色列表强调文字颜色 2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customStyle="1" w:styleId="3a">
    <w:name w:val="浅色列表强调文字颜色 3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customStyle="1" w:styleId="48">
    <w:name w:val="浅色列表强调文字颜色 4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customStyle="1" w:styleId="58">
    <w:name w:val="浅色列表强调文字颜色 5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customStyle="1" w:styleId="66">
    <w:name w:val="浅色列表强调文字颜色 6"/>
    <w:basedOn w:val="a4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afff5">
    <w:name w:val="Light Shading"/>
    <w:basedOn w:val="a4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7">
    <w:name w:val="浅色底纹强调文字颜色 1"/>
    <w:basedOn w:val="a4"/>
    <w:uiPriority w:val="60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customStyle="1" w:styleId="2d">
    <w:name w:val="浅色底纹强调文字颜色 2"/>
    <w:basedOn w:val="a4"/>
    <w:uiPriority w:val="60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customStyle="1" w:styleId="3b">
    <w:name w:val="浅色底纹强调文字颜色 3"/>
    <w:basedOn w:val="a4"/>
    <w:uiPriority w:val="60"/>
    <w:pPr>
      <w:spacing w:after="0" w:line="240" w:lineRule="auto"/>
    </w:pPr>
    <w:rPr>
      <w:color w:val="089BA2" w:themeColor="accent3" w:themeShade="BF"/>
    </w:rPr>
    <w:tblPr>
      <w:tblStyleRowBandSize w:val="1"/>
      <w:tblStyleColBandSize w:val="1"/>
      <w:tblInd w:w="0" w:type="dxa"/>
      <w:tblBorders>
        <w:top w:val="single" w:sz="8" w:space="0" w:color="0BD0D9" w:themeColor="accent3"/>
        <w:bottom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customStyle="1" w:styleId="49">
    <w:name w:val="浅色底纹强调文字颜色 4"/>
    <w:basedOn w:val="a4"/>
    <w:uiPriority w:val="60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Ind w:w="0" w:type="dxa"/>
      <w:tblBorders>
        <w:top w:val="single" w:sz="8" w:space="0" w:color="10CF9B" w:themeColor="accent4"/>
        <w:bottom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customStyle="1" w:styleId="59">
    <w:name w:val="浅色底纹强调文字颜色 5"/>
    <w:basedOn w:val="a4"/>
    <w:uiPriority w:val="60"/>
    <w:pPr>
      <w:spacing w:after="0" w:line="240" w:lineRule="auto"/>
    </w:pPr>
    <w:rPr>
      <w:color w:val="54A738" w:themeColor="accent5" w:themeShade="BF"/>
    </w:rPr>
    <w:tblPr>
      <w:tblStyleRowBandSize w:val="1"/>
      <w:tblStyleColBandSize w:val="1"/>
      <w:tblInd w:w="0" w:type="dxa"/>
      <w:tblBorders>
        <w:top w:val="single" w:sz="8" w:space="0" w:color="7CCA62" w:themeColor="accent5"/>
        <w:bottom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customStyle="1" w:styleId="67">
    <w:name w:val="浅色底纹强调文字颜色 6"/>
    <w:basedOn w:val="a4"/>
    <w:uiPriority w:val="60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Ind w:w="0" w:type="dxa"/>
      <w:tblBorders>
        <w:top w:val="single" w:sz="8" w:space="0" w:color="A5C249" w:themeColor="accent6"/>
        <w:bottom w:val="single" w:sz="8" w:space="0" w:color="A5C2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afff6">
    <w:name w:val="line number"/>
    <w:basedOn w:val="a3"/>
    <w:uiPriority w:val="99"/>
    <w:semiHidden/>
    <w:unhideWhenUsed/>
  </w:style>
  <w:style w:type="paragraph" w:styleId="afff7">
    <w:name w:val="List"/>
    <w:basedOn w:val="a2"/>
    <w:uiPriority w:val="99"/>
    <w:semiHidden/>
    <w:unhideWhenUsed/>
    <w:pPr>
      <w:ind w:left="360" w:hanging="360"/>
      <w:contextualSpacing/>
    </w:pPr>
  </w:style>
  <w:style w:type="paragraph" w:styleId="2e">
    <w:name w:val="List 2"/>
    <w:basedOn w:val="a2"/>
    <w:uiPriority w:val="99"/>
    <w:semiHidden/>
    <w:unhideWhenUsed/>
    <w:pPr>
      <w:ind w:left="720" w:hanging="360"/>
      <w:contextualSpacing/>
    </w:pPr>
  </w:style>
  <w:style w:type="paragraph" w:styleId="3c">
    <w:name w:val="List 3"/>
    <w:basedOn w:val="a2"/>
    <w:uiPriority w:val="99"/>
    <w:semiHidden/>
    <w:unhideWhenUsed/>
    <w:pPr>
      <w:ind w:left="1080" w:hanging="360"/>
      <w:contextualSpacing/>
    </w:pPr>
  </w:style>
  <w:style w:type="paragraph" w:styleId="4a">
    <w:name w:val="List 4"/>
    <w:basedOn w:val="a2"/>
    <w:uiPriority w:val="99"/>
    <w:semiHidden/>
    <w:unhideWhenUsed/>
    <w:pPr>
      <w:ind w:left="1440" w:hanging="360"/>
      <w:contextualSpacing/>
    </w:pPr>
  </w:style>
  <w:style w:type="paragraph" w:styleId="5a">
    <w:name w:val="List 5"/>
    <w:basedOn w:val="a2"/>
    <w:uiPriority w:val="99"/>
    <w:semiHidden/>
    <w:unhideWhenUsed/>
    <w:pPr>
      <w:ind w:left="1800" w:hanging="360"/>
      <w:contextualSpacing/>
    </w:pPr>
  </w:style>
  <w:style w:type="paragraph" w:styleId="a">
    <w:name w:val="List Bullet"/>
    <w:basedOn w:val="a2"/>
    <w:uiPriority w:val="1"/>
    <w:unhideWhenUsed/>
    <w:qFormat/>
    <w:pPr>
      <w:numPr>
        <w:numId w:val="1"/>
      </w:numPr>
      <w:spacing w:after="40"/>
    </w:pPr>
  </w:style>
  <w:style w:type="paragraph" w:styleId="2">
    <w:name w:val="List Bullet 2"/>
    <w:basedOn w:val="a2"/>
    <w:uiPriority w:val="99"/>
    <w:semiHidden/>
    <w:unhideWhenUsed/>
    <w:pPr>
      <w:numPr>
        <w:numId w:val="2"/>
      </w:numPr>
      <w:contextualSpacing/>
    </w:pPr>
  </w:style>
  <w:style w:type="paragraph" w:styleId="3">
    <w:name w:val="List Bullet 3"/>
    <w:basedOn w:val="a2"/>
    <w:uiPriority w:val="99"/>
    <w:semiHidden/>
    <w:unhideWhenUsed/>
    <w:pPr>
      <w:numPr>
        <w:numId w:val="3"/>
      </w:numPr>
      <w:contextualSpacing/>
    </w:pPr>
  </w:style>
  <w:style w:type="paragraph" w:styleId="4">
    <w:name w:val="List Bullet 4"/>
    <w:basedOn w:val="a2"/>
    <w:uiPriority w:val="99"/>
    <w:semiHidden/>
    <w:unhideWhenUsed/>
    <w:pPr>
      <w:numPr>
        <w:numId w:val="4"/>
      </w:numPr>
      <w:contextualSpacing/>
    </w:pPr>
  </w:style>
  <w:style w:type="paragraph" w:styleId="5">
    <w:name w:val="List Bullet 5"/>
    <w:basedOn w:val="a2"/>
    <w:uiPriority w:val="99"/>
    <w:semiHidden/>
    <w:unhideWhenUsed/>
    <w:pPr>
      <w:numPr>
        <w:numId w:val="5"/>
      </w:numPr>
      <w:contextualSpacing/>
    </w:pPr>
  </w:style>
  <w:style w:type="paragraph" w:styleId="afff8">
    <w:name w:val="List Continue"/>
    <w:basedOn w:val="a2"/>
    <w:uiPriority w:val="99"/>
    <w:semiHidden/>
    <w:unhideWhenUsed/>
    <w:pPr>
      <w:spacing w:after="120"/>
      <w:ind w:left="360"/>
      <w:contextualSpacing/>
    </w:pPr>
  </w:style>
  <w:style w:type="paragraph" w:styleId="2f">
    <w:name w:val="List Continue 2"/>
    <w:basedOn w:val="a2"/>
    <w:uiPriority w:val="99"/>
    <w:semiHidden/>
    <w:unhideWhenUsed/>
    <w:pPr>
      <w:spacing w:after="120"/>
      <w:ind w:left="720"/>
      <w:contextualSpacing/>
    </w:pPr>
  </w:style>
  <w:style w:type="paragraph" w:styleId="3d">
    <w:name w:val="List Continue 3"/>
    <w:basedOn w:val="a2"/>
    <w:uiPriority w:val="99"/>
    <w:semiHidden/>
    <w:unhideWhenUsed/>
    <w:pPr>
      <w:spacing w:after="120"/>
      <w:ind w:left="1080"/>
      <w:contextualSpacing/>
    </w:pPr>
  </w:style>
  <w:style w:type="paragraph" w:styleId="4b">
    <w:name w:val="List Continue 4"/>
    <w:basedOn w:val="a2"/>
    <w:uiPriority w:val="99"/>
    <w:semiHidden/>
    <w:unhideWhenUsed/>
    <w:pPr>
      <w:spacing w:after="120"/>
      <w:ind w:left="1440"/>
      <w:contextualSpacing/>
    </w:pPr>
  </w:style>
  <w:style w:type="paragraph" w:styleId="5b">
    <w:name w:val="List Continue 5"/>
    <w:basedOn w:val="a2"/>
    <w:uiPriority w:val="99"/>
    <w:semiHidden/>
    <w:unhideWhenUsed/>
    <w:pPr>
      <w:spacing w:after="120"/>
      <w:ind w:left="1800"/>
      <w:contextualSpacing/>
    </w:pPr>
  </w:style>
  <w:style w:type="paragraph" w:styleId="a1">
    <w:name w:val="List Number"/>
    <w:basedOn w:val="a2"/>
    <w:uiPriority w:val="1"/>
    <w:unhideWhenUsed/>
    <w:qFormat/>
    <w:pPr>
      <w:numPr>
        <w:numId w:val="19"/>
      </w:numPr>
      <w:contextualSpacing/>
    </w:pPr>
  </w:style>
  <w:style w:type="paragraph" w:styleId="20">
    <w:name w:val="List Number 2"/>
    <w:basedOn w:val="a2"/>
    <w:uiPriority w:val="1"/>
    <w:unhideWhenUsed/>
    <w:qFormat/>
    <w:pPr>
      <w:numPr>
        <w:ilvl w:val="1"/>
        <w:numId w:val="19"/>
      </w:numPr>
      <w:contextualSpacing/>
    </w:pPr>
  </w:style>
  <w:style w:type="paragraph" w:styleId="30">
    <w:name w:val="List Number 3"/>
    <w:basedOn w:val="a2"/>
    <w:uiPriority w:val="18"/>
    <w:unhideWhenUsed/>
    <w:qFormat/>
    <w:pPr>
      <w:numPr>
        <w:ilvl w:val="2"/>
        <w:numId w:val="19"/>
      </w:numPr>
      <w:contextualSpacing/>
    </w:pPr>
  </w:style>
  <w:style w:type="paragraph" w:styleId="40">
    <w:name w:val="List Number 4"/>
    <w:basedOn w:val="a2"/>
    <w:uiPriority w:val="18"/>
    <w:semiHidden/>
    <w:unhideWhenUsed/>
    <w:pPr>
      <w:numPr>
        <w:ilvl w:val="3"/>
        <w:numId w:val="19"/>
      </w:numPr>
      <w:contextualSpacing/>
    </w:pPr>
  </w:style>
  <w:style w:type="paragraph" w:styleId="50">
    <w:name w:val="List Number 5"/>
    <w:basedOn w:val="a2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afff9">
    <w:name w:val="列表段落"/>
    <w:basedOn w:val="a2"/>
    <w:uiPriority w:val="34"/>
    <w:semiHidden/>
    <w:unhideWhenUsed/>
    <w:pPr>
      <w:ind w:left="720"/>
      <w:contextualSpacing/>
    </w:pPr>
  </w:style>
  <w:style w:type="paragraph" w:customStyle="1" w:styleId="afffa">
    <w:name w:val="宏"/>
    <w:link w:val="afffb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eastAsia="Consolas" w:hAnsi="Consolas" w:cs="Consolas"/>
    </w:rPr>
  </w:style>
  <w:style w:type="character" w:customStyle="1" w:styleId="afffb">
    <w:name w:val="宏文本字符"/>
    <w:basedOn w:val="a3"/>
    <w:link w:val="afffa"/>
    <w:uiPriority w:val="99"/>
    <w:semiHidden/>
    <w:rPr>
      <w:rFonts w:ascii="Consolas" w:eastAsia="Consolas" w:hAnsi="Consolas" w:cs="Consolas"/>
      <w:sz w:val="20"/>
    </w:rPr>
  </w:style>
  <w:style w:type="table" w:styleId="18">
    <w:name w:val="Medium Grid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110">
    <w:name w:val="中等深浅网格 1 强调文字颜色 1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customStyle="1" w:styleId="120">
    <w:name w:val="中等深浅网格 1 强调文字颜色 2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customStyle="1" w:styleId="130">
    <w:name w:val="中等深浅网格 1 强调文字颜色 3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customStyle="1" w:styleId="140">
    <w:name w:val="中等深浅网格 1 强调文字颜色 4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customStyle="1" w:styleId="150">
    <w:name w:val="中等深浅网格 1 强调文字颜色 5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customStyle="1" w:styleId="160">
    <w:name w:val="中等深浅网格 1 强调文字颜色 6"/>
    <w:basedOn w:val="a4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2f0">
    <w:name w:val="Medium Grid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10">
    <w:name w:val="中等深浅网格 2 强调文字颜色 1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20">
    <w:name w:val="中等深浅网格 2 强调文字颜色 2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30">
    <w:name w:val="中等深浅网格 2 强调文字颜色 3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40">
    <w:name w:val="中等深浅网格 2 强调文字颜色 4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50">
    <w:name w:val="中等深浅网格 2 强调文字颜色 5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260">
    <w:name w:val="中等深浅网格 2 强调文字颜色 6"/>
    <w:basedOn w:val="a4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e">
    <w:name w:val="Medium Grid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310">
    <w:name w:val="中等深浅网格 3 强调文字颜色 1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customStyle="1" w:styleId="320">
    <w:name w:val="中等深浅网格 3 强调文字颜色 2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customStyle="1" w:styleId="330">
    <w:name w:val="中等深浅网格 3 强调文字颜色 3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customStyle="1" w:styleId="340">
    <w:name w:val="中等深浅网格 3 强调文字颜色 4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customStyle="1" w:styleId="350">
    <w:name w:val="中等深浅网格 3 强调文字颜色 5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customStyle="1" w:styleId="360">
    <w:name w:val="中等深浅网格 3 强调文字颜色 6"/>
    <w:basedOn w:val="a4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19">
    <w:name w:val="Medium List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11">
    <w:name w:val="中等深浅列表 1 强调文字颜色 1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customStyle="1" w:styleId="121">
    <w:name w:val="中等深浅列表 1 强调文字颜色 2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DD9" w:themeColor="accent2"/>
        <w:bottom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customStyle="1" w:styleId="131">
    <w:name w:val="中等深浅列表 1 强调文字颜色 3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D0D9" w:themeColor="accent3"/>
        <w:bottom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customStyle="1" w:styleId="141">
    <w:name w:val="中等深浅列表 1 强调文字颜色 4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0CF9B" w:themeColor="accent4"/>
        <w:bottom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customStyle="1" w:styleId="151">
    <w:name w:val="中等深浅列表 1 强调文字颜色 5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CCA62" w:themeColor="accent5"/>
        <w:bottom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customStyle="1" w:styleId="161">
    <w:name w:val="中等深浅列表 1 强调文字颜色 6"/>
    <w:basedOn w:val="a4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C249" w:themeColor="accent6"/>
        <w:bottom w:val="single" w:sz="8" w:space="0" w:color="A5C2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2f1">
    <w:name w:val="Medium List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1">
    <w:name w:val="中等深浅列表 2 强调文字颜色 1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21">
    <w:name w:val="中等深浅列表 2 强调文字颜色 2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31">
    <w:name w:val="中等深浅列表 2 强调文字颜色 3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BD0D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41">
    <w:name w:val="中等深浅列表 2 强调文字颜色 4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0CF9B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51">
    <w:name w:val="中等深浅列表 2 强调文字颜色 5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CCA6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61">
    <w:name w:val="中等深浅列表 2 强调文字颜色 6"/>
    <w:basedOn w:val="a4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C24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a">
    <w:name w:val="Medium Shading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2">
    <w:name w:val="中等深浅底纹 1 强调文字颜色 1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2">
    <w:name w:val="中等深浅底纹 1 强调文字颜色 2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2">
    <w:name w:val="中等深浅底纹 1 强调文字颜色 3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42">
    <w:name w:val="中等深浅底纹 1 强调文字颜色 4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52">
    <w:name w:val="中等深浅底纹 1 强调文字颜色 5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62">
    <w:name w:val="中等深浅底纹 1 强调文字颜色 6"/>
    <w:basedOn w:val="a4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2">
    <w:name w:val="Medium Shading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12">
    <w:name w:val="中等深浅底纹 2 强调文字颜色 1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22">
    <w:name w:val="中等深浅底纹 2 强调文字颜色 2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32">
    <w:name w:val="中等深浅底纹 2 强调文字颜色 3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42">
    <w:name w:val="中等深浅底纹 2 强调文字颜色 4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52">
    <w:name w:val="中等深浅底纹 2 强调文字颜色 5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62">
    <w:name w:val="中等深浅底纹 2 强调文字颜色 6"/>
    <w:basedOn w:val="a4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fffc">
    <w:name w:val="消息头"/>
    <w:basedOn w:val="a2"/>
    <w:link w:val="afffd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afffd">
    <w:name w:val="消息头字符"/>
    <w:basedOn w:val="a3"/>
    <w:link w:val="afffc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Web">
    <w:name w:val="正常 (Web)"/>
    <w:basedOn w:val="a2"/>
    <w:uiPriority w:val="99"/>
    <w:semiHidden/>
    <w:unhideWhenUsed/>
    <w:rPr>
      <w:rFonts w:ascii="Times New Roman" w:eastAsia="Times New Roman" w:hAnsi="Times New Roman" w:cs="Times New Roman"/>
    </w:rPr>
  </w:style>
  <w:style w:type="paragraph" w:customStyle="1" w:styleId="afffe">
    <w:name w:val="正常缩进"/>
    <w:basedOn w:val="a2"/>
    <w:uiPriority w:val="99"/>
    <w:semiHidden/>
    <w:unhideWhenUsed/>
    <w:pPr>
      <w:ind w:left="720"/>
    </w:pPr>
  </w:style>
  <w:style w:type="paragraph" w:styleId="affff">
    <w:name w:val="Note Heading"/>
    <w:basedOn w:val="a2"/>
    <w:next w:val="a2"/>
    <w:link w:val="Char9"/>
    <w:uiPriority w:val="99"/>
    <w:semiHidden/>
    <w:unhideWhenUsed/>
    <w:pPr>
      <w:spacing w:after="0" w:line="240" w:lineRule="auto"/>
    </w:pPr>
  </w:style>
  <w:style w:type="character" w:customStyle="1" w:styleId="Char9">
    <w:name w:val="注释标题 Char"/>
    <w:basedOn w:val="a3"/>
    <w:link w:val="affff"/>
    <w:uiPriority w:val="99"/>
    <w:semiHidden/>
  </w:style>
  <w:style w:type="character" w:styleId="affff0">
    <w:name w:val="page number"/>
    <w:basedOn w:val="a3"/>
    <w:uiPriority w:val="99"/>
    <w:semiHidden/>
    <w:unhideWhenUsed/>
  </w:style>
  <w:style w:type="paragraph" w:styleId="affff1">
    <w:name w:val="Plain Text"/>
    <w:basedOn w:val="a2"/>
    <w:link w:val="Chara"/>
    <w:uiPriority w:val="99"/>
    <w:semiHidden/>
    <w:unhideWhenUsed/>
    <w:pPr>
      <w:spacing w:after="0" w:line="240" w:lineRule="auto"/>
    </w:pPr>
    <w:rPr>
      <w:rFonts w:ascii="Consolas" w:eastAsia="Consolas" w:hAnsi="Consolas" w:cs="Consolas"/>
      <w:sz w:val="21"/>
    </w:rPr>
  </w:style>
  <w:style w:type="character" w:customStyle="1" w:styleId="Chara">
    <w:name w:val="纯文本 Char"/>
    <w:basedOn w:val="a3"/>
    <w:link w:val="affff1"/>
    <w:uiPriority w:val="99"/>
    <w:semiHidden/>
    <w:rPr>
      <w:rFonts w:ascii="Consolas" w:eastAsia="Consolas" w:hAnsi="Consolas" w:cs="Consolas"/>
      <w:sz w:val="21"/>
    </w:rPr>
  </w:style>
  <w:style w:type="paragraph" w:styleId="affff2">
    <w:name w:val="Salutation"/>
    <w:basedOn w:val="a2"/>
    <w:next w:val="a2"/>
    <w:link w:val="Charb"/>
    <w:uiPriority w:val="99"/>
    <w:semiHidden/>
    <w:unhideWhenUsed/>
  </w:style>
  <w:style w:type="character" w:customStyle="1" w:styleId="Charb">
    <w:name w:val="称呼 Char"/>
    <w:basedOn w:val="a3"/>
    <w:link w:val="affff2"/>
    <w:uiPriority w:val="99"/>
    <w:semiHidden/>
  </w:style>
  <w:style w:type="paragraph" w:styleId="affff3">
    <w:name w:val="Signature"/>
    <w:basedOn w:val="a2"/>
    <w:link w:val="Charc"/>
    <w:uiPriority w:val="20"/>
    <w:unhideWhenUsed/>
    <w:qFormat/>
    <w:pPr>
      <w:spacing w:before="720" w:after="0" w:line="312" w:lineRule="auto"/>
      <w:contextualSpacing/>
    </w:pPr>
  </w:style>
  <w:style w:type="character" w:customStyle="1" w:styleId="Charc">
    <w:name w:val="签名 Char"/>
    <w:basedOn w:val="a3"/>
    <w:link w:val="affff3"/>
    <w:uiPriority w:val="20"/>
    <w:rPr>
      <w:kern w:val="20"/>
    </w:rPr>
  </w:style>
  <w:style w:type="character" w:customStyle="1" w:styleId="affff4">
    <w:name w:val="增强"/>
    <w:basedOn w:val="a3"/>
    <w:uiPriority w:val="1"/>
    <w:unhideWhenUsed/>
    <w:qFormat/>
    <w:rPr>
      <w:b/>
      <w:bCs/>
    </w:rPr>
  </w:style>
  <w:style w:type="paragraph" w:styleId="affff5">
    <w:name w:val="Subtitle"/>
    <w:basedOn w:val="a2"/>
    <w:next w:val="a2"/>
    <w:link w:val="Chard"/>
    <w:uiPriority w:val="19"/>
    <w:unhideWhenUsed/>
    <w:qFormat/>
    <w:pPr>
      <w:numPr>
        <w:ilvl w:val="1"/>
      </w:numPr>
      <w:ind w:leftChars="100" w:left="432" w:right="1080"/>
    </w:pPr>
    <w:rPr>
      <w:rFonts w:asciiTheme="majorHAnsi" w:eastAsiaTheme="majorEastAsia" w:hAnsiTheme="majorHAnsi" w:cstheme="majorBidi"/>
      <w:caps/>
      <w:color w:val="0F6FC6" w:themeColor="accent1"/>
      <w:sz w:val="56"/>
    </w:rPr>
  </w:style>
  <w:style w:type="character" w:customStyle="1" w:styleId="Chard">
    <w:name w:val="副标题 Char"/>
    <w:basedOn w:val="a3"/>
    <w:link w:val="affff5"/>
    <w:uiPriority w:val="19"/>
    <w:rPr>
      <w:rFonts w:asciiTheme="majorHAnsi" w:eastAsiaTheme="majorEastAsia" w:hAnsiTheme="majorHAnsi" w:cstheme="majorBidi"/>
      <w:caps/>
      <w:color w:val="0F6FC6" w:themeColor="accent1"/>
      <w:kern w:val="20"/>
      <w:sz w:val="56"/>
    </w:rPr>
  </w:style>
  <w:style w:type="character" w:customStyle="1" w:styleId="affff6">
    <w:name w:val="次要强调"/>
    <w:basedOn w:val="a3"/>
    <w:uiPriority w:val="19"/>
    <w:semiHidden/>
    <w:unhideWhenUsed/>
    <w:rPr>
      <w:i/>
      <w:iCs/>
      <w:color w:val="808080" w:themeColor="text1" w:themeTint="7F"/>
    </w:rPr>
  </w:style>
  <w:style w:type="character" w:customStyle="1" w:styleId="affff7">
    <w:name w:val="次要参考资料"/>
    <w:basedOn w:val="a3"/>
    <w:uiPriority w:val="31"/>
    <w:semiHidden/>
    <w:unhideWhenUsed/>
    <w:rPr>
      <w:smallCaps/>
      <w:color w:val="009DD9" w:themeColor="accent2"/>
      <w:u w:val="single"/>
    </w:rPr>
  </w:style>
  <w:style w:type="table" w:customStyle="1" w:styleId="3D1">
    <w:name w:val="表格 3D 效果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D2">
    <w:name w:val="表格 3D 效果 2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D3">
    <w:name w:val="表格 3D 效果 3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lassic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4"/>
    <w:uiPriority w:val="99"/>
    <w:semiHidden/>
    <w:unhideWhenUsed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d">
    <w:name w:val="表列 1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5">
    <w:name w:val="表列 2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f1">
    <w:name w:val="表列 3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d">
    <w:name w:val="表列 4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c">
    <w:name w:val="表列 5"/>
    <w:basedOn w:val="a4"/>
    <w:uiPriority w:val="99"/>
    <w:semiHidden/>
    <w:unhideWhenUsed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8">
    <w:name w:val="Table Contemporary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Table Elegant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Grid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d">
    <w:name w:val="Table Grid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8">
    <w:name w:val="Table Grid 6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4"/>
    <w:uiPriority w:val="99"/>
    <w:semiHidden/>
    <w:unhideWhenUsed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List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">
    <w:name w:val="Table List 4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e">
    <w:name w:val="Table List 5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a">
    <w:name w:val="table of authorities"/>
    <w:basedOn w:val="a2"/>
    <w:next w:val="a2"/>
    <w:uiPriority w:val="99"/>
    <w:semiHidden/>
    <w:unhideWhenUsed/>
    <w:pPr>
      <w:spacing w:after="0"/>
      <w:ind w:left="220" w:hanging="220"/>
    </w:pPr>
  </w:style>
  <w:style w:type="paragraph" w:styleId="affffb">
    <w:name w:val="table of figures"/>
    <w:basedOn w:val="a2"/>
    <w:next w:val="a2"/>
    <w:uiPriority w:val="99"/>
    <w:semiHidden/>
    <w:unhideWhenUsed/>
    <w:pPr>
      <w:spacing w:after="0"/>
    </w:pPr>
  </w:style>
  <w:style w:type="table" w:styleId="affffc">
    <w:name w:val="Table Professional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4"/>
    <w:uiPriority w:val="99"/>
    <w:semiHidden/>
    <w:unhideWhenUsed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d">
    <w:name w:val="Table Theme"/>
    <w:basedOn w:val="a4"/>
    <w:uiPriority w:val="99"/>
    <w:semiHidden/>
    <w:unhideWhenUsed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f2">
    <w:name w:val="Table Web 1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e">
    <w:name w:val="Title"/>
    <w:basedOn w:val="a2"/>
    <w:next w:val="a2"/>
    <w:link w:val="Chare"/>
    <w:uiPriority w:val="19"/>
    <w:unhideWhenUsed/>
    <w:qFormat/>
    <w:pPr>
      <w:pBdr>
        <w:top w:val="single" w:sz="4" w:space="16" w:color="0F6FC6" w:themeColor="accent1"/>
        <w:left w:val="single" w:sz="4" w:space="20" w:color="0F6FC6" w:themeColor="accent1"/>
        <w:bottom w:val="single" w:sz="4" w:space="16" w:color="0F6FC6" w:themeColor="accent1"/>
        <w:right w:val="single" w:sz="4" w:space="20" w:color="0F6FC6" w:themeColor="accent1"/>
      </w:pBdr>
      <w:shd w:val="clear" w:color="auto" w:fill="0F6FC6" w:themeFill="accent1"/>
      <w:spacing w:before="0"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14:ligatures w14:val="standardContextual"/>
    </w:rPr>
  </w:style>
  <w:style w:type="character" w:customStyle="1" w:styleId="Chare">
    <w:name w:val="标题 Char"/>
    <w:basedOn w:val="a3"/>
    <w:link w:val="affffe"/>
    <w:uiPriority w:val="19"/>
    <w:rPr>
      <w:rFonts w:asciiTheme="majorHAnsi" w:eastAsiaTheme="majorEastAsia" w:hAnsiTheme="majorHAnsi" w:cstheme="majorBidi"/>
      <w:caps/>
      <w:color w:val="FFFFFF" w:themeColor="background1"/>
      <w:kern w:val="28"/>
      <w:sz w:val="72"/>
      <w:shd w:val="clear" w:color="auto" w:fill="0F6FC6" w:themeFill="accent1"/>
      <w14:ligatures w14:val="standardContextual"/>
    </w:rPr>
  </w:style>
  <w:style w:type="paragraph" w:styleId="afffff">
    <w:name w:val="toa heading"/>
    <w:basedOn w:val="a2"/>
    <w:next w:val="a2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1f3">
    <w:name w:val="toc 1"/>
    <w:basedOn w:val="a2"/>
    <w:next w:val="a2"/>
    <w:autoRedefine/>
    <w:uiPriority w:val="39"/>
    <w:unhideWhenUsed/>
    <w:pPr>
      <w:spacing w:before="120" w:after="120"/>
      <w:ind w:left="0"/>
    </w:pPr>
    <w:rPr>
      <w:b/>
      <w:bCs/>
      <w:caps/>
      <w:sz w:val="20"/>
    </w:rPr>
  </w:style>
  <w:style w:type="paragraph" w:styleId="2fb">
    <w:name w:val="toc 2"/>
    <w:basedOn w:val="a2"/>
    <w:next w:val="a2"/>
    <w:autoRedefine/>
    <w:uiPriority w:val="39"/>
    <w:unhideWhenUsed/>
    <w:pPr>
      <w:spacing w:before="0" w:after="0"/>
      <w:ind w:left="240"/>
    </w:pPr>
    <w:rPr>
      <w:smallCaps/>
      <w:sz w:val="20"/>
    </w:rPr>
  </w:style>
  <w:style w:type="paragraph" w:styleId="3f6">
    <w:name w:val="toc 3"/>
    <w:basedOn w:val="a2"/>
    <w:next w:val="a2"/>
    <w:autoRedefine/>
    <w:uiPriority w:val="39"/>
    <w:unhideWhenUsed/>
    <w:pPr>
      <w:spacing w:before="0" w:after="0"/>
      <w:ind w:left="480"/>
    </w:pPr>
    <w:rPr>
      <w:i/>
      <w:iCs/>
      <w:sz w:val="20"/>
    </w:rPr>
  </w:style>
  <w:style w:type="paragraph" w:styleId="4f0">
    <w:name w:val="toc 4"/>
    <w:basedOn w:val="a2"/>
    <w:next w:val="a2"/>
    <w:autoRedefine/>
    <w:uiPriority w:val="39"/>
    <w:unhideWhenUsed/>
    <w:pPr>
      <w:spacing w:before="0" w:after="0"/>
      <w:ind w:left="720"/>
    </w:pPr>
    <w:rPr>
      <w:sz w:val="18"/>
      <w:szCs w:val="18"/>
    </w:rPr>
  </w:style>
  <w:style w:type="paragraph" w:styleId="5f">
    <w:name w:val="toc 5"/>
    <w:basedOn w:val="a2"/>
    <w:next w:val="a2"/>
    <w:autoRedefine/>
    <w:uiPriority w:val="39"/>
    <w:unhideWhenUsed/>
    <w:pPr>
      <w:spacing w:before="0" w:after="0"/>
      <w:ind w:left="960"/>
    </w:pPr>
    <w:rPr>
      <w:sz w:val="18"/>
      <w:szCs w:val="18"/>
    </w:rPr>
  </w:style>
  <w:style w:type="paragraph" w:styleId="6a">
    <w:name w:val="toc 6"/>
    <w:basedOn w:val="a2"/>
    <w:next w:val="a2"/>
    <w:autoRedefine/>
    <w:uiPriority w:val="39"/>
    <w:unhideWhenUsed/>
    <w:pPr>
      <w:spacing w:before="0" w:after="0"/>
      <w:ind w:left="1200"/>
    </w:pPr>
    <w:rPr>
      <w:sz w:val="18"/>
      <w:szCs w:val="18"/>
    </w:rPr>
  </w:style>
  <w:style w:type="paragraph" w:styleId="73">
    <w:name w:val="toc 7"/>
    <w:basedOn w:val="a2"/>
    <w:next w:val="a2"/>
    <w:autoRedefine/>
    <w:uiPriority w:val="39"/>
    <w:unhideWhenUsed/>
    <w:pPr>
      <w:spacing w:before="0" w:after="0"/>
      <w:ind w:left="1440"/>
    </w:pPr>
    <w:rPr>
      <w:sz w:val="18"/>
      <w:szCs w:val="18"/>
    </w:rPr>
  </w:style>
  <w:style w:type="paragraph" w:styleId="83">
    <w:name w:val="toc 8"/>
    <w:basedOn w:val="a2"/>
    <w:next w:val="a2"/>
    <w:autoRedefine/>
    <w:uiPriority w:val="39"/>
    <w:unhideWhenUsed/>
    <w:pPr>
      <w:spacing w:before="0" w:after="0"/>
      <w:ind w:left="1680"/>
    </w:pPr>
    <w:rPr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pPr>
      <w:spacing w:before="0" w:after="0"/>
    </w:pPr>
    <w:rPr>
      <w:sz w:val="18"/>
      <w:szCs w:val="18"/>
    </w:rPr>
  </w:style>
  <w:style w:type="paragraph" w:customStyle="1" w:styleId="afffff0">
    <w:name w:val="目录标题"/>
    <w:basedOn w:val="1"/>
    <w:next w:val="a2"/>
    <w:uiPriority w:val="39"/>
    <w:unhideWhenUsed/>
    <w:qFormat/>
    <w:pPr>
      <w:outlineLvl w:val="9"/>
    </w:pPr>
  </w:style>
  <w:style w:type="character" w:customStyle="1" w:styleId="aa">
    <w:name w:val="无间距字符"/>
    <w:basedOn w:val="a3"/>
    <w:link w:val="a9"/>
    <w:uiPriority w:val="1"/>
  </w:style>
  <w:style w:type="paragraph" w:customStyle="1" w:styleId="afffff1">
    <w:name w:val="表格标题"/>
    <w:basedOn w:val="a2"/>
    <w:uiPriority w:val="10"/>
    <w:qFormat/>
    <w:pPr>
      <w:keepNext/>
      <w:pBdr>
        <w:top w:val="single" w:sz="4" w:space="1" w:color="0F6FC6" w:themeColor="accent1"/>
        <w:left w:val="single" w:sz="4" w:space="6" w:color="0F6FC6" w:themeColor="accent1"/>
        <w:bottom w:val="single" w:sz="4" w:space="2" w:color="0F6FC6" w:themeColor="accent1"/>
        <w:right w:val="single" w:sz="4" w:space="6" w:color="0F6FC6" w:themeColor="accent1"/>
      </w:pBdr>
      <w:shd w:val="clear" w:color="auto" w:fill="0F6FC6" w:themeFill="accent1"/>
      <w:spacing w:before="16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afffff2">
    <w:name w:val="公司信息"/>
    <w:basedOn w:val="a2"/>
    <w:uiPriority w:val="2"/>
    <w:qFormat/>
    <w:pPr>
      <w:spacing w:after="40"/>
    </w:pPr>
  </w:style>
  <w:style w:type="table" w:customStyle="1" w:styleId="afffff3">
    <w:name w:val="财务表格"/>
    <w:basedOn w:val="a4"/>
    <w:uiPriority w:val="99"/>
    <w:pPr>
      <w:spacing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eastAsiaTheme="majorEastAsia" w:hAnsiTheme="majorHAnsi"/>
        <w:b w:val="0"/>
        <w:caps/>
        <w:smallCaps w:val="0"/>
        <w:color w:val="0F6FC6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numbering" w:customStyle="1" w:styleId="a0">
    <w:name w:val="年度报告"/>
    <w:uiPriority w:val="99"/>
    <w:pPr>
      <w:numPr>
        <w:numId w:val="17"/>
      </w:numPr>
    </w:pPr>
  </w:style>
  <w:style w:type="paragraph" w:customStyle="1" w:styleId="afffff4">
    <w:name w:val="摘要"/>
    <w:basedOn w:val="a2"/>
    <w:uiPriority w:val="20"/>
    <w:qFormat/>
    <w:pPr>
      <w:spacing w:before="360" w:after="0" w:line="240" w:lineRule="auto"/>
      <w:ind w:left="432" w:right="1080"/>
    </w:pPr>
    <w:rPr>
      <w:i/>
      <w:iCs/>
      <w:color w:val="7F7F7F" w:themeColor="text1" w:themeTint="80"/>
      <w:sz w:val="28"/>
    </w:rPr>
  </w:style>
  <w:style w:type="paragraph" w:customStyle="1" w:styleId="afffff5">
    <w:name w:val="表格文字"/>
    <w:basedOn w:val="a2"/>
    <w:uiPriority w:val="10"/>
    <w:qFormat/>
    <w:pPr>
      <w:spacing w:before="60" w:after="60" w:line="240" w:lineRule="auto"/>
      <w:ind w:left="144" w:right="144"/>
    </w:pPr>
  </w:style>
  <w:style w:type="paragraph" w:customStyle="1" w:styleId="afffff6">
    <w:name w:val="表格反转标题"/>
    <w:basedOn w:val="a2"/>
    <w:uiPriority w:val="10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</w:rPr>
  </w:style>
  <w:style w:type="paragraph" w:customStyle="1" w:styleId="afffff7">
    <w:name w:val="页眉阴影"/>
    <w:basedOn w:val="a2"/>
    <w:uiPriority w:val="99"/>
    <w:qFormat/>
    <w:pPr>
      <w:pBdr>
        <w:top w:val="single" w:sz="2" w:space="6" w:color="0F6FC6" w:themeColor="accent1"/>
        <w:left w:val="single" w:sz="2" w:space="20" w:color="0F6FC6" w:themeColor="accent1"/>
        <w:bottom w:val="single" w:sz="2" w:space="6" w:color="0F6FC6" w:themeColor="accent1"/>
        <w:right w:val="single" w:sz="2" w:space="20" w:color="0F6FC6" w:themeColor="accent1"/>
      </w:pBdr>
      <w:shd w:val="clear" w:color="auto" w:fill="0F6FC6" w:themeFill="accent1"/>
      <w:spacing w:after="0" w:line="240" w:lineRule="auto"/>
    </w:pPr>
    <w:rPr>
      <w:rFonts w:asciiTheme="majorHAnsi" w:eastAsiaTheme="majorEastAsia" w:hAnsiTheme="majorHAnsi" w:cstheme="majorBidi"/>
      <w:caps/>
      <w:color w:val="FFFFFF" w:themeColor="background1"/>
      <w:sz w:val="40"/>
    </w:rPr>
  </w:style>
  <w:style w:type="paragraph" w:styleId="TOC">
    <w:name w:val="TOC Heading"/>
    <w:basedOn w:val="1"/>
    <w:next w:val="a2"/>
    <w:uiPriority w:val="39"/>
    <w:unhideWhenUsed/>
    <w:qFormat/>
    <w:rsid w:val="008F1DB8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0B5294" w:themeColor="accent1" w:themeShade="BF"/>
      <w:kern w:val="0"/>
      <w:sz w:val="32"/>
      <w:szCs w:val="32"/>
      <w:lang w:val="en-US"/>
    </w:rPr>
  </w:style>
  <w:style w:type="paragraph" w:styleId="afffff8">
    <w:name w:val="List Paragraph"/>
    <w:basedOn w:val="a2"/>
    <w:uiPriority w:val="34"/>
    <w:semiHidden/>
    <w:rsid w:val="00F0108B"/>
    <w:pPr>
      <w:ind w:firstLineChars="200" w:firstLine="420"/>
    </w:pPr>
  </w:style>
  <w:style w:type="table" w:customStyle="1" w:styleId="113">
    <w:name w:val="浅色底纹强调文字颜色 11"/>
    <w:basedOn w:val="a4"/>
    <w:uiPriority w:val="60"/>
    <w:rsid w:val="001933A5"/>
    <w:pPr>
      <w:spacing w:after="0" w:line="240" w:lineRule="auto"/>
    </w:pPr>
    <w:rPr>
      <w:color w:val="2E74B5"/>
    </w:rPr>
    <w:tblPr>
      <w:tblStyleRowBandSize w:val="1"/>
      <w:tblStyleColBandSize w:val="1"/>
      <w:tblInd w:w="0" w:type="dxa"/>
      <w:tblBorders>
        <w:top w:val="single" w:sz="8" w:space="0" w:color="5B9BD5"/>
        <w:bottom w:val="single" w:sz="8" w:space="0" w:color="5B9B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diagramLayout" Target="diagrams/layout2.xml"/><Relationship Id="rId3" Type="http://schemas.openxmlformats.org/officeDocument/2006/relationships/customXml" Target="../customXml/item3.xml"/><Relationship Id="rId21" Type="http://schemas.openxmlformats.org/officeDocument/2006/relationships/diagramQuickStyle" Target="diagrams/quickStyle1.xm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diagramData" Target="diagrams/data2.xml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diagramLayout" Target="diagrams/layout1.xml"/><Relationship Id="rId29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3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microsoft.com/office/2007/relationships/diagramDrawing" Target="diagrams/drawing1.xml"/><Relationship Id="rId28" Type="http://schemas.openxmlformats.org/officeDocument/2006/relationships/diagramColors" Target="diagrams/colors2.xml"/><Relationship Id="rId10" Type="http://schemas.openxmlformats.org/officeDocument/2006/relationships/endnotes" Target="endnotes.xml"/><Relationship Id="rId19" Type="http://schemas.openxmlformats.org/officeDocument/2006/relationships/diagramData" Target="diagrams/data1.xml"/><Relationship Id="rId31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diagramColors" Target="diagrams/colors1.xml"/><Relationship Id="rId27" Type="http://schemas.openxmlformats.org/officeDocument/2006/relationships/diagramQuickStyle" Target="diagrams/quickStyle2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Tongtong\AppData\Roaming\Microsoft\Templates\&#24180;&#24230;&#25253;&#21578;(&#24102;&#23553;&#38754;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1A1090-C64D-4BA4-A5A8-5994BD9C551E}" type="doc">
      <dgm:prSet loTypeId="urn:microsoft.com/office/officeart/2005/8/layout/target3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C74A6B9-50F2-43F1-AF2A-35BDC5DDFCAD}">
      <dgm:prSet phldrT="[文本]"/>
      <dgm:spPr/>
      <dgm:t>
        <a:bodyPr/>
        <a:lstStyle/>
        <a:p>
          <a:r>
            <a:rPr lang="en-US" altLang="zh-CN"/>
            <a:t>View</a:t>
          </a:r>
          <a:endParaRPr lang="zh-CN" altLang="en-US"/>
        </a:p>
      </dgm:t>
    </dgm:pt>
    <dgm:pt modelId="{6C956634-AC22-4F70-98D0-84C339008C36}" type="parTrans" cxnId="{6FF92841-BAA6-4DAA-9222-EBB764BE274D}">
      <dgm:prSet/>
      <dgm:spPr/>
      <dgm:t>
        <a:bodyPr/>
        <a:lstStyle/>
        <a:p>
          <a:endParaRPr lang="zh-CN" altLang="en-US"/>
        </a:p>
      </dgm:t>
    </dgm:pt>
    <dgm:pt modelId="{D0150CE7-22C7-4FE2-87A3-68E29FD6482B}" type="sibTrans" cxnId="{6FF92841-BAA6-4DAA-9222-EBB764BE274D}">
      <dgm:prSet/>
      <dgm:spPr/>
      <dgm:t>
        <a:bodyPr/>
        <a:lstStyle/>
        <a:p>
          <a:endParaRPr lang="zh-CN" altLang="en-US"/>
        </a:p>
      </dgm:t>
    </dgm:pt>
    <dgm:pt modelId="{3F3242EA-C9C9-44B7-9ADF-9A745AEA04CA}">
      <dgm:prSet phldrT="[文本]"/>
      <dgm:spPr/>
      <dgm:t>
        <a:bodyPr/>
        <a:lstStyle/>
        <a:p>
          <a:r>
            <a:rPr lang="en-US" altLang="zh-CN"/>
            <a:t>HTML/CSS</a:t>
          </a:r>
          <a:endParaRPr lang="zh-CN" altLang="en-US"/>
        </a:p>
      </dgm:t>
    </dgm:pt>
    <dgm:pt modelId="{3A3C0673-6A59-42A4-80AB-AE0CA9974078}" type="parTrans" cxnId="{D1B125B2-9F2E-4513-8E56-A92362DCD45C}">
      <dgm:prSet/>
      <dgm:spPr/>
      <dgm:t>
        <a:bodyPr/>
        <a:lstStyle/>
        <a:p>
          <a:endParaRPr lang="zh-CN" altLang="en-US"/>
        </a:p>
      </dgm:t>
    </dgm:pt>
    <dgm:pt modelId="{BFCBABC4-7170-4519-9CD2-39E8B600CA8B}" type="sibTrans" cxnId="{D1B125B2-9F2E-4513-8E56-A92362DCD45C}">
      <dgm:prSet/>
      <dgm:spPr/>
      <dgm:t>
        <a:bodyPr/>
        <a:lstStyle/>
        <a:p>
          <a:endParaRPr lang="zh-CN" altLang="en-US"/>
        </a:p>
      </dgm:t>
    </dgm:pt>
    <dgm:pt modelId="{272382D0-D0E4-4218-BDD4-1FEA6CC78FC7}">
      <dgm:prSet phldrT="[文本]"/>
      <dgm:spPr/>
      <dgm:t>
        <a:bodyPr/>
        <a:lstStyle/>
        <a:p>
          <a:r>
            <a:rPr lang="en-US" altLang="zh-CN"/>
            <a:t>JavaScript</a:t>
          </a:r>
          <a:endParaRPr lang="zh-CN" altLang="en-US"/>
        </a:p>
      </dgm:t>
    </dgm:pt>
    <dgm:pt modelId="{E3FD0003-4A4E-47C7-A4FF-8A1230A0926C}" type="parTrans" cxnId="{A7C6B0ED-ECE5-443D-ADA3-95EC7FDA0B09}">
      <dgm:prSet/>
      <dgm:spPr/>
      <dgm:t>
        <a:bodyPr/>
        <a:lstStyle/>
        <a:p>
          <a:endParaRPr lang="zh-CN" altLang="en-US"/>
        </a:p>
      </dgm:t>
    </dgm:pt>
    <dgm:pt modelId="{A44F5541-6F04-4E82-9007-826090580964}" type="sibTrans" cxnId="{A7C6B0ED-ECE5-443D-ADA3-95EC7FDA0B09}">
      <dgm:prSet/>
      <dgm:spPr/>
      <dgm:t>
        <a:bodyPr/>
        <a:lstStyle/>
        <a:p>
          <a:endParaRPr lang="zh-CN" altLang="en-US"/>
        </a:p>
      </dgm:t>
    </dgm:pt>
    <dgm:pt modelId="{A96B612F-7012-4DE0-BAA3-F90B76178BEB}">
      <dgm:prSet phldrT="[文本]"/>
      <dgm:spPr/>
      <dgm:t>
        <a:bodyPr/>
        <a:lstStyle/>
        <a:p>
          <a:r>
            <a:rPr lang="en-US" altLang="zh-CN"/>
            <a:t>Logic</a:t>
          </a:r>
          <a:endParaRPr lang="zh-CN" altLang="en-US"/>
        </a:p>
      </dgm:t>
    </dgm:pt>
    <dgm:pt modelId="{7AC53A7E-FAB6-48BD-8788-0FED65D40D57}" type="parTrans" cxnId="{D014403D-00F0-4A0C-B91C-9AC412BE1A07}">
      <dgm:prSet/>
      <dgm:spPr/>
      <dgm:t>
        <a:bodyPr/>
        <a:lstStyle/>
        <a:p>
          <a:endParaRPr lang="zh-CN" altLang="en-US"/>
        </a:p>
      </dgm:t>
    </dgm:pt>
    <dgm:pt modelId="{723FA5D4-3704-4543-858E-46A38DFCF91A}" type="sibTrans" cxnId="{D014403D-00F0-4A0C-B91C-9AC412BE1A07}">
      <dgm:prSet/>
      <dgm:spPr/>
      <dgm:t>
        <a:bodyPr/>
        <a:lstStyle/>
        <a:p>
          <a:endParaRPr lang="zh-CN" altLang="en-US"/>
        </a:p>
      </dgm:t>
    </dgm:pt>
    <dgm:pt modelId="{106B99E0-61B9-4ED6-9ADF-95C91BBEE6B0}">
      <dgm:prSet phldrT="[文本]"/>
      <dgm:spPr/>
      <dgm:t>
        <a:bodyPr/>
        <a:lstStyle/>
        <a:p>
          <a:r>
            <a:rPr lang="en-US" altLang="zh-CN"/>
            <a:t>C#</a:t>
          </a:r>
          <a:endParaRPr lang="zh-CN" altLang="en-US"/>
        </a:p>
      </dgm:t>
    </dgm:pt>
    <dgm:pt modelId="{8DD4BBCF-B1CB-49D3-8DED-62EEEA3A2B42}" type="parTrans" cxnId="{74768503-9B76-4C7A-9229-6F9A03E63824}">
      <dgm:prSet/>
      <dgm:spPr/>
      <dgm:t>
        <a:bodyPr/>
        <a:lstStyle/>
        <a:p>
          <a:endParaRPr lang="zh-CN" altLang="en-US"/>
        </a:p>
      </dgm:t>
    </dgm:pt>
    <dgm:pt modelId="{C2D8A58C-3A5E-45EC-ABEB-0AB79B8D2E03}" type="sibTrans" cxnId="{74768503-9B76-4C7A-9229-6F9A03E63824}">
      <dgm:prSet/>
      <dgm:spPr/>
      <dgm:t>
        <a:bodyPr/>
        <a:lstStyle/>
        <a:p>
          <a:endParaRPr lang="zh-CN" altLang="en-US"/>
        </a:p>
      </dgm:t>
    </dgm:pt>
    <dgm:pt modelId="{F15EC58B-3881-4B7F-AB78-E91AB5F64E62}">
      <dgm:prSet phldrT="[文本]"/>
      <dgm:spPr/>
      <dgm:t>
        <a:bodyPr/>
        <a:lstStyle/>
        <a:p>
          <a:r>
            <a:rPr lang="en-US" altLang="zh-CN"/>
            <a:t>ASP.NET</a:t>
          </a:r>
          <a:endParaRPr lang="zh-CN" altLang="en-US"/>
        </a:p>
      </dgm:t>
    </dgm:pt>
    <dgm:pt modelId="{B3650406-CF9A-42B7-8E59-D84580876578}" type="parTrans" cxnId="{3026C5C1-5F39-4E39-9EAE-BBE3273FA152}">
      <dgm:prSet/>
      <dgm:spPr/>
      <dgm:t>
        <a:bodyPr/>
        <a:lstStyle/>
        <a:p>
          <a:endParaRPr lang="zh-CN" altLang="en-US"/>
        </a:p>
      </dgm:t>
    </dgm:pt>
    <dgm:pt modelId="{BDCD9D8F-8A67-4C89-8A7F-FFB1D5F08708}" type="sibTrans" cxnId="{3026C5C1-5F39-4E39-9EAE-BBE3273FA152}">
      <dgm:prSet/>
      <dgm:spPr/>
      <dgm:t>
        <a:bodyPr/>
        <a:lstStyle/>
        <a:p>
          <a:endParaRPr lang="zh-CN" altLang="en-US"/>
        </a:p>
      </dgm:t>
    </dgm:pt>
    <dgm:pt modelId="{18047F64-F0E8-4765-99FC-8EE3457BFC4C}">
      <dgm:prSet phldrT="[文本]"/>
      <dgm:spPr/>
      <dgm:t>
        <a:bodyPr/>
        <a:lstStyle/>
        <a:p>
          <a:r>
            <a:rPr lang="en-US" altLang="zh-CN"/>
            <a:t>Data</a:t>
          </a:r>
          <a:endParaRPr lang="zh-CN" altLang="en-US"/>
        </a:p>
      </dgm:t>
    </dgm:pt>
    <dgm:pt modelId="{2B82F200-FDE7-4543-8103-BADFE1B501A8}" type="parTrans" cxnId="{3A370749-E29E-4AC0-AD9B-68EF2ADB3F9E}">
      <dgm:prSet/>
      <dgm:spPr/>
      <dgm:t>
        <a:bodyPr/>
        <a:lstStyle/>
        <a:p>
          <a:endParaRPr lang="zh-CN" altLang="en-US"/>
        </a:p>
      </dgm:t>
    </dgm:pt>
    <dgm:pt modelId="{8F8225D4-458D-4581-B080-73212C9E00E0}" type="sibTrans" cxnId="{3A370749-E29E-4AC0-AD9B-68EF2ADB3F9E}">
      <dgm:prSet/>
      <dgm:spPr/>
      <dgm:t>
        <a:bodyPr/>
        <a:lstStyle/>
        <a:p>
          <a:endParaRPr lang="zh-CN" altLang="en-US"/>
        </a:p>
      </dgm:t>
    </dgm:pt>
    <dgm:pt modelId="{9A41376D-908E-4097-8888-D109FAB18901}">
      <dgm:prSet phldrT="[文本]"/>
      <dgm:spPr/>
      <dgm:t>
        <a:bodyPr/>
        <a:lstStyle/>
        <a:p>
          <a:r>
            <a:rPr lang="en-US" altLang="zh-CN"/>
            <a:t>SQL</a:t>
          </a:r>
          <a:endParaRPr lang="zh-CN" altLang="en-US"/>
        </a:p>
      </dgm:t>
    </dgm:pt>
    <dgm:pt modelId="{723C2819-3B6A-44A7-87B5-3623B623E642}" type="parTrans" cxnId="{70F1B9FF-BF93-4717-BABB-B41D28A7D35A}">
      <dgm:prSet/>
      <dgm:spPr/>
      <dgm:t>
        <a:bodyPr/>
        <a:lstStyle/>
        <a:p>
          <a:endParaRPr lang="zh-CN" altLang="en-US"/>
        </a:p>
      </dgm:t>
    </dgm:pt>
    <dgm:pt modelId="{0C922224-3E7D-4F85-AA8F-1733D82D903B}" type="sibTrans" cxnId="{70F1B9FF-BF93-4717-BABB-B41D28A7D35A}">
      <dgm:prSet/>
      <dgm:spPr/>
      <dgm:t>
        <a:bodyPr/>
        <a:lstStyle/>
        <a:p>
          <a:endParaRPr lang="zh-CN" altLang="en-US"/>
        </a:p>
      </dgm:t>
    </dgm:pt>
    <dgm:pt modelId="{58BB8410-1500-429C-BA1F-E1A5F5CF19F9}">
      <dgm:prSet phldrT="[文本]"/>
      <dgm:spPr/>
      <dgm:t>
        <a:bodyPr/>
        <a:lstStyle/>
        <a:p>
          <a:r>
            <a:rPr lang="en-US" altLang="zh-CN"/>
            <a:t>ADO.NET</a:t>
          </a:r>
          <a:endParaRPr lang="zh-CN" altLang="en-US"/>
        </a:p>
      </dgm:t>
    </dgm:pt>
    <dgm:pt modelId="{01216E6A-4B0A-4713-A5CB-BD208E9D9F9D}" type="parTrans" cxnId="{11C7663D-EB62-41D0-BFBE-3A28A801C4C5}">
      <dgm:prSet/>
      <dgm:spPr/>
      <dgm:t>
        <a:bodyPr/>
        <a:lstStyle/>
        <a:p>
          <a:endParaRPr lang="zh-CN" altLang="en-US"/>
        </a:p>
      </dgm:t>
    </dgm:pt>
    <dgm:pt modelId="{7925DC24-A4E9-4789-AA47-F4704B0A212F}" type="sibTrans" cxnId="{11C7663D-EB62-41D0-BFBE-3A28A801C4C5}">
      <dgm:prSet/>
      <dgm:spPr/>
      <dgm:t>
        <a:bodyPr/>
        <a:lstStyle/>
        <a:p>
          <a:endParaRPr lang="zh-CN" altLang="en-US"/>
        </a:p>
      </dgm:t>
    </dgm:pt>
    <dgm:pt modelId="{251D920B-A373-4FD7-80F5-FAF46D4504DE}">
      <dgm:prSet phldrT="[文本]"/>
      <dgm:spPr/>
      <dgm:t>
        <a:bodyPr/>
        <a:lstStyle/>
        <a:p>
          <a:r>
            <a:rPr lang="en-US" altLang="zh-CN"/>
            <a:t>AJAX</a:t>
          </a:r>
          <a:endParaRPr lang="zh-CN" altLang="en-US"/>
        </a:p>
      </dgm:t>
    </dgm:pt>
    <dgm:pt modelId="{C0B6D8BC-E67E-4240-AA94-6565C8EFCFA3}" type="parTrans" cxnId="{EDF257CA-7641-4936-91CF-6224098C67FB}">
      <dgm:prSet/>
      <dgm:spPr/>
      <dgm:t>
        <a:bodyPr/>
        <a:lstStyle/>
        <a:p>
          <a:endParaRPr lang="zh-CN" altLang="en-US"/>
        </a:p>
      </dgm:t>
    </dgm:pt>
    <dgm:pt modelId="{895D8E86-29F8-49E4-8640-2618B6962A4F}" type="sibTrans" cxnId="{EDF257CA-7641-4936-91CF-6224098C67FB}">
      <dgm:prSet/>
      <dgm:spPr/>
      <dgm:t>
        <a:bodyPr/>
        <a:lstStyle/>
        <a:p>
          <a:endParaRPr lang="zh-CN" altLang="en-US"/>
        </a:p>
      </dgm:t>
    </dgm:pt>
    <dgm:pt modelId="{AF4C3EBC-B795-4250-86E3-E2C2C19236CE}" type="pres">
      <dgm:prSet presAssocID="{8E1A1090-C64D-4BA4-A5A8-5994BD9C551E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3CA01725-D219-478E-8A6F-95CB9D88B628}" type="pres">
      <dgm:prSet presAssocID="{DC74A6B9-50F2-43F1-AF2A-35BDC5DDFCAD}" presName="circle1" presStyleLbl="node1" presStyleIdx="0" presStyleCnt="3"/>
      <dgm:spPr/>
    </dgm:pt>
    <dgm:pt modelId="{A24D83F6-7E24-4445-82F6-E34E1F1D0715}" type="pres">
      <dgm:prSet presAssocID="{DC74A6B9-50F2-43F1-AF2A-35BDC5DDFCAD}" presName="space" presStyleCnt="0"/>
      <dgm:spPr/>
    </dgm:pt>
    <dgm:pt modelId="{3E2FCD13-CECB-48CB-B658-383E12CB27FD}" type="pres">
      <dgm:prSet presAssocID="{DC74A6B9-50F2-43F1-AF2A-35BDC5DDFCAD}" presName="rect1" presStyleLbl="alignAcc1" presStyleIdx="0" presStyleCnt="3"/>
      <dgm:spPr/>
      <dgm:t>
        <a:bodyPr/>
        <a:lstStyle/>
        <a:p>
          <a:endParaRPr lang="zh-CN" altLang="en-US"/>
        </a:p>
      </dgm:t>
    </dgm:pt>
    <dgm:pt modelId="{D1010F99-5EBF-4A7F-A251-2DE80C02030D}" type="pres">
      <dgm:prSet presAssocID="{A96B612F-7012-4DE0-BAA3-F90B76178BEB}" presName="vertSpace2" presStyleLbl="node1" presStyleIdx="0" presStyleCnt="3"/>
      <dgm:spPr/>
    </dgm:pt>
    <dgm:pt modelId="{69E4A645-E6E5-4049-96E0-B62D83E35B74}" type="pres">
      <dgm:prSet presAssocID="{A96B612F-7012-4DE0-BAA3-F90B76178BEB}" presName="circle2" presStyleLbl="node1" presStyleIdx="1" presStyleCnt="3"/>
      <dgm:spPr/>
    </dgm:pt>
    <dgm:pt modelId="{90AC8240-3A79-4A58-8752-2E394C6B85C0}" type="pres">
      <dgm:prSet presAssocID="{A96B612F-7012-4DE0-BAA3-F90B76178BEB}" presName="rect2" presStyleLbl="alignAcc1" presStyleIdx="1" presStyleCnt="3"/>
      <dgm:spPr/>
      <dgm:t>
        <a:bodyPr/>
        <a:lstStyle/>
        <a:p>
          <a:endParaRPr lang="zh-CN" altLang="en-US"/>
        </a:p>
      </dgm:t>
    </dgm:pt>
    <dgm:pt modelId="{CB823960-EF9D-434D-8736-CB6ACE9D07FB}" type="pres">
      <dgm:prSet presAssocID="{18047F64-F0E8-4765-99FC-8EE3457BFC4C}" presName="vertSpace3" presStyleLbl="node1" presStyleIdx="1" presStyleCnt="3"/>
      <dgm:spPr/>
    </dgm:pt>
    <dgm:pt modelId="{C85C78BF-0C35-49E1-934F-EB6D7E60D14B}" type="pres">
      <dgm:prSet presAssocID="{18047F64-F0E8-4765-99FC-8EE3457BFC4C}" presName="circle3" presStyleLbl="node1" presStyleIdx="2" presStyleCnt="3"/>
      <dgm:spPr/>
    </dgm:pt>
    <dgm:pt modelId="{807FBC74-6F41-49E0-88BA-CE1DC04FCF86}" type="pres">
      <dgm:prSet presAssocID="{18047F64-F0E8-4765-99FC-8EE3457BFC4C}" presName="rect3" presStyleLbl="alignAcc1" presStyleIdx="2" presStyleCnt="3"/>
      <dgm:spPr/>
      <dgm:t>
        <a:bodyPr/>
        <a:lstStyle/>
        <a:p>
          <a:endParaRPr lang="zh-CN" altLang="en-US"/>
        </a:p>
      </dgm:t>
    </dgm:pt>
    <dgm:pt modelId="{B3A37AB8-AF6F-4ABC-A532-FD2C57DFD6DA}" type="pres">
      <dgm:prSet presAssocID="{DC74A6B9-50F2-43F1-AF2A-35BDC5DDFCAD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7139435-C37E-4C59-96FC-8725FC813804}" type="pres">
      <dgm:prSet presAssocID="{DC74A6B9-50F2-43F1-AF2A-35BDC5DDFCAD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766424E-8F45-40F2-BF9B-E6B81C15CB3D}" type="pres">
      <dgm:prSet presAssocID="{A96B612F-7012-4DE0-BAA3-F90B76178BEB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B5AC4ED-A862-46B1-8842-696547EC5B78}" type="pres">
      <dgm:prSet presAssocID="{A96B612F-7012-4DE0-BAA3-F90B76178BEB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95D4C7E-9BCB-4941-8171-A8B0E7E4B9AE}" type="pres">
      <dgm:prSet presAssocID="{18047F64-F0E8-4765-99FC-8EE3457BFC4C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2E8465-CDD9-43B4-96BA-C0B1F068B094}" type="pres">
      <dgm:prSet presAssocID="{18047F64-F0E8-4765-99FC-8EE3457BFC4C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DF257CA-7641-4936-91CF-6224098C67FB}" srcId="{DC74A6B9-50F2-43F1-AF2A-35BDC5DDFCAD}" destId="{251D920B-A373-4FD7-80F5-FAF46D4504DE}" srcOrd="2" destOrd="0" parTransId="{C0B6D8BC-E67E-4240-AA94-6565C8EFCFA3}" sibTransId="{895D8E86-29F8-49E4-8640-2618B6962A4F}"/>
    <dgm:cxn modelId="{3026C5C1-5F39-4E39-9EAE-BBE3273FA152}" srcId="{A96B612F-7012-4DE0-BAA3-F90B76178BEB}" destId="{F15EC58B-3881-4B7F-AB78-E91AB5F64E62}" srcOrd="1" destOrd="0" parTransId="{B3650406-CF9A-42B7-8E59-D84580876578}" sibTransId="{BDCD9D8F-8A67-4C89-8A7F-FFB1D5F08708}"/>
    <dgm:cxn modelId="{1EE20646-F1A7-432F-8E9E-93A931EC043B}" type="presOf" srcId="{DC74A6B9-50F2-43F1-AF2A-35BDC5DDFCAD}" destId="{3E2FCD13-CECB-48CB-B658-383E12CB27FD}" srcOrd="0" destOrd="0" presId="urn:microsoft.com/office/officeart/2005/8/layout/target3"/>
    <dgm:cxn modelId="{99988636-FBA2-4F1D-A89A-2FF58D0783BC}" type="presOf" srcId="{18047F64-F0E8-4765-99FC-8EE3457BFC4C}" destId="{395D4C7E-9BCB-4941-8171-A8B0E7E4B9AE}" srcOrd="1" destOrd="0" presId="urn:microsoft.com/office/officeart/2005/8/layout/target3"/>
    <dgm:cxn modelId="{11C7663D-EB62-41D0-BFBE-3A28A801C4C5}" srcId="{18047F64-F0E8-4765-99FC-8EE3457BFC4C}" destId="{58BB8410-1500-429C-BA1F-E1A5F5CF19F9}" srcOrd="1" destOrd="0" parTransId="{01216E6A-4B0A-4713-A5CB-BD208E9D9F9D}" sibTransId="{7925DC24-A4E9-4789-AA47-F4704B0A212F}"/>
    <dgm:cxn modelId="{361291D4-80A8-4D87-9E47-C197580C72F8}" type="presOf" srcId="{58BB8410-1500-429C-BA1F-E1A5F5CF19F9}" destId="{AF2E8465-CDD9-43B4-96BA-C0B1F068B094}" srcOrd="0" destOrd="1" presId="urn:microsoft.com/office/officeart/2005/8/layout/target3"/>
    <dgm:cxn modelId="{A7C6B0ED-ECE5-443D-ADA3-95EC7FDA0B09}" srcId="{DC74A6B9-50F2-43F1-AF2A-35BDC5DDFCAD}" destId="{272382D0-D0E4-4218-BDD4-1FEA6CC78FC7}" srcOrd="1" destOrd="0" parTransId="{E3FD0003-4A4E-47C7-A4FF-8A1230A0926C}" sibTransId="{A44F5541-6F04-4E82-9007-826090580964}"/>
    <dgm:cxn modelId="{70F1B9FF-BF93-4717-BABB-B41D28A7D35A}" srcId="{18047F64-F0E8-4765-99FC-8EE3457BFC4C}" destId="{9A41376D-908E-4097-8888-D109FAB18901}" srcOrd="0" destOrd="0" parTransId="{723C2819-3B6A-44A7-87B5-3623B623E642}" sibTransId="{0C922224-3E7D-4F85-AA8F-1733D82D903B}"/>
    <dgm:cxn modelId="{6FF92841-BAA6-4DAA-9222-EBB764BE274D}" srcId="{8E1A1090-C64D-4BA4-A5A8-5994BD9C551E}" destId="{DC74A6B9-50F2-43F1-AF2A-35BDC5DDFCAD}" srcOrd="0" destOrd="0" parTransId="{6C956634-AC22-4F70-98D0-84C339008C36}" sibTransId="{D0150CE7-22C7-4FE2-87A3-68E29FD6482B}"/>
    <dgm:cxn modelId="{74768503-9B76-4C7A-9229-6F9A03E63824}" srcId="{A96B612F-7012-4DE0-BAA3-F90B76178BEB}" destId="{106B99E0-61B9-4ED6-9ADF-95C91BBEE6B0}" srcOrd="0" destOrd="0" parTransId="{8DD4BBCF-B1CB-49D3-8DED-62EEEA3A2B42}" sibTransId="{C2D8A58C-3A5E-45EC-ABEB-0AB79B8D2E03}"/>
    <dgm:cxn modelId="{64F4B19A-9601-437E-B903-096A365D07AF}" type="presOf" srcId="{9A41376D-908E-4097-8888-D109FAB18901}" destId="{AF2E8465-CDD9-43B4-96BA-C0B1F068B094}" srcOrd="0" destOrd="0" presId="urn:microsoft.com/office/officeart/2005/8/layout/target3"/>
    <dgm:cxn modelId="{E9B14CBB-98D0-4AAB-81B9-DA7C843C029B}" type="presOf" srcId="{8E1A1090-C64D-4BA4-A5A8-5994BD9C551E}" destId="{AF4C3EBC-B795-4250-86E3-E2C2C19236CE}" srcOrd="0" destOrd="0" presId="urn:microsoft.com/office/officeart/2005/8/layout/target3"/>
    <dgm:cxn modelId="{483584D8-7C64-407B-85D9-DA8CAAA50B36}" type="presOf" srcId="{251D920B-A373-4FD7-80F5-FAF46D4504DE}" destId="{97139435-C37E-4C59-96FC-8725FC813804}" srcOrd="0" destOrd="2" presId="urn:microsoft.com/office/officeart/2005/8/layout/target3"/>
    <dgm:cxn modelId="{8A5224E2-EB18-461C-BD93-199332B001E9}" type="presOf" srcId="{A96B612F-7012-4DE0-BAA3-F90B76178BEB}" destId="{3766424E-8F45-40F2-BF9B-E6B81C15CB3D}" srcOrd="1" destOrd="0" presId="urn:microsoft.com/office/officeart/2005/8/layout/target3"/>
    <dgm:cxn modelId="{C6A423D9-1439-45E3-9B7E-26E4164F2BBF}" type="presOf" srcId="{18047F64-F0E8-4765-99FC-8EE3457BFC4C}" destId="{807FBC74-6F41-49E0-88BA-CE1DC04FCF86}" srcOrd="0" destOrd="0" presId="urn:microsoft.com/office/officeart/2005/8/layout/target3"/>
    <dgm:cxn modelId="{A82C5513-E948-4A55-BE10-FA8332A71F0B}" type="presOf" srcId="{F15EC58B-3881-4B7F-AB78-E91AB5F64E62}" destId="{4B5AC4ED-A862-46B1-8842-696547EC5B78}" srcOrd="0" destOrd="1" presId="urn:microsoft.com/office/officeart/2005/8/layout/target3"/>
    <dgm:cxn modelId="{3A370749-E29E-4AC0-AD9B-68EF2ADB3F9E}" srcId="{8E1A1090-C64D-4BA4-A5A8-5994BD9C551E}" destId="{18047F64-F0E8-4765-99FC-8EE3457BFC4C}" srcOrd="2" destOrd="0" parTransId="{2B82F200-FDE7-4543-8103-BADFE1B501A8}" sibTransId="{8F8225D4-458D-4581-B080-73212C9E00E0}"/>
    <dgm:cxn modelId="{48E9F0F1-DD86-4CF0-822D-2DB9E6A491B5}" type="presOf" srcId="{106B99E0-61B9-4ED6-9ADF-95C91BBEE6B0}" destId="{4B5AC4ED-A862-46B1-8842-696547EC5B78}" srcOrd="0" destOrd="0" presId="urn:microsoft.com/office/officeart/2005/8/layout/target3"/>
    <dgm:cxn modelId="{F2971506-AC53-422B-B348-59F6528435FD}" type="presOf" srcId="{A96B612F-7012-4DE0-BAA3-F90B76178BEB}" destId="{90AC8240-3A79-4A58-8752-2E394C6B85C0}" srcOrd="0" destOrd="0" presId="urn:microsoft.com/office/officeart/2005/8/layout/target3"/>
    <dgm:cxn modelId="{BDB99567-A4F7-4E85-95AF-136624CF7501}" type="presOf" srcId="{272382D0-D0E4-4218-BDD4-1FEA6CC78FC7}" destId="{97139435-C37E-4C59-96FC-8725FC813804}" srcOrd="0" destOrd="1" presId="urn:microsoft.com/office/officeart/2005/8/layout/target3"/>
    <dgm:cxn modelId="{3093361B-00F3-4F40-95FB-2DFA2792EDC6}" type="presOf" srcId="{DC74A6B9-50F2-43F1-AF2A-35BDC5DDFCAD}" destId="{B3A37AB8-AF6F-4ABC-A532-FD2C57DFD6DA}" srcOrd="1" destOrd="0" presId="urn:microsoft.com/office/officeart/2005/8/layout/target3"/>
    <dgm:cxn modelId="{F21DDC50-3D3F-4721-87F3-E1CF0D6210C9}" type="presOf" srcId="{3F3242EA-C9C9-44B7-9ADF-9A745AEA04CA}" destId="{97139435-C37E-4C59-96FC-8725FC813804}" srcOrd="0" destOrd="0" presId="urn:microsoft.com/office/officeart/2005/8/layout/target3"/>
    <dgm:cxn modelId="{D1B125B2-9F2E-4513-8E56-A92362DCD45C}" srcId="{DC74A6B9-50F2-43F1-AF2A-35BDC5DDFCAD}" destId="{3F3242EA-C9C9-44B7-9ADF-9A745AEA04CA}" srcOrd="0" destOrd="0" parTransId="{3A3C0673-6A59-42A4-80AB-AE0CA9974078}" sibTransId="{BFCBABC4-7170-4519-9CD2-39E8B600CA8B}"/>
    <dgm:cxn modelId="{D014403D-00F0-4A0C-B91C-9AC412BE1A07}" srcId="{8E1A1090-C64D-4BA4-A5A8-5994BD9C551E}" destId="{A96B612F-7012-4DE0-BAA3-F90B76178BEB}" srcOrd="1" destOrd="0" parTransId="{7AC53A7E-FAB6-48BD-8788-0FED65D40D57}" sibTransId="{723FA5D4-3704-4543-858E-46A38DFCF91A}"/>
    <dgm:cxn modelId="{CEF4B398-6855-46B5-B30B-342C68CAD028}" type="presParOf" srcId="{AF4C3EBC-B795-4250-86E3-E2C2C19236CE}" destId="{3CA01725-D219-478E-8A6F-95CB9D88B628}" srcOrd="0" destOrd="0" presId="urn:microsoft.com/office/officeart/2005/8/layout/target3"/>
    <dgm:cxn modelId="{8CD75B0C-3B94-430F-BAEE-1E37EFBD4EAB}" type="presParOf" srcId="{AF4C3EBC-B795-4250-86E3-E2C2C19236CE}" destId="{A24D83F6-7E24-4445-82F6-E34E1F1D0715}" srcOrd="1" destOrd="0" presId="urn:microsoft.com/office/officeart/2005/8/layout/target3"/>
    <dgm:cxn modelId="{B53DD327-8757-4FA9-B9C6-C80A973EDE41}" type="presParOf" srcId="{AF4C3EBC-B795-4250-86E3-E2C2C19236CE}" destId="{3E2FCD13-CECB-48CB-B658-383E12CB27FD}" srcOrd="2" destOrd="0" presId="urn:microsoft.com/office/officeart/2005/8/layout/target3"/>
    <dgm:cxn modelId="{4A61897A-1E6B-47B9-8E4B-A0CD42FE68DB}" type="presParOf" srcId="{AF4C3EBC-B795-4250-86E3-E2C2C19236CE}" destId="{D1010F99-5EBF-4A7F-A251-2DE80C02030D}" srcOrd="3" destOrd="0" presId="urn:microsoft.com/office/officeart/2005/8/layout/target3"/>
    <dgm:cxn modelId="{AC64A350-662F-439C-A83D-38D6FF9F42DA}" type="presParOf" srcId="{AF4C3EBC-B795-4250-86E3-E2C2C19236CE}" destId="{69E4A645-E6E5-4049-96E0-B62D83E35B74}" srcOrd="4" destOrd="0" presId="urn:microsoft.com/office/officeart/2005/8/layout/target3"/>
    <dgm:cxn modelId="{E4A7A264-F8A4-4130-8275-F5A18F1F7726}" type="presParOf" srcId="{AF4C3EBC-B795-4250-86E3-E2C2C19236CE}" destId="{90AC8240-3A79-4A58-8752-2E394C6B85C0}" srcOrd="5" destOrd="0" presId="urn:microsoft.com/office/officeart/2005/8/layout/target3"/>
    <dgm:cxn modelId="{F35D76D8-4134-4C9E-8BB5-906EF7C0C778}" type="presParOf" srcId="{AF4C3EBC-B795-4250-86E3-E2C2C19236CE}" destId="{CB823960-EF9D-434D-8736-CB6ACE9D07FB}" srcOrd="6" destOrd="0" presId="urn:microsoft.com/office/officeart/2005/8/layout/target3"/>
    <dgm:cxn modelId="{5550BBF6-7BD3-4C3F-AABA-4E7E3ED3BD5B}" type="presParOf" srcId="{AF4C3EBC-B795-4250-86E3-E2C2C19236CE}" destId="{C85C78BF-0C35-49E1-934F-EB6D7E60D14B}" srcOrd="7" destOrd="0" presId="urn:microsoft.com/office/officeart/2005/8/layout/target3"/>
    <dgm:cxn modelId="{83045322-43A2-4BF1-A198-6D72CCA744E9}" type="presParOf" srcId="{AF4C3EBC-B795-4250-86E3-E2C2C19236CE}" destId="{807FBC74-6F41-49E0-88BA-CE1DC04FCF86}" srcOrd="8" destOrd="0" presId="urn:microsoft.com/office/officeart/2005/8/layout/target3"/>
    <dgm:cxn modelId="{17448BEA-949D-4F56-A56E-2A1408B29CF8}" type="presParOf" srcId="{AF4C3EBC-B795-4250-86E3-E2C2C19236CE}" destId="{B3A37AB8-AF6F-4ABC-A532-FD2C57DFD6DA}" srcOrd="9" destOrd="0" presId="urn:microsoft.com/office/officeart/2005/8/layout/target3"/>
    <dgm:cxn modelId="{142B76C3-1F2D-4998-BEB7-109863799A0C}" type="presParOf" srcId="{AF4C3EBC-B795-4250-86E3-E2C2C19236CE}" destId="{97139435-C37E-4C59-96FC-8725FC813804}" srcOrd="10" destOrd="0" presId="urn:microsoft.com/office/officeart/2005/8/layout/target3"/>
    <dgm:cxn modelId="{A17F0D31-F23B-423E-AC1C-3FDE469C7D4A}" type="presParOf" srcId="{AF4C3EBC-B795-4250-86E3-E2C2C19236CE}" destId="{3766424E-8F45-40F2-BF9B-E6B81C15CB3D}" srcOrd="11" destOrd="0" presId="urn:microsoft.com/office/officeart/2005/8/layout/target3"/>
    <dgm:cxn modelId="{712116CE-9D86-44CC-A369-483A56DF4515}" type="presParOf" srcId="{AF4C3EBC-B795-4250-86E3-E2C2C19236CE}" destId="{4B5AC4ED-A862-46B1-8842-696547EC5B78}" srcOrd="12" destOrd="0" presId="urn:microsoft.com/office/officeart/2005/8/layout/target3"/>
    <dgm:cxn modelId="{66970599-B877-4D4A-8310-76BF59719D24}" type="presParOf" srcId="{AF4C3EBC-B795-4250-86E3-E2C2C19236CE}" destId="{395D4C7E-9BCB-4941-8171-A8B0E7E4B9AE}" srcOrd="13" destOrd="0" presId="urn:microsoft.com/office/officeart/2005/8/layout/target3"/>
    <dgm:cxn modelId="{5209F546-309C-4ACB-BF56-0C2EBE521EA8}" type="presParOf" srcId="{AF4C3EBC-B795-4250-86E3-E2C2C19236CE}" destId="{AF2E8465-CDD9-43B4-96BA-C0B1F068B094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C9FEE4-FC15-45BF-97B3-1522B045371B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B76F8038-D9CE-4910-9253-71F40D85C636}">
      <dgm:prSet phldrT="[文本]"/>
      <dgm:spPr/>
      <dgm:t>
        <a:bodyPr/>
        <a:lstStyle/>
        <a:p>
          <a:r>
            <a:rPr lang="en-US" altLang="zh-CN"/>
            <a:t>View</a:t>
          </a:r>
          <a:endParaRPr lang="zh-CN" altLang="en-US"/>
        </a:p>
      </dgm:t>
    </dgm:pt>
    <dgm:pt modelId="{576E9668-7896-451A-807C-8571BDE92A75}" type="parTrans" cxnId="{F5E659C2-01A2-49AE-A549-247B1CB3CCAB}">
      <dgm:prSet/>
      <dgm:spPr/>
      <dgm:t>
        <a:bodyPr/>
        <a:lstStyle/>
        <a:p>
          <a:endParaRPr lang="zh-CN" altLang="en-US"/>
        </a:p>
      </dgm:t>
    </dgm:pt>
    <dgm:pt modelId="{5B1F9A97-9C46-4F78-A182-B101EBAB10AC}" type="sibTrans" cxnId="{F5E659C2-01A2-49AE-A549-247B1CB3CCAB}">
      <dgm:prSet/>
      <dgm:spPr/>
      <dgm:t>
        <a:bodyPr/>
        <a:lstStyle/>
        <a:p>
          <a:endParaRPr lang="zh-CN" altLang="en-US"/>
        </a:p>
      </dgm:t>
    </dgm:pt>
    <dgm:pt modelId="{D1AFB924-9B0B-4CB4-A838-9BFB9795A351}">
      <dgm:prSet phldrT="[文本]"/>
      <dgm:spPr/>
      <dgm:t>
        <a:bodyPr/>
        <a:lstStyle/>
        <a:p>
          <a:r>
            <a:rPr lang="zh-CN" altLang="en-US"/>
            <a:t>刘桐彤 </a:t>
          </a:r>
          <a:r>
            <a:rPr lang="en-US" altLang="zh-CN"/>
            <a:t>2012013331</a:t>
          </a:r>
          <a:endParaRPr lang="zh-CN" altLang="en-US"/>
        </a:p>
      </dgm:t>
    </dgm:pt>
    <dgm:pt modelId="{17D3B704-A74A-4F34-A1C6-34EEB29F767B}" type="parTrans" cxnId="{B3643D0E-E04C-4209-8395-0B41ABEC66AA}">
      <dgm:prSet/>
      <dgm:spPr/>
      <dgm:t>
        <a:bodyPr/>
        <a:lstStyle/>
        <a:p>
          <a:endParaRPr lang="zh-CN" altLang="en-US"/>
        </a:p>
      </dgm:t>
    </dgm:pt>
    <dgm:pt modelId="{56BAA627-0CED-4C40-95D6-75C9AD8CA24A}" type="sibTrans" cxnId="{B3643D0E-E04C-4209-8395-0B41ABEC66AA}">
      <dgm:prSet/>
      <dgm:spPr/>
      <dgm:t>
        <a:bodyPr/>
        <a:lstStyle/>
        <a:p>
          <a:endParaRPr lang="zh-CN" altLang="en-US"/>
        </a:p>
      </dgm:t>
    </dgm:pt>
    <dgm:pt modelId="{24970471-7E0F-49EB-85DF-D52512A4DC28}">
      <dgm:prSet phldrT="[文本]"/>
      <dgm:spPr/>
      <dgm:t>
        <a:bodyPr/>
        <a:lstStyle/>
        <a:p>
          <a:r>
            <a:rPr lang="zh-CN" altLang="en-US"/>
            <a:t>前端不多说了，都是泪！</a:t>
          </a:r>
        </a:p>
      </dgm:t>
    </dgm:pt>
    <dgm:pt modelId="{8926D7E9-4BC8-4C73-B3D3-4765111AE753}" type="parTrans" cxnId="{EB321EB4-841A-4CBA-9304-6BF96F8C382D}">
      <dgm:prSet/>
      <dgm:spPr/>
      <dgm:t>
        <a:bodyPr/>
        <a:lstStyle/>
        <a:p>
          <a:endParaRPr lang="zh-CN" altLang="en-US"/>
        </a:p>
      </dgm:t>
    </dgm:pt>
    <dgm:pt modelId="{97164C31-3200-438D-8C7D-C3FB602CB0F6}" type="sibTrans" cxnId="{EB321EB4-841A-4CBA-9304-6BF96F8C382D}">
      <dgm:prSet/>
      <dgm:spPr/>
      <dgm:t>
        <a:bodyPr/>
        <a:lstStyle/>
        <a:p>
          <a:endParaRPr lang="zh-CN" altLang="en-US"/>
        </a:p>
      </dgm:t>
    </dgm:pt>
    <dgm:pt modelId="{563AF377-292B-49E1-BE10-E91BF12628F0}">
      <dgm:prSet phldrT="[文本]"/>
      <dgm:spPr/>
      <dgm:t>
        <a:bodyPr/>
        <a:lstStyle/>
        <a:p>
          <a:r>
            <a:rPr lang="en-US" altLang="zh-CN"/>
            <a:t>Logic</a:t>
          </a:r>
          <a:endParaRPr lang="zh-CN" altLang="en-US"/>
        </a:p>
      </dgm:t>
    </dgm:pt>
    <dgm:pt modelId="{9A7C48C4-1D78-43F8-A850-87EF05DAF82E}" type="parTrans" cxnId="{AB95C58E-4445-4E36-817D-889072F395D9}">
      <dgm:prSet/>
      <dgm:spPr/>
      <dgm:t>
        <a:bodyPr/>
        <a:lstStyle/>
        <a:p>
          <a:endParaRPr lang="zh-CN" altLang="en-US"/>
        </a:p>
      </dgm:t>
    </dgm:pt>
    <dgm:pt modelId="{70DAED53-A8FA-4849-A0DF-6E5CD1C912C0}" type="sibTrans" cxnId="{AB95C58E-4445-4E36-817D-889072F395D9}">
      <dgm:prSet/>
      <dgm:spPr/>
      <dgm:t>
        <a:bodyPr/>
        <a:lstStyle/>
        <a:p>
          <a:endParaRPr lang="zh-CN" altLang="en-US"/>
        </a:p>
      </dgm:t>
    </dgm:pt>
    <dgm:pt modelId="{5607E58C-3534-4DEC-AD9C-21351E848B23}">
      <dgm:prSet phldrT="[文本]"/>
      <dgm:spPr/>
      <dgm:t>
        <a:bodyPr/>
        <a:lstStyle/>
        <a:p>
          <a:r>
            <a:rPr lang="zh-CN" altLang="en-US"/>
            <a:t>包煜 </a:t>
          </a:r>
          <a:r>
            <a:rPr lang="en-US" altLang="zh-CN"/>
            <a:t>2012012269</a:t>
          </a:r>
          <a:endParaRPr lang="zh-CN" altLang="en-US"/>
        </a:p>
      </dgm:t>
    </dgm:pt>
    <dgm:pt modelId="{DBB98522-738F-4C3D-B2F6-2A143A1BEF51}" type="parTrans" cxnId="{397B1CE5-0676-417E-811A-3245625B7A41}">
      <dgm:prSet/>
      <dgm:spPr/>
      <dgm:t>
        <a:bodyPr/>
        <a:lstStyle/>
        <a:p>
          <a:endParaRPr lang="zh-CN" altLang="en-US"/>
        </a:p>
      </dgm:t>
    </dgm:pt>
    <dgm:pt modelId="{A5829307-2660-4A66-81B0-A9C30C8186FE}" type="sibTrans" cxnId="{397B1CE5-0676-417E-811A-3245625B7A41}">
      <dgm:prSet/>
      <dgm:spPr/>
      <dgm:t>
        <a:bodyPr/>
        <a:lstStyle/>
        <a:p>
          <a:endParaRPr lang="zh-CN" altLang="en-US"/>
        </a:p>
      </dgm:t>
    </dgm:pt>
    <dgm:pt modelId="{5D7BAA8C-B7FC-4B84-88AC-FDBD826608CE}">
      <dgm:prSet phldrT="[文本]"/>
      <dgm:spPr/>
      <dgm:t>
        <a:bodyPr/>
        <a:lstStyle/>
        <a:p>
          <a:r>
            <a:rPr lang="zh-CN" altLang="en-US"/>
            <a:t>编写数据逻辑层，提供对</a:t>
          </a:r>
          <a:r>
            <a:rPr lang="en-US" altLang="zh-CN"/>
            <a:t>View</a:t>
          </a:r>
          <a:r>
            <a:rPr lang="zh-CN" altLang="en-US"/>
            <a:t>层的接口</a:t>
          </a:r>
        </a:p>
      </dgm:t>
    </dgm:pt>
    <dgm:pt modelId="{C195727F-CDA9-42E2-8075-78EE2675A536}" type="parTrans" cxnId="{CA099817-1ED9-4825-ABC5-580B17D671EA}">
      <dgm:prSet/>
      <dgm:spPr/>
      <dgm:t>
        <a:bodyPr/>
        <a:lstStyle/>
        <a:p>
          <a:endParaRPr lang="zh-CN" altLang="en-US"/>
        </a:p>
      </dgm:t>
    </dgm:pt>
    <dgm:pt modelId="{DEA26FE2-1126-43D8-8DD5-774E83E49762}" type="sibTrans" cxnId="{CA099817-1ED9-4825-ABC5-580B17D671EA}">
      <dgm:prSet/>
      <dgm:spPr/>
      <dgm:t>
        <a:bodyPr/>
        <a:lstStyle/>
        <a:p>
          <a:endParaRPr lang="zh-CN" altLang="en-US"/>
        </a:p>
      </dgm:t>
    </dgm:pt>
    <dgm:pt modelId="{9BA08CAE-1F44-4918-BF3F-D7CC86DE9A9C}">
      <dgm:prSet phldrT="[文本]"/>
      <dgm:spPr/>
      <dgm:t>
        <a:bodyPr/>
        <a:lstStyle/>
        <a:p>
          <a:r>
            <a:rPr lang="en-US" altLang="zh-CN"/>
            <a:t>Data</a:t>
          </a:r>
          <a:endParaRPr lang="zh-CN" altLang="en-US"/>
        </a:p>
      </dgm:t>
    </dgm:pt>
    <dgm:pt modelId="{B6B9FBE3-89E0-4D59-9191-46344A10CD7C}" type="parTrans" cxnId="{46145343-2B79-4E6B-AC74-4B1B65FFF1BD}">
      <dgm:prSet/>
      <dgm:spPr/>
      <dgm:t>
        <a:bodyPr/>
        <a:lstStyle/>
        <a:p>
          <a:endParaRPr lang="zh-CN" altLang="en-US"/>
        </a:p>
      </dgm:t>
    </dgm:pt>
    <dgm:pt modelId="{79816A6C-6DFE-4B1F-86ED-C34CD24B3D29}" type="sibTrans" cxnId="{46145343-2B79-4E6B-AC74-4B1B65FFF1BD}">
      <dgm:prSet/>
      <dgm:spPr/>
      <dgm:t>
        <a:bodyPr/>
        <a:lstStyle/>
        <a:p>
          <a:endParaRPr lang="zh-CN" altLang="en-US"/>
        </a:p>
      </dgm:t>
    </dgm:pt>
    <dgm:pt modelId="{60A06581-227A-4A85-9E5A-C00CD2C36081}">
      <dgm:prSet phldrT="[文本]"/>
      <dgm:spPr/>
      <dgm:t>
        <a:bodyPr/>
        <a:lstStyle/>
        <a:p>
          <a:r>
            <a:rPr lang="zh-CN" altLang="en-US"/>
            <a:t>赵馨逸 </a:t>
          </a:r>
          <a:r>
            <a:rPr lang="en-US" altLang="zh-CN"/>
            <a:t>2012013277</a:t>
          </a:r>
          <a:endParaRPr lang="zh-CN" altLang="en-US"/>
        </a:p>
      </dgm:t>
    </dgm:pt>
    <dgm:pt modelId="{31CB557F-3BFB-459C-B38E-29E08C67D387}" type="parTrans" cxnId="{ABDDC6D3-2708-42D8-9536-68C671656651}">
      <dgm:prSet/>
      <dgm:spPr/>
      <dgm:t>
        <a:bodyPr/>
        <a:lstStyle/>
        <a:p>
          <a:endParaRPr lang="zh-CN" altLang="en-US"/>
        </a:p>
      </dgm:t>
    </dgm:pt>
    <dgm:pt modelId="{B5E9BA66-EA45-41B6-98AC-1C1D28561FAB}" type="sibTrans" cxnId="{ABDDC6D3-2708-42D8-9536-68C671656651}">
      <dgm:prSet/>
      <dgm:spPr/>
      <dgm:t>
        <a:bodyPr/>
        <a:lstStyle/>
        <a:p>
          <a:endParaRPr lang="zh-CN" altLang="en-US"/>
        </a:p>
      </dgm:t>
    </dgm:pt>
    <dgm:pt modelId="{E2AB32DC-3D81-4CC2-8306-B8D9159DFEAB}">
      <dgm:prSet phldrT="[文本]"/>
      <dgm:spPr/>
      <dgm:t>
        <a:bodyPr/>
        <a:lstStyle/>
        <a:p>
          <a:r>
            <a:rPr lang="zh-CN" altLang="en-US"/>
            <a:t>搭建数据库，提供对</a:t>
          </a:r>
          <a:r>
            <a:rPr lang="en-US" altLang="zh-CN"/>
            <a:t>Logic</a:t>
          </a:r>
          <a:r>
            <a:rPr lang="zh-CN" altLang="en-US"/>
            <a:t>层的接口</a:t>
          </a:r>
        </a:p>
      </dgm:t>
    </dgm:pt>
    <dgm:pt modelId="{1BD01B8C-F420-41DD-BAD7-D61B996287F1}" type="parTrans" cxnId="{C2942B33-53E4-454F-BE5F-5BC57946A346}">
      <dgm:prSet/>
      <dgm:spPr/>
      <dgm:t>
        <a:bodyPr/>
        <a:lstStyle/>
        <a:p>
          <a:endParaRPr lang="zh-CN" altLang="en-US"/>
        </a:p>
      </dgm:t>
    </dgm:pt>
    <dgm:pt modelId="{F974B719-01EE-4871-9B00-3A625D7D4E54}" type="sibTrans" cxnId="{C2942B33-53E4-454F-BE5F-5BC57946A346}">
      <dgm:prSet/>
      <dgm:spPr/>
      <dgm:t>
        <a:bodyPr/>
        <a:lstStyle/>
        <a:p>
          <a:endParaRPr lang="zh-CN" altLang="en-US"/>
        </a:p>
      </dgm:t>
    </dgm:pt>
    <dgm:pt modelId="{CBF04843-11DD-43CF-899D-02CCAC0B2FA6}" type="pres">
      <dgm:prSet presAssocID="{4AC9FEE4-FC15-45BF-97B3-1522B045371B}" presName="linearFlow" presStyleCnt="0">
        <dgm:presLayoutVars>
          <dgm:dir/>
          <dgm:animLvl val="lvl"/>
          <dgm:resizeHandles val="exact"/>
        </dgm:presLayoutVars>
      </dgm:prSet>
      <dgm:spPr/>
    </dgm:pt>
    <dgm:pt modelId="{834BA67D-0AE2-492D-AD0B-5D0D4C84AC2C}" type="pres">
      <dgm:prSet presAssocID="{B76F8038-D9CE-4910-9253-71F40D85C636}" presName="composite" presStyleCnt="0"/>
      <dgm:spPr/>
    </dgm:pt>
    <dgm:pt modelId="{D7A3376E-CE19-46AA-877E-6BEA838EFC62}" type="pres">
      <dgm:prSet presAssocID="{B76F8038-D9CE-4910-9253-71F40D85C636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BA16750-CE4D-4BB2-B7CF-C13864A3D205}" type="pres">
      <dgm:prSet presAssocID="{B76F8038-D9CE-4910-9253-71F40D85C636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BE4E801-1F37-4F35-8189-A617A4C6CE98}" type="pres">
      <dgm:prSet presAssocID="{5B1F9A97-9C46-4F78-A182-B101EBAB10AC}" presName="sp" presStyleCnt="0"/>
      <dgm:spPr/>
    </dgm:pt>
    <dgm:pt modelId="{7D792D6C-14F0-43AB-8F19-AC1D6BC916E3}" type="pres">
      <dgm:prSet presAssocID="{563AF377-292B-49E1-BE10-E91BF12628F0}" presName="composite" presStyleCnt="0"/>
      <dgm:spPr/>
    </dgm:pt>
    <dgm:pt modelId="{7ADC2F38-05E7-4484-82CF-919D46D23554}" type="pres">
      <dgm:prSet presAssocID="{563AF377-292B-49E1-BE10-E91BF12628F0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78242BDA-2E4E-46A3-9FE0-7E7B706146B5}" type="pres">
      <dgm:prSet presAssocID="{563AF377-292B-49E1-BE10-E91BF12628F0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C52BBA5-3A62-4BD8-A6F5-1B3DC6FBC2D8}" type="pres">
      <dgm:prSet presAssocID="{70DAED53-A8FA-4849-A0DF-6E5CD1C912C0}" presName="sp" presStyleCnt="0"/>
      <dgm:spPr/>
    </dgm:pt>
    <dgm:pt modelId="{06C691FF-E6B5-47CD-80D0-06A02084A1CB}" type="pres">
      <dgm:prSet presAssocID="{9BA08CAE-1F44-4918-BF3F-D7CC86DE9A9C}" presName="composite" presStyleCnt="0"/>
      <dgm:spPr/>
    </dgm:pt>
    <dgm:pt modelId="{E6E131EB-EE09-490F-80C6-938467ACD590}" type="pres">
      <dgm:prSet presAssocID="{9BA08CAE-1F44-4918-BF3F-D7CC86DE9A9C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EF751C10-CD7F-4D8F-AE40-8FDC6148A7B0}" type="pres">
      <dgm:prSet presAssocID="{9BA08CAE-1F44-4918-BF3F-D7CC86DE9A9C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E1304722-D366-40DD-BC3C-43508BEC23CE}" type="presOf" srcId="{4AC9FEE4-FC15-45BF-97B3-1522B045371B}" destId="{CBF04843-11DD-43CF-899D-02CCAC0B2FA6}" srcOrd="0" destOrd="0" presId="urn:microsoft.com/office/officeart/2005/8/layout/chevron2"/>
    <dgm:cxn modelId="{AB95C58E-4445-4E36-817D-889072F395D9}" srcId="{4AC9FEE4-FC15-45BF-97B3-1522B045371B}" destId="{563AF377-292B-49E1-BE10-E91BF12628F0}" srcOrd="1" destOrd="0" parTransId="{9A7C48C4-1D78-43F8-A850-87EF05DAF82E}" sibTransId="{70DAED53-A8FA-4849-A0DF-6E5CD1C912C0}"/>
    <dgm:cxn modelId="{F5E659C2-01A2-49AE-A549-247B1CB3CCAB}" srcId="{4AC9FEE4-FC15-45BF-97B3-1522B045371B}" destId="{B76F8038-D9CE-4910-9253-71F40D85C636}" srcOrd="0" destOrd="0" parTransId="{576E9668-7896-451A-807C-8571BDE92A75}" sibTransId="{5B1F9A97-9C46-4F78-A182-B101EBAB10AC}"/>
    <dgm:cxn modelId="{86A97930-4725-4154-9FED-A2B55B2F686C}" type="presOf" srcId="{5D7BAA8C-B7FC-4B84-88AC-FDBD826608CE}" destId="{78242BDA-2E4E-46A3-9FE0-7E7B706146B5}" srcOrd="0" destOrd="1" presId="urn:microsoft.com/office/officeart/2005/8/layout/chevron2"/>
    <dgm:cxn modelId="{6D7F9AA9-E76C-4190-83CD-884D8B032A84}" type="presOf" srcId="{5607E58C-3534-4DEC-AD9C-21351E848B23}" destId="{78242BDA-2E4E-46A3-9FE0-7E7B706146B5}" srcOrd="0" destOrd="0" presId="urn:microsoft.com/office/officeart/2005/8/layout/chevron2"/>
    <dgm:cxn modelId="{ABDDC6D3-2708-42D8-9536-68C671656651}" srcId="{9BA08CAE-1F44-4918-BF3F-D7CC86DE9A9C}" destId="{60A06581-227A-4A85-9E5A-C00CD2C36081}" srcOrd="0" destOrd="0" parTransId="{31CB557F-3BFB-459C-B38E-29E08C67D387}" sibTransId="{B5E9BA66-EA45-41B6-98AC-1C1D28561FAB}"/>
    <dgm:cxn modelId="{B3643D0E-E04C-4209-8395-0B41ABEC66AA}" srcId="{B76F8038-D9CE-4910-9253-71F40D85C636}" destId="{D1AFB924-9B0B-4CB4-A838-9BFB9795A351}" srcOrd="0" destOrd="0" parTransId="{17D3B704-A74A-4F34-A1C6-34EEB29F767B}" sibTransId="{56BAA627-0CED-4C40-95D6-75C9AD8CA24A}"/>
    <dgm:cxn modelId="{46145343-2B79-4E6B-AC74-4B1B65FFF1BD}" srcId="{4AC9FEE4-FC15-45BF-97B3-1522B045371B}" destId="{9BA08CAE-1F44-4918-BF3F-D7CC86DE9A9C}" srcOrd="2" destOrd="0" parTransId="{B6B9FBE3-89E0-4D59-9191-46344A10CD7C}" sibTransId="{79816A6C-6DFE-4B1F-86ED-C34CD24B3D29}"/>
    <dgm:cxn modelId="{BD5E2DAE-D39C-4033-9494-3CB307CA136D}" type="presOf" srcId="{9BA08CAE-1F44-4918-BF3F-D7CC86DE9A9C}" destId="{E6E131EB-EE09-490F-80C6-938467ACD590}" srcOrd="0" destOrd="0" presId="urn:microsoft.com/office/officeart/2005/8/layout/chevron2"/>
    <dgm:cxn modelId="{4BD7FF93-83E1-4439-B253-401B1FDBD288}" type="presOf" srcId="{60A06581-227A-4A85-9E5A-C00CD2C36081}" destId="{EF751C10-CD7F-4D8F-AE40-8FDC6148A7B0}" srcOrd="0" destOrd="0" presId="urn:microsoft.com/office/officeart/2005/8/layout/chevron2"/>
    <dgm:cxn modelId="{5EF1699C-F335-4EDD-B4D5-62401414771D}" type="presOf" srcId="{E2AB32DC-3D81-4CC2-8306-B8D9159DFEAB}" destId="{EF751C10-CD7F-4D8F-AE40-8FDC6148A7B0}" srcOrd="0" destOrd="1" presId="urn:microsoft.com/office/officeart/2005/8/layout/chevron2"/>
    <dgm:cxn modelId="{EB321EB4-841A-4CBA-9304-6BF96F8C382D}" srcId="{B76F8038-D9CE-4910-9253-71F40D85C636}" destId="{24970471-7E0F-49EB-85DF-D52512A4DC28}" srcOrd="1" destOrd="0" parTransId="{8926D7E9-4BC8-4C73-B3D3-4765111AE753}" sibTransId="{97164C31-3200-438D-8C7D-C3FB602CB0F6}"/>
    <dgm:cxn modelId="{FD182FA1-8DEF-44C1-9E47-36BCA0F18FAE}" type="presOf" srcId="{563AF377-292B-49E1-BE10-E91BF12628F0}" destId="{7ADC2F38-05E7-4484-82CF-919D46D23554}" srcOrd="0" destOrd="0" presId="urn:microsoft.com/office/officeart/2005/8/layout/chevron2"/>
    <dgm:cxn modelId="{CA099817-1ED9-4825-ABC5-580B17D671EA}" srcId="{563AF377-292B-49E1-BE10-E91BF12628F0}" destId="{5D7BAA8C-B7FC-4B84-88AC-FDBD826608CE}" srcOrd="1" destOrd="0" parTransId="{C195727F-CDA9-42E2-8075-78EE2675A536}" sibTransId="{DEA26FE2-1126-43D8-8DD5-774E83E49762}"/>
    <dgm:cxn modelId="{2D8A6F68-1468-459C-AF2D-1505B1A6412F}" type="presOf" srcId="{24970471-7E0F-49EB-85DF-D52512A4DC28}" destId="{EBA16750-CE4D-4BB2-B7CF-C13864A3D205}" srcOrd="0" destOrd="1" presId="urn:microsoft.com/office/officeart/2005/8/layout/chevron2"/>
    <dgm:cxn modelId="{284FD624-16CE-4839-BC98-D19041E813B3}" type="presOf" srcId="{D1AFB924-9B0B-4CB4-A838-9BFB9795A351}" destId="{EBA16750-CE4D-4BB2-B7CF-C13864A3D205}" srcOrd="0" destOrd="0" presId="urn:microsoft.com/office/officeart/2005/8/layout/chevron2"/>
    <dgm:cxn modelId="{C2942B33-53E4-454F-BE5F-5BC57946A346}" srcId="{9BA08CAE-1F44-4918-BF3F-D7CC86DE9A9C}" destId="{E2AB32DC-3D81-4CC2-8306-B8D9159DFEAB}" srcOrd="1" destOrd="0" parTransId="{1BD01B8C-F420-41DD-BAD7-D61B996287F1}" sibTransId="{F974B719-01EE-4871-9B00-3A625D7D4E54}"/>
    <dgm:cxn modelId="{397B1CE5-0676-417E-811A-3245625B7A41}" srcId="{563AF377-292B-49E1-BE10-E91BF12628F0}" destId="{5607E58C-3534-4DEC-AD9C-21351E848B23}" srcOrd="0" destOrd="0" parTransId="{DBB98522-738F-4C3D-B2F6-2A143A1BEF51}" sibTransId="{A5829307-2660-4A66-81B0-A9C30C8186FE}"/>
    <dgm:cxn modelId="{D688619B-2ACE-447F-BD54-BF6B3D18A3FB}" type="presOf" srcId="{B76F8038-D9CE-4910-9253-71F40D85C636}" destId="{D7A3376E-CE19-46AA-877E-6BEA838EFC62}" srcOrd="0" destOrd="0" presId="urn:microsoft.com/office/officeart/2005/8/layout/chevron2"/>
    <dgm:cxn modelId="{920E9BD4-C667-41FD-BE42-5FDA2C1B0EE9}" type="presParOf" srcId="{CBF04843-11DD-43CF-899D-02CCAC0B2FA6}" destId="{834BA67D-0AE2-492D-AD0B-5D0D4C84AC2C}" srcOrd="0" destOrd="0" presId="urn:microsoft.com/office/officeart/2005/8/layout/chevron2"/>
    <dgm:cxn modelId="{298B3FCB-D8F1-4F2B-B35E-E1BD9968DD9D}" type="presParOf" srcId="{834BA67D-0AE2-492D-AD0B-5D0D4C84AC2C}" destId="{D7A3376E-CE19-46AA-877E-6BEA838EFC62}" srcOrd="0" destOrd="0" presId="urn:microsoft.com/office/officeart/2005/8/layout/chevron2"/>
    <dgm:cxn modelId="{D247C219-C1FC-4CD5-9292-DE18C4EF4747}" type="presParOf" srcId="{834BA67D-0AE2-492D-AD0B-5D0D4C84AC2C}" destId="{EBA16750-CE4D-4BB2-B7CF-C13864A3D205}" srcOrd="1" destOrd="0" presId="urn:microsoft.com/office/officeart/2005/8/layout/chevron2"/>
    <dgm:cxn modelId="{68F4492A-3265-438C-AFA3-849A38F37FA8}" type="presParOf" srcId="{CBF04843-11DD-43CF-899D-02CCAC0B2FA6}" destId="{3BE4E801-1F37-4F35-8189-A617A4C6CE98}" srcOrd="1" destOrd="0" presId="urn:microsoft.com/office/officeart/2005/8/layout/chevron2"/>
    <dgm:cxn modelId="{4887C852-8FB1-435F-9EDF-2F6FE2C5777B}" type="presParOf" srcId="{CBF04843-11DD-43CF-899D-02CCAC0B2FA6}" destId="{7D792D6C-14F0-43AB-8F19-AC1D6BC916E3}" srcOrd="2" destOrd="0" presId="urn:microsoft.com/office/officeart/2005/8/layout/chevron2"/>
    <dgm:cxn modelId="{3C2EEBB0-3717-4836-B54D-5ECD6E72DA9E}" type="presParOf" srcId="{7D792D6C-14F0-43AB-8F19-AC1D6BC916E3}" destId="{7ADC2F38-05E7-4484-82CF-919D46D23554}" srcOrd="0" destOrd="0" presId="urn:microsoft.com/office/officeart/2005/8/layout/chevron2"/>
    <dgm:cxn modelId="{95F0ABCD-8121-4779-89AE-6706065DE49C}" type="presParOf" srcId="{7D792D6C-14F0-43AB-8F19-AC1D6BC916E3}" destId="{78242BDA-2E4E-46A3-9FE0-7E7B706146B5}" srcOrd="1" destOrd="0" presId="urn:microsoft.com/office/officeart/2005/8/layout/chevron2"/>
    <dgm:cxn modelId="{654CD334-6100-4585-AB1F-BEDD2C14D009}" type="presParOf" srcId="{CBF04843-11DD-43CF-899D-02CCAC0B2FA6}" destId="{7C52BBA5-3A62-4BD8-A6F5-1B3DC6FBC2D8}" srcOrd="3" destOrd="0" presId="urn:microsoft.com/office/officeart/2005/8/layout/chevron2"/>
    <dgm:cxn modelId="{915C09A2-20E3-4DFB-B6A2-FA4046ACBB46}" type="presParOf" srcId="{CBF04843-11DD-43CF-899D-02CCAC0B2FA6}" destId="{06C691FF-E6B5-47CD-80D0-06A02084A1CB}" srcOrd="4" destOrd="0" presId="urn:microsoft.com/office/officeart/2005/8/layout/chevron2"/>
    <dgm:cxn modelId="{81513556-B74B-4533-A3CE-952AAB51D8A9}" type="presParOf" srcId="{06C691FF-E6B5-47CD-80D0-06A02084A1CB}" destId="{E6E131EB-EE09-490F-80C6-938467ACD590}" srcOrd="0" destOrd="0" presId="urn:microsoft.com/office/officeart/2005/8/layout/chevron2"/>
    <dgm:cxn modelId="{CC7C1869-FF29-4C43-90F9-FF6CC7010BF2}" type="presParOf" srcId="{06C691FF-E6B5-47CD-80D0-06A02084A1CB}" destId="{EF751C10-CD7F-4D8F-AE40-8FDC6148A7B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A01725-D219-478E-8A6F-95CB9D88B628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2FCD13-CECB-48CB-B658-383E12CB27FD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View</a:t>
          </a:r>
          <a:endParaRPr lang="zh-CN" altLang="en-US" sz="4500" kern="1200"/>
        </a:p>
      </dsp:txBody>
      <dsp:txXfrm>
        <a:off x="1600199" y="0"/>
        <a:ext cx="1943100" cy="960122"/>
      </dsp:txXfrm>
    </dsp:sp>
    <dsp:sp modelId="{69E4A645-E6E5-4049-96E0-B62D83E35B74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AC8240-3A79-4A58-8752-2E394C6B85C0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Logic</a:t>
          </a:r>
          <a:endParaRPr lang="zh-CN" altLang="en-US" sz="4500" kern="1200"/>
        </a:p>
      </dsp:txBody>
      <dsp:txXfrm>
        <a:off x="1600199" y="960122"/>
        <a:ext cx="1943100" cy="960118"/>
      </dsp:txXfrm>
    </dsp:sp>
    <dsp:sp modelId="{C85C78BF-0C35-49E1-934F-EB6D7E60D14B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7FBC74-6F41-49E0-88BA-CE1DC04FCF86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1450" tIns="171450" rIns="171450" bIns="171450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500" kern="1200"/>
            <a:t>Data</a:t>
          </a:r>
          <a:endParaRPr lang="zh-CN" altLang="en-US" sz="4500" kern="1200"/>
        </a:p>
      </dsp:txBody>
      <dsp:txXfrm>
        <a:off x="1600199" y="1920240"/>
        <a:ext cx="1943100" cy="960119"/>
      </dsp:txXfrm>
    </dsp:sp>
    <dsp:sp modelId="{97139435-C37E-4C59-96FC-8725FC813804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800" kern="1200"/>
            <a:t>HTML/CSS</a:t>
          </a:r>
          <a:endParaRPr lang="zh-CN" alt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800" kern="1200"/>
            <a:t>JavaScript</a:t>
          </a:r>
          <a:endParaRPr lang="zh-CN" alt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800" kern="1200"/>
            <a:t>AJAX</a:t>
          </a:r>
          <a:endParaRPr lang="zh-CN" altLang="en-US" sz="1800" kern="1200"/>
        </a:p>
      </dsp:txBody>
      <dsp:txXfrm>
        <a:off x="3543300" y="0"/>
        <a:ext cx="1943100" cy="960122"/>
      </dsp:txXfrm>
    </dsp:sp>
    <dsp:sp modelId="{4B5AC4ED-A862-46B1-8842-696547EC5B78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800" kern="1200"/>
            <a:t>C#</a:t>
          </a:r>
          <a:endParaRPr lang="zh-CN" alt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800" kern="1200"/>
            <a:t>ASP.NET</a:t>
          </a:r>
          <a:endParaRPr lang="zh-CN" altLang="en-US" sz="1800" kern="1200"/>
        </a:p>
      </dsp:txBody>
      <dsp:txXfrm>
        <a:off x="3543300" y="960122"/>
        <a:ext cx="1943100" cy="960118"/>
      </dsp:txXfrm>
    </dsp:sp>
    <dsp:sp modelId="{AF2E8465-CDD9-43B4-96BA-C0B1F068B094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800" kern="1200"/>
            <a:t>SQL</a:t>
          </a:r>
          <a:endParaRPr lang="zh-CN" alt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800" kern="1200"/>
            <a:t>ADO.NET</a:t>
          </a:r>
          <a:endParaRPr lang="zh-CN" altLang="en-US" sz="18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A3376E-CE19-46AA-877E-6BEA838EFC62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View</a:t>
          </a:r>
          <a:endParaRPr lang="zh-CN" altLang="en-US" sz="2400" kern="1200"/>
        </a:p>
      </dsp:txBody>
      <dsp:txXfrm rot="-5400000">
        <a:off x="1" y="420908"/>
        <a:ext cx="840105" cy="360045"/>
      </dsp:txXfrm>
    </dsp:sp>
    <dsp:sp modelId="{EBA16750-CE4D-4BB2-B7CF-C13864A3D205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900" kern="1200"/>
            <a:t>刘桐彤 </a:t>
          </a:r>
          <a:r>
            <a:rPr lang="en-US" altLang="zh-CN" sz="1900" kern="1200"/>
            <a:t>2012013331</a:t>
          </a:r>
          <a:endParaRPr lang="zh-CN" altLang="en-US" sz="1900" kern="1200"/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900" kern="1200"/>
            <a:t>前端不多说了，都是泪！</a:t>
          </a:r>
        </a:p>
      </dsp:txBody>
      <dsp:txXfrm rot="-5400000">
        <a:off x="840105" y="38936"/>
        <a:ext cx="4608214" cy="703935"/>
      </dsp:txXfrm>
    </dsp:sp>
    <dsp:sp modelId="{7ADC2F38-05E7-4484-82CF-919D46D23554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Logic</a:t>
          </a:r>
          <a:endParaRPr lang="zh-CN" altLang="en-US" sz="2400" kern="1200"/>
        </a:p>
      </dsp:txBody>
      <dsp:txXfrm rot="-5400000">
        <a:off x="1" y="1420178"/>
        <a:ext cx="840105" cy="360045"/>
      </dsp:txXfrm>
    </dsp:sp>
    <dsp:sp modelId="{78242BDA-2E4E-46A3-9FE0-7E7B706146B5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900" kern="1200"/>
            <a:t>包煜 </a:t>
          </a:r>
          <a:r>
            <a:rPr lang="en-US" altLang="zh-CN" sz="1900" kern="1200"/>
            <a:t>2012012269</a:t>
          </a:r>
          <a:endParaRPr lang="zh-CN" altLang="en-US" sz="1900" kern="1200"/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900" kern="1200"/>
            <a:t>编写数据逻辑层，提供对</a:t>
          </a:r>
          <a:r>
            <a:rPr lang="en-US" altLang="zh-CN" sz="1900" kern="1200"/>
            <a:t>View</a:t>
          </a:r>
          <a:r>
            <a:rPr lang="zh-CN" altLang="en-US" sz="1900" kern="1200"/>
            <a:t>层的接口</a:t>
          </a:r>
        </a:p>
      </dsp:txBody>
      <dsp:txXfrm rot="-5400000">
        <a:off x="840105" y="1038206"/>
        <a:ext cx="4608214" cy="703935"/>
      </dsp:txXfrm>
    </dsp:sp>
    <dsp:sp modelId="{E6E131EB-EE09-490F-80C6-938467ACD590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Data</a:t>
          </a:r>
          <a:endParaRPr lang="zh-CN" altLang="en-US" sz="2400" kern="1200"/>
        </a:p>
      </dsp:txBody>
      <dsp:txXfrm rot="-5400000">
        <a:off x="1" y="2419448"/>
        <a:ext cx="840105" cy="360045"/>
      </dsp:txXfrm>
    </dsp:sp>
    <dsp:sp modelId="{EF751C10-CD7F-4D8F-AE40-8FDC6148A7B0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2065" rIns="12065" bIns="12065" numCol="1" spcCol="1270" anchor="ctr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900" kern="1200"/>
            <a:t>赵馨逸 </a:t>
          </a:r>
          <a:r>
            <a:rPr lang="en-US" altLang="zh-CN" sz="1900" kern="1200"/>
            <a:t>2012013277</a:t>
          </a:r>
          <a:endParaRPr lang="zh-CN" altLang="en-US" sz="1900" kern="1200"/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900" kern="1200"/>
            <a:t>搭建数据库，提供对</a:t>
          </a:r>
          <a:r>
            <a:rPr lang="en-US" altLang="zh-CN" sz="1900" kern="1200"/>
            <a:t>Logic</a:t>
          </a:r>
          <a:r>
            <a:rPr lang="zh-CN" altLang="en-US" sz="1900" kern="1200"/>
            <a:t>层的接口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11C6005AA745A9BC25A64347EE14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ABEE7-6459-4E09-85E4-1EE293D4003B}"/>
      </w:docPartPr>
      <w:docPartBody>
        <w:p w:rsidR="00305942" w:rsidRDefault="008A4B9F">
          <w:pPr>
            <w:pStyle w:val="4011C6005AA745A9BC25A64347EE143C"/>
          </w:pPr>
          <w:r w:rsidRPr="003F3B28">
            <w:rPr>
              <w:rFonts w:ascii="微软雅黑" w:eastAsia="微软雅黑" w:hAnsi="微软雅黑"/>
              <w:sz w:val="52"/>
            </w:rPr>
            <w:t>年度</w:t>
          </w:r>
          <w:r w:rsidRPr="003F3B28">
            <w:rPr>
              <w:rFonts w:ascii="微软雅黑" w:eastAsia="微软雅黑" w:hAnsi="微软雅黑"/>
              <w:sz w:val="52"/>
            </w:rPr>
            <w:br/>
            <w:t>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1F"/>
    <w:rsid w:val="0008591F"/>
    <w:rsid w:val="00173602"/>
    <w:rsid w:val="0020081C"/>
    <w:rsid w:val="00305942"/>
    <w:rsid w:val="003700A5"/>
    <w:rsid w:val="008A4B9F"/>
    <w:rsid w:val="00DA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421BB80E9444F1EAD4D7E8B70819381">
    <w:name w:val="4421BB80E9444F1EAD4D7E8B70819381"/>
    <w:pPr>
      <w:widowControl w:val="0"/>
      <w:jc w:val="both"/>
    </w:pPr>
  </w:style>
  <w:style w:type="paragraph" w:customStyle="1" w:styleId="43D6C5B43F034D03ACF397589A9E27F1">
    <w:name w:val="43D6C5B43F034D03ACF397589A9E27F1"/>
    <w:pPr>
      <w:widowControl w:val="0"/>
      <w:jc w:val="both"/>
    </w:pPr>
  </w:style>
  <w:style w:type="paragraph" w:customStyle="1" w:styleId="8A7BF796FB944D87954B9774CAA12EAE">
    <w:name w:val="8A7BF796FB944D87954B9774CAA12EAE"/>
    <w:pPr>
      <w:widowControl w:val="0"/>
      <w:jc w:val="both"/>
    </w:pPr>
  </w:style>
  <w:style w:type="paragraph" w:customStyle="1" w:styleId="10064131F37C41FA84A0B9B7F4AC933E">
    <w:name w:val="10064131F37C41FA84A0B9B7F4AC933E"/>
    <w:pPr>
      <w:widowControl w:val="0"/>
      <w:jc w:val="both"/>
    </w:pPr>
  </w:style>
  <w:style w:type="paragraph" w:customStyle="1" w:styleId="7EFABB2E9C4E451B92960ED59736C2BE">
    <w:name w:val="7EFABB2E9C4E451B92960ED59736C2BE"/>
    <w:pPr>
      <w:widowControl w:val="0"/>
      <w:jc w:val="both"/>
    </w:pPr>
  </w:style>
  <w:style w:type="paragraph" w:customStyle="1" w:styleId="C6DDBC0B8E43459D88C3C2DD50CF4DEE">
    <w:name w:val="C6DDBC0B8E43459D88C3C2DD50CF4DEE"/>
    <w:pPr>
      <w:widowControl w:val="0"/>
      <w:jc w:val="both"/>
    </w:pPr>
  </w:style>
  <w:style w:type="paragraph" w:customStyle="1" w:styleId="0B6901D71FC545AE8DFB8DAB81E55F97">
    <w:name w:val="0B6901D71FC545AE8DFB8DAB81E55F97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40" w:after="40" w:line="288" w:lineRule="auto"/>
      <w:jc w:val="left"/>
    </w:pPr>
    <w:rPr>
      <w:color w:val="595959" w:themeColor="text1" w:themeTint="A6"/>
      <w:kern w:val="20"/>
      <w:sz w:val="20"/>
      <w:szCs w:val="20"/>
      <w:lang w:val="zh-CN"/>
    </w:rPr>
  </w:style>
  <w:style w:type="paragraph" w:customStyle="1" w:styleId="8F44DF1054744BDC8B12A9772229B586">
    <w:name w:val="8F44DF1054744BDC8B12A9772229B586"/>
    <w:pPr>
      <w:widowControl w:val="0"/>
      <w:jc w:val="both"/>
    </w:pPr>
  </w:style>
  <w:style w:type="paragraph" w:customStyle="1" w:styleId="23BED6AF12E14AA6AFA6DA9C24DA4153">
    <w:name w:val="23BED6AF12E14AA6AFA6DA9C24DA4153"/>
    <w:pPr>
      <w:widowControl w:val="0"/>
      <w:jc w:val="both"/>
    </w:pPr>
  </w:style>
  <w:style w:type="paragraph" w:customStyle="1" w:styleId="D13C4BF10F5C40AF9009212B3AB7F07C">
    <w:name w:val="D13C4BF10F5C40AF9009212B3AB7F07C"/>
    <w:pPr>
      <w:widowControl w:val="0"/>
      <w:jc w:val="both"/>
    </w:pPr>
  </w:style>
  <w:style w:type="paragraph" w:customStyle="1" w:styleId="9F500835BB0A4A09AACEFCD00CB1B153">
    <w:name w:val="9F500835BB0A4A09AACEFCD00CB1B153"/>
    <w:pPr>
      <w:widowControl w:val="0"/>
      <w:jc w:val="both"/>
    </w:pPr>
  </w:style>
  <w:style w:type="paragraph" w:customStyle="1" w:styleId="C40D35465C6F449E923A3AA960876492">
    <w:name w:val="C40D35465C6F449E923A3AA960876492"/>
    <w:pPr>
      <w:widowControl w:val="0"/>
      <w:jc w:val="both"/>
    </w:pPr>
  </w:style>
  <w:style w:type="paragraph" w:customStyle="1" w:styleId="668B7021FB3F495E8575E177A96303B2">
    <w:name w:val="668B7021FB3F495E8575E177A96303B2"/>
    <w:pPr>
      <w:widowControl w:val="0"/>
      <w:jc w:val="both"/>
    </w:pPr>
  </w:style>
  <w:style w:type="paragraph" w:customStyle="1" w:styleId="C62397CF2C574FAEB99EA88E7CC72121">
    <w:name w:val="C62397CF2C574FAEB99EA88E7CC72121"/>
    <w:pPr>
      <w:widowControl w:val="0"/>
      <w:jc w:val="both"/>
    </w:pPr>
  </w:style>
  <w:style w:type="paragraph" w:customStyle="1" w:styleId="C5AC76482EA0492F8017E0883DB5AC15">
    <w:name w:val="C5AC76482EA0492F8017E0883DB5AC15"/>
    <w:pPr>
      <w:widowControl w:val="0"/>
      <w:jc w:val="both"/>
    </w:pPr>
  </w:style>
  <w:style w:type="paragraph" w:customStyle="1" w:styleId="CC6EA020106644FF837701DDBBFAA405">
    <w:name w:val="CC6EA020106644FF837701DDBBFAA405"/>
    <w:pPr>
      <w:widowControl w:val="0"/>
      <w:jc w:val="both"/>
    </w:pPr>
  </w:style>
  <w:style w:type="paragraph" w:customStyle="1" w:styleId="880BF01E5DFA40DE897013C5A534C198">
    <w:name w:val="880BF01E5DFA40DE897013C5A534C198"/>
    <w:pPr>
      <w:widowControl w:val="0"/>
      <w:jc w:val="both"/>
    </w:pPr>
  </w:style>
  <w:style w:type="paragraph" w:customStyle="1" w:styleId="6748984B51B14D20AE2A384605ADC371">
    <w:name w:val="6748984B51B14D20AE2A384605ADC371"/>
    <w:pPr>
      <w:widowControl w:val="0"/>
      <w:jc w:val="both"/>
    </w:pPr>
  </w:style>
  <w:style w:type="paragraph" w:customStyle="1" w:styleId="276B5D1534224E42B91F94D9F6F2A321">
    <w:name w:val="276B5D1534224E42B91F94D9F6F2A321"/>
    <w:pPr>
      <w:widowControl w:val="0"/>
      <w:jc w:val="both"/>
    </w:pPr>
  </w:style>
  <w:style w:type="paragraph" w:customStyle="1" w:styleId="0D254D00C41449CF937F9653B76575CC">
    <w:name w:val="0D254D00C41449CF937F9653B76575CC"/>
    <w:pPr>
      <w:widowControl w:val="0"/>
      <w:jc w:val="both"/>
    </w:pPr>
  </w:style>
  <w:style w:type="paragraph" w:customStyle="1" w:styleId="7206909314B541FF8D1B70FAD233EB50">
    <w:name w:val="7206909314B541FF8D1B70FAD233EB50"/>
    <w:pPr>
      <w:widowControl w:val="0"/>
      <w:jc w:val="both"/>
    </w:pPr>
  </w:style>
  <w:style w:type="paragraph" w:customStyle="1" w:styleId="3CBDCC2E91344898BD0DE7F408DEC57C">
    <w:name w:val="3CBDCC2E91344898BD0DE7F408DEC57C"/>
    <w:pPr>
      <w:widowControl w:val="0"/>
      <w:jc w:val="both"/>
    </w:pPr>
  </w:style>
  <w:style w:type="paragraph" w:customStyle="1" w:styleId="E816FB9D1C884BF29DB4823C7D73EB2D">
    <w:name w:val="E816FB9D1C884BF29DB4823C7D73EB2D"/>
    <w:pPr>
      <w:widowControl w:val="0"/>
      <w:jc w:val="both"/>
    </w:pPr>
  </w:style>
  <w:style w:type="paragraph" w:customStyle="1" w:styleId="7141FC5176AF4318807751359E4B23A4">
    <w:name w:val="7141FC5176AF4318807751359E4B23A4"/>
    <w:pPr>
      <w:widowControl w:val="0"/>
      <w:jc w:val="both"/>
    </w:pPr>
  </w:style>
  <w:style w:type="paragraph" w:customStyle="1" w:styleId="4011C6005AA745A9BC25A64347EE143C">
    <w:name w:val="4011C6005AA745A9BC25A64347EE143C"/>
    <w:pPr>
      <w:widowControl w:val="0"/>
      <w:jc w:val="both"/>
    </w:pPr>
  </w:style>
  <w:style w:type="paragraph" w:customStyle="1" w:styleId="DA48B7413EAE41C59EAAD4775E5A8F40">
    <w:name w:val="DA48B7413EAE41C59EAAD4775E5A8F40"/>
    <w:pPr>
      <w:widowControl w:val="0"/>
      <w:jc w:val="both"/>
    </w:pPr>
  </w:style>
  <w:style w:type="paragraph" w:customStyle="1" w:styleId="5A88867864AF4D5BA0C13D346AA23096">
    <w:name w:val="5A88867864AF4D5BA0C13D346AA23096"/>
    <w:pPr>
      <w:widowControl w:val="0"/>
      <w:jc w:val="both"/>
    </w:pPr>
  </w:style>
  <w:style w:type="paragraph" w:customStyle="1" w:styleId="5BDFBFEE6B8F41F3A313991E537ADADA">
    <w:name w:val="5BDFBFEE6B8F41F3A313991E537ADADA"/>
    <w:rsid w:val="0008591F"/>
    <w:pPr>
      <w:widowControl w:val="0"/>
      <w:jc w:val="both"/>
    </w:pPr>
  </w:style>
  <w:style w:type="paragraph" w:customStyle="1" w:styleId="E24573E2DF92431496ADF6723BDD764F">
    <w:name w:val="E24573E2DF92431496ADF6723BDD764F"/>
    <w:rsid w:val="00DA44EC"/>
    <w:pPr>
      <w:widowControl w:val="0"/>
      <w:jc w:val="both"/>
    </w:pPr>
  </w:style>
  <w:style w:type="paragraph" w:customStyle="1" w:styleId="FFD0759D54264CD2B2BED8EAC3F7E0E9">
    <w:name w:val="FFD0759D54264CD2B2BED8EAC3F7E0E9"/>
    <w:rsid w:val="00DA44EC"/>
    <w:pPr>
      <w:widowControl w:val="0"/>
      <w:jc w:val="both"/>
    </w:pPr>
  </w:style>
  <w:style w:type="paragraph" w:customStyle="1" w:styleId="E4DC948E6CEB44708B942F87C5587584">
    <w:name w:val="E4DC948E6CEB44708B942F87C5587584"/>
    <w:rsid w:val="00DA44E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蓝色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刘桐彤 2012013331 赵馨逸 2012013277 包煜 2012012269</Abstract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C25455BA-A1B9-4005-BDBA-517770784A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53D13F-B48B-46E7-8B93-013376E8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年度报告(带封面).dotx</Template>
  <TotalTime>352</TotalTime>
  <Pages>24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Ourtmall
——程序设计实践</dc:title>
  <dc:creator>LiuTongtong</dc:creator>
  <cp:keywords/>
  <cp:lastModifiedBy>刘桐彤</cp:lastModifiedBy>
  <cp:revision>56</cp:revision>
  <cp:lastPrinted>2014-07-20T15:39:00Z</cp:lastPrinted>
  <dcterms:created xsi:type="dcterms:W3CDTF">2014-07-19T17:35:00Z</dcterms:created>
  <dcterms:modified xsi:type="dcterms:W3CDTF">2014-07-20T15:46:00Z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TC028965939991</vt:lpwstr>
  </property>
</Properties>
</file>